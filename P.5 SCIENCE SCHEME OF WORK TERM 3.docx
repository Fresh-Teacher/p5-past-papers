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CEA" w:rsidRPr="00CC5313" w:rsidRDefault="00D87CF7" w:rsidP="00D87CF7">
      <w:pPr>
        <w:spacing w:after="0" w:line="240" w:lineRule="auto"/>
        <w:jc w:val="center"/>
        <w:rPr>
          <w:rFonts w:asciiTheme="majorHAnsi" w:hAnsiTheme="majorHAnsi"/>
          <w:b/>
          <w:sz w:val="40"/>
          <w:szCs w:val="40"/>
        </w:rPr>
      </w:pPr>
      <w:r w:rsidRPr="00CC5313">
        <w:rPr>
          <w:rFonts w:asciiTheme="majorHAnsi" w:hAnsiTheme="majorHAnsi"/>
          <w:b/>
          <w:sz w:val="40"/>
          <w:szCs w:val="40"/>
        </w:rPr>
        <w:t>MOTHER MAJERI PRIMARY SCHOOL</w:t>
      </w:r>
    </w:p>
    <w:p w:rsidR="00D87CF7" w:rsidRPr="00CC5313" w:rsidRDefault="00D87CF7" w:rsidP="00D87CF7">
      <w:pPr>
        <w:spacing w:after="0" w:line="240" w:lineRule="auto"/>
        <w:jc w:val="center"/>
        <w:rPr>
          <w:rFonts w:asciiTheme="majorHAnsi" w:hAnsiTheme="majorHAnsi"/>
          <w:b/>
          <w:sz w:val="40"/>
          <w:szCs w:val="40"/>
        </w:rPr>
      </w:pPr>
      <w:r w:rsidRPr="00CC5313">
        <w:rPr>
          <w:rFonts w:asciiTheme="majorHAnsi" w:hAnsiTheme="majorHAnsi"/>
          <w:b/>
          <w:sz w:val="40"/>
          <w:szCs w:val="40"/>
        </w:rPr>
        <w:t>P.5 SCIEN</w:t>
      </w:r>
      <w:r w:rsidR="00117E24">
        <w:rPr>
          <w:rFonts w:asciiTheme="majorHAnsi" w:hAnsiTheme="majorHAnsi"/>
          <w:b/>
          <w:sz w:val="40"/>
          <w:szCs w:val="40"/>
        </w:rPr>
        <w:t>CE SCHEME OF WORK TERM III, 2019</w:t>
      </w:r>
      <w:bookmarkStart w:id="0" w:name="_GoBack"/>
      <w:bookmarkEnd w:id="0"/>
    </w:p>
    <w:tbl>
      <w:tblPr>
        <w:tblStyle w:val="TableGrid"/>
        <w:tblW w:w="15308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83"/>
        <w:gridCol w:w="425"/>
        <w:gridCol w:w="1236"/>
        <w:gridCol w:w="1080"/>
        <w:gridCol w:w="990"/>
        <w:gridCol w:w="1756"/>
        <w:gridCol w:w="1620"/>
        <w:gridCol w:w="1530"/>
        <w:gridCol w:w="1214"/>
        <w:gridCol w:w="1260"/>
        <w:gridCol w:w="1214"/>
        <w:gridCol w:w="1124"/>
        <w:gridCol w:w="1036"/>
        <w:gridCol w:w="540"/>
      </w:tblGrid>
      <w:tr w:rsidR="00D87CF7" w:rsidRPr="00D87CF7" w:rsidTr="00CA77C0">
        <w:trPr>
          <w:trHeight w:val="480"/>
        </w:trPr>
        <w:tc>
          <w:tcPr>
            <w:tcW w:w="283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b/>
                <w:sz w:val="40"/>
                <w:szCs w:val="40"/>
              </w:rPr>
              <w:t>W</w:t>
            </w:r>
            <w:r w:rsidR="00AB4087" w:rsidRPr="00450A78">
              <w:rPr>
                <w:rFonts w:ascii="Arial Narrow" w:hAnsi="Arial Narrow" w:cs="Arial"/>
                <w:b/>
                <w:sz w:val="40"/>
                <w:szCs w:val="40"/>
              </w:rPr>
              <w:t>D</w:t>
            </w:r>
          </w:p>
        </w:tc>
        <w:tc>
          <w:tcPr>
            <w:tcW w:w="425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b/>
                <w:sz w:val="40"/>
                <w:szCs w:val="40"/>
              </w:rPr>
              <w:t>P</w:t>
            </w:r>
            <w:r w:rsidR="00AB4087" w:rsidRPr="00450A78">
              <w:rPr>
                <w:rFonts w:ascii="Arial Narrow" w:hAnsi="Arial Narrow" w:cs="Arial"/>
                <w:b/>
                <w:sz w:val="40"/>
                <w:szCs w:val="40"/>
              </w:rPr>
              <w:t>D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50A78">
              <w:rPr>
                <w:rFonts w:ascii="Arial Narrow" w:hAnsi="Arial Narrow" w:cs="Arial"/>
                <w:b/>
                <w:sz w:val="20"/>
                <w:szCs w:val="20"/>
              </w:rPr>
              <w:t>THEME</w:t>
            </w: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50A78">
              <w:rPr>
                <w:rFonts w:ascii="Arial Narrow" w:hAnsi="Arial Narrow" w:cs="Arial"/>
                <w:b/>
                <w:sz w:val="20"/>
                <w:szCs w:val="20"/>
              </w:rPr>
              <w:t>TOPIC</w:t>
            </w:r>
          </w:p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AB4087" w:rsidRPr="00450A78" w:rsidRDefault="00AB4087" w:rsidP="00AB4087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AB4087" w:rsidRPr="00450A78" w:rsidRDefault="00AB4087" w:rsidP="00AB4087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50A78">
              <w:rPr>
                <w:rFonts w:ascii="Arial Narrow" w:hAnsi="Arial Narrow" w:cs="Arial"/>
                <w:b/>
                <w:sz w:val="20"/>
                <w:szCs w:val="20"/>
              </w:rPr>
              <w:t>SUB-TOPIC</w:t>
            </w:r>
          </w:p>
        </w:tc>
        <w:tc>
          <w:tcPr>
            <w:tcW w:w="175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50A78">
              <w:rPr>
                <w:rFonts w:ascii="Arial Narrow" w:hAnsi="Arial Narrow" w:cs="Arial"/>
                <w:b/>
                <w:sz w:val="20"/>
                <w:szCs w:val="20"/>
              </w:rPr>
              <w:t>SUBJECT</w:t>
            </w:r>
          </w:p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50A78">
              <w:rPr>
                <w:rFonts w:ascii="Arial Narrow" w:hAnsi="Arial Narrow" w:cs="Arial"/>
                <w:b/>
                <w:sz w:val="20"/>
                <w:szCs w:val="20"/>
              </w:rPr>
              <w:t>COMPETENCES</w:t>
            </w:r>
          </w:p>
        </w:tc>
        <w:tc>
          <w:tcPr>
            <w:tcW w:w="162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50A78">
              <w:rPr>
                <w:rFonts w:ascii="Arial Narrow" w:hAnsi="Arial Narrow" w:cs="Arial"/>
                <w:b/>
                <w:sz w:val="20"/>
                <w:szCs w:val="20"/>
              </w:rPr>
              <w:t>LANGUAGE COMPETENCES</w:t>
            </w:r>
          </w:p>
        </w:tc>
        <w:tc>
          <w:tcPr>
            <w:tcW w:w="153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50A78">
              <w:rPr>
                <w:rFonts w:ascii="Arial Narrow" w:hAnsi="Arial Narrow" w:cs="Arial"/>
                <w:b/>
                <w:sz w:val="20"/>
                <w:szCs w:val="20"/>
              </w:rPr>
              <w:t>CONTENT</w:t>
            </w:r>
          </w:p>
        </w:tc>
        <w:tc>
          <w:tcPr>
            <w:tcW w:w="1214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50A78">
              <w:rPr>
                <w:rFonts w:ascii="Arial Narrow" w:hAnsi="Arial Narrow" w:cs="Arial"/>
                <w:b/>
                <w:sz w:val="20"/>
                <w:szCs w:val="20"/>
              </w:rPr>
              <w:t>METHODS</w:t>
            </w:r>
          </w:p>
        </w:tc>
        <w:tc>
          <w:tcPr>
            <w:tcW w:w="126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50A78">
              <w:rPr>
                <w:rFonts w:ascii="Arial Narrow" w:hAnsi="Arial Narrow" w:cs="Arial"/>
                <w:b/>
                <w:sz w:val="20"/>
                <w:szCs w:val="20"/>
              </w:rPr>
              <w:t>T/L</w:t>
            </w:r>
          </w:p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50A78">
              <w:rPr>
                <w:rFonts w:ascii="Arial Narrow" w:hAnsi="Arial Narrow" w:cs="Arial"/>
                <w:b/>
                <w:sz w:val="20"/>
                <w:szCs w:val="20"/>
              </w:rPr>
              <w:t>MATERIALS</w:t>
            </w:r>
          </w:p>
        </w:tc>
        <w:tc>
          <w:tcPr>
            <w:tcW w:w="1214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50A78">
              <w:rPr>
                <w:rFonts w:ascii="Arial Narrow" w:hAnsi="Arial Narrow" w:cs="Arial"/>
                <w:b/>
                <w:sz w:val="20"/>
                <w:szCs w:val="20"/>
              </w:rPr>
              <w:t>ACTIVITIES</w:t>
            </w:r>
          </w:p>
        </w:tc>
        <w:tc>
          <w:tcPr>
            <w:tcW w:w="1124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50A78">
              <w:rPr>
                <w:rFonts w:ascii="Arial Narrow" w:hAnsi="Arial Narrow" w:cs="Arial"/>
                <w:b/>
                <w:sz w:val="20"/>
                <w:szCs w:val="20"/>
              </w:rPr>
              <w:t>LIFE SKILLS &amp; VALUES</w:t>
            </w:r>
          </w:p>
        </w:tc>
        <w:tc>
          <w:tcPr>
            <w:tcW w:w="10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50A78">
              <w:rPr>
                <w:rFonts w:ascii="Arial Narrow" w:hAnsi="Arial Narrow" w:cs="Arial"/>
                <w:b/>
                <w:sz w:val="20"/>
                <w:szCs w:val="20"/>
              </w:rPr>
              <w:t>REF</w:t>
            </w:r>
          </w:p>
        </w:tc>
        <w:tc>
          <w:tcPr>
            <w:tcW w:w="54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50A78">
              <w:rPr>
                <w:rFonts w:ascii="Arial Narrow" w:hAnsi="Arial Narrow" w:cs="Arial"/>
                <w:b/>
                <w:sz w:val="20"/>
                <w:szCs w:val="20"/>
              </w:rPr>
              <w:t>REM</w:t>
            </w:r>
          </w:p>
        </w:tc>
      </w:tr>
      <w:tr w:rsidR="00370A7F" w:rsidRPr="00D87CF7" w:rsidTr="00CC5313">
        <w:trPr>
          <w:trHeight w:val="1313"/>
        </w:trPr>
        <w:tc>
          <w:tcPr>
            <w:tcW w:w="283" w:type="dxa"/>
          </w:tcPr>
          <w:p w:rsidR="00370A7F" w:rsidRPr="00450A78" w:rsidRDefault="00370A7F" w:rsidP="00AB4087">
            <w:pPr>
              <w:jc w:val="center"/>
              <w:rPr>
                <w:rFonts w:ascii="Arial Narrow" w:hAnsi="Arial Narrow" w:cs="Arial"/>
                <w:b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b/>
                <w:sz w:val="40"/>
                <w:szCs w:val="40"/>
              </w:rPr>
              <w:t>1</w:t>
            </w:r>
          </w:p>
        </w:tc>
        <w:tc>
          <w:tcPr>
            <w:tcW w:w="425" w:type="dxa"/>
          </w:tcPr>
          <w:p w:rsidR="00370A7F" w:rsidRPr="00450A78" w:rsidRDefault="00CC5313" w:rsidP="00AB4087">
            <w:pPr>
              <w:jc w:val="center"/>
              <w:rPr>
                <w:rFonts w:ascii="Arial Narrow" w:hAnsi="Arial Narrow" w:cs="Arial"/>
                <w:b/>
                <w:sz w:val="40"/>
                <w:szCs w:val="40"/>
              </w:rPr>
            </w:pPr>
            <w:r>
              <w:rPr>
                <w:rFonts w:ascii="Arial Narrow" w:hAnsi="Arial Narrow" w:cs="Arial"/>
                <w:b/>
                <w:sz w:val="40"/>
                <w:szCs w:val="40"/>
              </w:rPr>
              <w:t>1-</w:t>
            </w:r>
            <w:r w:rsidR="00370A7F" w:rsidRPr="00450A78">
              <w:rPr>
                <w:rFonts w:ascii="Arial Narrow" w:hAnsi="Arial Narrow" w:cs="Arial"/>
                <w:b/>
                <w:sz w:val="40"/>
                <w:szCs w:val="40"/>
              </w:rPr>
              <w:t>5</w:t>
            </w:r>
          </w:p>
          <w:p w:rsidR="00370A7F" w:rsidRPr="00450A78" w:rsidRDefault="00370A7F" w:rsidP="00AB4087">
            <w:pPr>
              <w:rPr>
                <w:rFonts w:ascii="Arial Narrow" w:hAnsi="Arial Narrow" w:cs="Arial"/>
                <w:b/>
                <w:sz w:val="40"/>
                <w:szCs w:val="40"/>
              </w:rPr>
            </w:pPr>
          </w:p>
        </w:tc>
        <w:tc>
          <w:tcPr>
            <w:tcW w:w="14060" w:type="dxa"/>
            <w:gridSpan w:val="11"/>
          </w:tcPr>
          <w:p w:rsidR="00370A7F" w:rsidRPr="00D87CF7" w:rsidRDefault="00370A7F" w:rsidP="00370A7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2E34F8">
              <w:rPr>
                <w:rFonts w:ascii="Arial Narrow" w:hAnsi="Arial Narrow" w:cs="Arial"/>
                <w:b/>
                <w:sz w:val="32"/>
                <w:szCs w:val="32"/>
              </w:rPr>
              <w:t>Holiday package</w:t>
            </w:r>
            <w:r>
              <w:rPr>
                <w:rFonts w:ascii="Arial Narrow" w:hAnsi="Arial Narrow" w:cs="Arial"/>
                <w:b/>
                <w:sz w:val="32"/>
                <w:szCs w:val="32"/>
              </w:rPr>
              <w:t xml:space="preserve"> </w:t>
            </w:r>
            <w:r w:rsidRPr="002E34F8">
              <w:rPr>
                <w:rFonts w:ascii="Arial Narrow" w:hAnsi="Arial Narrow" w:cs="Arial"/>
                <w:b/>
                <w:sz w:val="32"/>
                <w:szCs w:val="32"/>
              </w:rPr>
              <w:t>Revision</w:t>
            </w:r>
            <w:r>
              <w:rPr>
                <w:rFonts w:ascii="Arial Narrow" w:hAnsi="Arial Narrow" w:cs="Arial"/>
                <w:b/>
                <w:sz w:val="32"/>
                <w:szCs w:val="32"/>
              </w:rPr>
              <w:t xml:space="preserve"> </w:t>
            </w:r>
            <w:r w:rsidRPr="002E34F8">
              <w:rPr>
                <w:rFonts w:ascii="Arial Narrow" w:hAnsi="Arial Narrow" w:cs="Arial"/>
                <w:b/>
                <w:sz w:val="32"/>
                <w:szCs w:val="32"/>
              </w:rPr>
              <w:t>and</w:t>
            </w:r>
            <w:r>
              <w:rPr>
                <w:rFonts w:ascii="Arial Narrow" w:hAnsi="Arial Narrow" w:cs="Arial"/>
                <w:b/>
                <w:sz w:val="32"/>
                <w:szCs w:val="32"/>
              </w:rPr>
              <w:t xml:space="preserve"> </w:t>
            </w:r>
            <w:r w:rsidRPr="002E34F8">
              <w:rPr>
                <w:rFonts w:ascii="Arial Narrow" w:hAnsi="Arial Narrow" w:cs="Arial"/>
                <w:b/>
                <w:sz w:val="32"/>
                <w:szCs w:val="32"/>
              </w:rPr>
              <w:t>corrections</w:t>
            </w:r>
          </w:p>
        </w:tc>
        <w:tc>
          <w:tcPr>
            <w:tcW w:w="540" w:type="dxa"/>
          </w:tcPr>
          <w:p w:rsidR="00370A7F" w:rsidRPr="00D87CF7" w:rsidRDefault="00370A7F" w:rsidP="00AB4087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B4087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2</w:t>
            </w:r>
          </w:p>
        </w:tc>
        <w:tc>
          <w:tcPr>
            <w:tcW w:w="425" w:type="dxa"/>
          </w:tcPr>
          <w:p w:rsidR="00D87CF7" w:rsidRPr="00450A78" w:rsidRDefault="00A05E56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1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MANAGING CHANGES IN THE ENVIRONMENT</w:t>
            </w:r>
          </w:p>
        </w:tc>
        <w:tc>
          <w:tcPr>
            <w:tcW w:w="108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450A78">
              <w:rPr>
                <w:rFonts w:ascii="Arial Narrow" w:hAnsi="Arial Narrow" w:cs="Arial"/>
                <w:b/>
                <w:sz w:val="24"/>
                <w:szCs w:val="24"/>
              </w:rPr>
              <w:t>TYPES OF CHANGES</w:t>
            </w:r>
          </w:p>
        </w:tc>
        <w:tc>
          <w:tcPr>
            <w:tcW w:w="99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Biological changes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-explains what biological changes are.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-identifies examples of biological changes in the environment. 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-role plays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new words and sentences.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new words and sentences about changes in the environment.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  <w:b/>
              </w:rPr>
              <w:t>Biological changes</w:t>
            </w:r>
            <w:r w:rsidRPr="00D87CF7">
              <w:rPr>
                <w:rFonts w:ascii="Arial Narrow" w:hAnsi="Arial Narrow" w:cs="Arial"/>
              </w:rPr>
              <w:t>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-definition.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-examples of biological changes in the environment.</w:t>
            </w:r>
          </w:p>
        </w:tc>
        <w:tc>
          <w:tcPr>
            <w:tcW w:w="1214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Question and answer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Guided discovery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Guided class discussion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Brainstorming</w:t>
            </w:r>
          </w:p>
          <w:p w:rsidR="00F728D5" w:rsidRPr="00D87CF7" w:rsidRDefault="00F728D5" w:rsidP="00AB408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Explanation</w:t>
            </w:r>
          </w:p>
        </w:tc>
        <w:tc>
          <w:tcPr>
            <w:tcW w:w="126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Defining biological changes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Identifying biological changes.</w:t>
            </w:r>
          </w:p>
        </w:tc>
        <w:tc>
          <w:tcPr>
            <w:tcW w:w="1124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Critical thinking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Effective communication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Default="007874D9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Self-awareness</w:t>
            </w:r>
          </w:p>
          <w:p w:rsidR="00FE75A9" w:rsidRDefault="00FE75A9" w:rsidP="00AB4087">
            <w:pPr>
              <w:rPr>
                <w:rFonts w:ascii="Arial Narrow" w:hAnsi="Arial Narrow" w:cs="Arial"/>
              </w:rPr>
            </w:pPr>
          </w:p>
          <w:p w:rsidR="00FE75A9" w:rsidRPr="00D87CF7" w:rsidRDefault="00FE75A9" w:rsidP="00AB408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Problem solving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MK Integrated primary science pupil’s book 5 page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B4087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2</w:t>
            </w:r>
          </w:p>
        </w:tc>
        <w:tc>
          <w:tcPr>
            <w:tcW w:w="425" w:type="dxa"/>
          </w:tcPr>
          <w:p w:rsidR="00D87CF7" w:rsidRPr="00450A78" w:rsidRDefault="00E720DE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2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Chemical changes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 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-describes what chemical changes are.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-gives examples of chemical changes in the environment.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new words.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-pronounces words correctly.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-writes words and sentences 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53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  <w:b/>
              </w:rPr>
              <w:t>Chemical changes</w:t>
            </w:r>
            <w:r w:rsidRPr="00D87CF7">
              <w:rPr>
                <w:rFonts w:ascii="Arial Narrow" w:hAnsi="Arial Narrow" w:cs="Arial"/>
              </w:rPr>
              <w:t>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-what chemical they are.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-examples of chemical changes.</w:t>
            </w:r>
          </w:p>
        </w:tc>
        <w:tc>
          <w:tcPr>
            <w:tcW w:w="1214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Question and answer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Guided discovery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Guided class discussio</w:t>
            </w:r>
            <w:r w:rsidR="00E720DE">
              <w:rPr>
                <w:rFonts w:ascii="Arial Narrow" w:hAnsi="Arial Narrow" w:cs="Arial"/>
              </w:rPr>
              <w:t>n</w:t>
            </w:r>
          </w:p>
          <w:p w:rsidR="00D87CF7" w:rsidRDefault="00E720DE" w:rsidP="00E720DE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Brainstorming</w:t>
            </w:r>
          </w:p>
          <w:p w:rsidR="00B326E9" w:rsidRPr="00D87CF7" w:rsidRDefault="00B326E9" w:rsidP="00E720DE">
            <w:pPr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D87CF7" w:rsidRDefault="00A05E56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Rusted nails</w:t>
            </w:r>
          </w:p>
          <w:p w:rsidR="00A05E56" w:rsidRDefault="00A05E56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Match stick</w:t>
            </w:r>
          </w:p>
          <w:p w:rsidR="00A05E56" w:rsidRPr="00D87CF7" w:rsidRDefault="00A05E56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burning</w:t>
            </w:r>
          </w:p>
        </w:tc>
        <w:tc>
          <w:tcPr>
            <w:tcW w:w="1214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Describing chemical changes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Givin</w:t>
            </w:r>
            <w:r w:rsidR="00E720DE">
              <w:rPr>
                <w:rFonts w:ascii="Arial Narrow" w:hAnsi="Arial Narrow" w:cs="Arial"/>
              </w:rPr>
              <w:t>g examples of chemical changes.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Reading new words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A05E56" w:rsidP="00E720DE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D87CF7" w:rsidRPr="00D87CF7" w:rsidRDefault="00E720DE" w:rsidP="00E720DE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Problem solving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MK Integrated primry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B4087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lastRenderedPageBreak/>
              <w:t>2</w:t>
            </w:r>
          </w:p>
        </w:tc>
        <w:tc>
          <w:tcPr>
            <w:tcW w:w="425" w:type="dxa"/>
          </w:tcPr>
          <w:p w:rsidR="00D87CF7" w:rsidRPr="00450A78" w:rsidRDefault="00E720DE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3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Physical changes.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-explains what physical changes are.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-mentions examples of physical changes in the environment.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new words.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-spells new words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-writes correct words and sentences. 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  <w:b/>
              </w:rPr>
              <w:t>Physical changes</w:t>
            </w:r>
            <w:r w:rsidRPr="00D87CF7">
              <w:rPr>
                <w:rFonts w:ascii="Arial Narrow" w:hAnsi="Arial Narrow" w:cs="Arial"/>
              </w:rPr>
              <w:t>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-What physical changes are.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-Examples of physical changes.</w:t>
            </w:r>
          </w:p>
        </w:tc>
        <w:tc>
          <w:tcPr>
            <w:tcW w:w="1214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Question and answer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Guided discovery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Guided class discussion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Brainstorming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D87CF7" w:rsidRDefault="00A05E56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Candle</w:t>
            </w:r>
          </w:p>
          <w:p w:rsidR="00A05E56" w:rsidRDefault="00A05E56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Wax</w:t>
            </w:r>
          </w:p>
          <w:p w:rsidR="00A05E56" w:rsidRDefault="00A05E56" w:rsidP="00AB4087">
            <w:pPr>
              <w:jc w:val="center"/>
              <w:rPr>
                <w:rFonts w:ascii="Arial Narrow" w:hAnsi="Arial Narrow" w:cs="Arial"/>
              </w:rPr>
            </w:pPr>
          </w:p>
          <w:p w:rsidR="00A05E56" w:rsidRPr="00D87CF7" w:rsidRDefault="00A05E56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Ice blocks</w:t>
            </w:r>
          </w:p>
        </w:tc>
        <w:tc>
          <w:tcPr>
            <w:tcW w:w="1214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Explai</w:t>
            </w:r>
            <w:r w:rsidR="006167CA">
              <w:rPr>
                <w:rFonts w:ascii="Arial Narrow" w:hAnsi="Arial Narrow" w:cs="Arial"/>
              </w:rPr>
              <w:t>ning what physical changes are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Mentionin</w:t>
            </w:r>
            <w:r w:rsidR="00E720DE">
              <w:rPr>
                <w:rFonts w:ascii="Arial Narrow" w:hAnsi="Arial Narrow" w:cs="Arial"/>
              </w:rPr>
              <w:t>g examples of physical changes.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Spelling new words about physical changes.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E720DE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E720DE" w:rsidP="00E720DE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Problem solving</w:t>
            </w:r>
          </w:p>
          <w:p w:rsidR="00D87CF7" w:rsidRPr="00D87CF7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MK Integrated primry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B4087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2</w:t>
            </w:r>
          </w:p>
        </w:tc>
        <w:tc>
          <w:tcPr>
            <w:tcW w:w="425" w:type="dxa"/>
          </w:tcPr>
          <w:p w:rsidR="00D87CF7" w:rsidRPr="00450A78" w:rsidRDefault="00E720DE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 xml:space="preserve">4 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Other changes in the environment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-identifies other changes in the environment.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620" w:type="dxa"/>
          </w:tcPr>
          <w:p w:rsidR="00E720DE" w:rsidRPr="00E720DE" w:rsidRDefault="00E720DE" w:rsidP="00E720DE">
            <w:pPr>
              <w:rPr>
                <w:rFonts w:ascii="Arial Narrow" w:hAnsi="Arial Narrow" w:cs="Arial"/>
              </w:rPr>
            </w:pPr>
          </w:p>
          <w:p w:rsidR="00E720DE" w:rsidRPr="00E720DE" w:rsidRDefault="00E720DE" w:rsidP="00E720DE">
            <w:pPr>
              <w:rPr>
                <w:rFonts w:ascii="Arial Narrow" w:hAnsi="Arial Narrow" w:cs="Arial"/>
              </w:rPr>
            </w:pPr>
            <w:r w:rsidRPr="00E720DE">
              <w:rPr>
                <w:rFonts w:ascii="Arial Narrow" w:hAnsi="Arial Narrow" w:cs="Arial"/>
              </w:rPr>
              <w:t>-reads new words and sentences.</w:t>
            </w:r>
          </w:p>
          <w:p w:rsidR="00D87CF7" w:rsidRPr="00D87CF7" w:rsidRDefault="00E720DE" w:rsidP="00E720DE">
            <w:pPr>
              <w:rPr>
                <w:rFonts w:ascii="Arial Narrow" w:hAnsi="Arial Narrow" w:cs="Arial"/>
              </w:rPr>
            </w:pPr>
            <w:r w:rsidRPr="00E720DE">
              <w:rPr>
                <w:rFonts w:ascii="Arial Narrow" w:hAnsi="Arial Narrow" w:cs="Arial"/>
              </w:rPr>
              <w:t>-writes words and sentences about characteristics of different changes</w:t>
            </w:r>
          </w:p>
        </w:tc>
        <w:tc>
          <w:tcPr>
            <w:tcW w:w="1530" w:type="dxa"/>
          </w:tcPr>
          <w:p w:rsidR="00D87CF7" w:rsidRPr="00D87CF7" w:rsidRDefault="00D87CF7" w:rsidP="00986A66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  <w:b/>
              </w:rPr>
              <w:t>Other changes in the environment</w:t>
            </w:r>
            <w:r w:rsidRPr="00D87CF7">
              <w:rPr>
                <w:rFonts w:ascii="Arial Narrow" w:hAnsi="Arial Narrow" w:cs="Arial"/>
              </w:rPr>
              <w:t>.</w:t>
            </w:r>
          </w:p>
          <w:p w:rsidR="00D87CF7" w:rsidRPr="00D87CF7" w:rsidRDefault="00D87CF7" w:rsidP="00986A66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-Atmospheric changes.</w:t>
            </w:r>
          </w:p>
          <w:p w:rsidR="00D87CF7" w:rsidRPr="00D87CF7" w:rsidRDefault="00D87CF7" w:rsidP="00986A66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-Man made changes.</w:t>
            </w:r>
          </w:p>
          <w:p w:rsidR="00D87CF7" w:rsidRPr="00D87CF7" w:rsidRDefault="00D87CF7" w:rsidP="00986A66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-Natural changes.</w:t>
            </w:r>
          </w:p>
        </w:tc>
        <w:tc>
          <w:tcPr>
            <w:tcW w:w="1214" w:type="dxa"/>
          </w:tcPr>
          <w:p w:rsidR="00F728D5" w:rsidRPr="00D87CF7" w:rsidRDefault="00F728D5" w:rsidP="00F728D5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Question and answer</w:t>
            </w:r>
          </w:p>
          <w:p w:rsidR="00F728D5" w:rsidRPr="00D87CF7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D87CF7" w:rsidRDefault="00F728D5" w:rsidP="00F728D5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Guided discovery</w:t>
            </w:r>
          </w:p>
          <w:p w:rsidR="00F728D5" w:rsidRPr="00D87CF7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D87CF7" w:rsidRDefault="005A358B" w:rsidP="00F728D5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Guided class discussion</w:t>
            </w:r>
          </w:p>
          <w:p w:rsidR="00D87CF7" w:rsidRPr="00D87CF7" w:rsidRDefault="00B326E9" w:rsidP="005A358B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Brainstorming</w:t>
            </w:r>
          </w:p>
        </w:tc>
        <w:tc>
          <w:tcPr>
            <w:tcW w:w="1260" w:type="dxa"/>
          </w:tcPr>
          <w:p w:rsidR="00D87CF7" w:rsidRPr="00D87CF7" w:rsidRDefault="00E720DE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Chalk board illustrations</w:t>
            </w:r>
          </w:p>
        </w:tc>
        <w:tc>
          <w:tcPr>
            <w:tcW w:w="1214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Identifying other changes in the environment.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E720DE" w:rsidP="005A358B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5A358B" w:rsidP="005A358B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Problem solving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MK Integrated primry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B4087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2</w:t>
            </w:r>
          </w:p>
        </w:tc>
        <w:tc>
          <w:tcPr>
            <w:tcW w:w="425" w:type="dxa"/>
          </w:tcPr>
          <w:p w:rsidR="00D87CF7" w:rsidRPr="00450A78" w:rsidRDefault="00E720DE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5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 xml:space="preserve">Characteristics of changes 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 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-states characteristics of changes in the environment</w:t>
            </w:r>
          </w:p>
        </w:tc>
        <w:tc>
          <w:tcPr>
            <w:tcW w:w="1620" w:type="dxa"/>
          </w:tcPr>
          <w:p w:rsidR="00D87CF7" w:rsidRPr="00D87CF7" w:rsidRDefault="00D87CF7" w:rsidP="006F499A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6F499A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new words and sentences.</w:t>
            </w:r>
          </w:p>
          <w:p w:rsidR="00D87CF7" w:rsidRPr="00D87CF7" w:rsidRDefault="00D87CF7" w:rsidP="006F499A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-writes words and sentences about characteristics of different changes </w:t>
            </w:r>
          </w:p>
        </w:tc>
        <w:tc>
          <w:tcPr>
            <w:tcW w:w="1530" w:type="dxa"/>
          </w:tcPr>
          <w:p w:rsidR="00D87CF7" w:rsidRPr="00D87CF7" w:rsidRDefault="00D87CF7" w:rsidP="006F499A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 xml:space="preserve">Characteristics of different changes  </w:t>
            </w:r>
          </w:p>
          <w:p w:rsidR="00D87CF7" w:rsidRPr="00D87CF7" w:rsidRDefault="00D87CF7" w:rsidP="006F499A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-biological changes.</w:t>
            </w:r>
          </w:p>
          <w:p w:rsidR="00D87CF7" w:rsidRPr="00D87CF7" w:rsidRDefault="00D87CF7" w:rsidP="006F499A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-chemical changes.</w:t>
            </w:r>
          </w:p>
          <w:p w:rsidR="00D87CF7" w:rsidRDefault="00D87CF7" w:rsidP="006F499A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-physical changes.</w:t>
            </w:r>
          </w:p>
          <w:p w:rsidR="00B326E9" w:rsidRDefault="00B326E9" w:rsidP="006F499A">
            <w:pPr>
              <w:rPr>
                <w:rFonts w:ascii="Arial Narrow" w:hAnsi="Arial Narrow" w:cs="Arial"/>
              </w:rPr>
            </w:pPr>
          </w:p>
          <w:p w:rsidR="00B326E9" w:rsidRDefault="00B326E9" w:rsidP="006F499A">
            <w:pPr>
              <w:rPr>
                <w:rFonts w:ascii="Arial Narrow" w:hAnsi="Arial Narrow" w:cs="Arial"/>
              </w:rPr>
            </w:pPr>
          </w:p>
          <w:p w:rsidR="00B326E9" w:rsidRDefault="00B326E9" w:rsidP="006F499A">
            <w:pPr>
              <w:rPr>
                <w:rFonts w:ascii="Arial Narrow" w:hAnsi="Arial Narrow" w:cs="Arial"/>
              </w:rPr>
            </w:pPr>
          </w:p>
          <w:p w:rsidR="00B326E9" w:rsidRDefault="00B326E9" w:rsidP="006F499A">
            <w:pPr>
              <w:rPr>
                <w:rFonts w:ascii="Arial Narrow" w:hAnsi="Arial Narrow" w:cs="Arial"/>
              </w:rPr>
            </w:pPr>
          </w:p>
          <w:p w:rsidR="00B326E9" w:rsidRDefault="00B326E9" w:rsidP="006F499A">
            <w:pPr>
              <w:rPr>
                <w:rFonts w:ascii="Arial Narrow" w:hAnsi="Arial Narrow" w:cs="Arial"/>
              </w:rPr>
            </w:pPr>
          </w:p>
          <w:p w:rsidR="00B326E9" w:rsidRPr="00D87CF7" w:rsidRDefault="00B326E9" w:rsidP="006F499A">
            <w:pPr>
              <w:rPr>
                <w:rFonts w:ascii="Arial Narrow" w:hAnsi="Arial Narrow" w:cs="Arial"/>
              </w:rPr>
            </w:pPr>
          </w:p>
        </w:tc>
        <w:tc>
          <w:tcPr>
            <w:tcW w:w="1214" w:type="dxa"/>
          </w:tcPr>
          <w:p w:rsidR="00F728D5" w:rsidRPr="00D87CF7" w:rsidRDefault="00F728D5" w:rsidP="00F728D5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Question and answer</w:t>
            </w:r>
          </w:p>
          <w:p w:rsidR="00F728D5" w:rsidRPr="00D87CF7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D87CF7" w:rsidRDefault="00F728D5" w:rsidP="00F728D5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Guided discovery</w:t>
            </w:r>
          </w:p>
          <w:p w:rsidR="00F728D5" w:rsidRPr="00D87CF7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D87CF7" w:rsidRDefault="00F728D5" w:rsidP="00F728D5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Guided class discussion</w:t>
            </w:r>
          </w:p>
          <w:p w:rsidR="00D87CF7" w:rsidRPr="00D87CF7" w:rsidRDefault="00D87CF7" w:rsidP="00E720DE">
            <w:pPr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D87CF7" w:rsidRPr="00D87CF7" w:rsidRDefault="00E720DE" w:rsidP="00AB4087">
            <w:pPr>
              <w:jc w:val="center"/>
              <w:rPr>
                <w:rFonts w:ascii="Arial Narrow" w:hAnsi="Arial Narrow" w:cs="Arial"/>
              </w:rPr>
            </w:pPr>
            <w:r w:rsidRPr="00E720DE">
              <w:rPr>
                <w:rFonts w:ascii="Arial Narrow" w:hAnsi="Arial Narrow" w:cs="Arial"/>
              </w:rPr>
              <w:t>Chalk board illustrations</w:t>
            </w:r>
          </w:p>
        </w:tc>
        <w:tc>
          <w:tcPr>
            <w:tcW w:w="1214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Stating characteristic of different changes.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Reading characteristic.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E720DE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D87CF7" w:rsidRPr="00D87CF7" w:rsidRDefault="00D87CF7" w:rsidP="00E720DE">
            <w:pPr>
              <w:rPr>
                <w:rFonts w:ascii="Arial Narrow" w:hAnsi="Arial Narrow" w:cs="Arial"/>
              </w:rPr>
            </w:pP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MK Integrated primry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B4087" w:rsidP="00E720DE">
            <w:pPr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lastRenderedPageBreak/>
              <w:t>3</w:t>
            </w:r>
          </w:p>
        </w:tc>
        <w:tc>
          <w:tcPr>
            <w:tcW w:w="425" w:type="dxa"/>
          </w:tcPr>
          <w:p w:rsidR="00D87CF7" w:rsidRPr="00450A78" w:rsidRDefault="00E720DE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1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Effects of changes in the environment.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-states the effects of changes in the environment.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620" w:type="dxa"/>
          </w:tcPr>
          <w:p w:rsidR="00D87CF7" w:rsidRPr="00D87CF7" w:rsidRDefault="00D87CF7" w:rsidP="006F499A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6F499A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-listens to stories about effects of changes .</w:t>
            </w:r>
          </w:p>
          <w:p w:rsidR="00D87CF7" w:rsidRPr="00D87CF7" w:rsidRDefault="00D87CF7" w:rsidP="006F499A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-reading effects of changes in the environment.</w:t>
            </w:r>
          </w:p>
        </w:tc>
        <w:tc>
          <w:tcPr>
            <w:tcW w:w="1530" w:type="dxa"/>
          </w:tcPr>
          <w:p w:rsidR="00D87CF7" w:rsidRPr="00D87CF7" w:rsidRDefault="00D87CF7" w:rsidP="00B36C0C">
            <w:pPr>
              <w:tabs>
                <w:tab w:val="left" w:pos="296"/>
              </w:tabs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Effects of changes in the environment.</w:t>
            </w:r>
          </w:p>
          <w:p w:rsidR="00D87CF7" w:rsidRPr="00D87CF7" w:rsidRDefault="00D87CF7" w:rsidP="00B36C0C">
            <w:pPr>
              <w:pStyle w:val="ListParagraph"/>
              <w:numPr>
                <w:ilvl w:val="0"/>
                <w:numId w:val="8"/>
              </w:numPr>
              <w:tabs>
                <w:tab w:val="left" w:pos="206"/>
              </w:tabs>
              <w:ind w:left="206" w:hanging="206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Cause increase in size</w:t>
            </w:r>
          </w:p>
          <w:p w:rsidR="00D87CF7" w:rsidRPr="00D87CF7" w:rsidRDefault="00D87CF7" w:rsidP="00B36C0C">
            <w:pPr>
              <w:pStyle w:val="ListParagraph"/>
              <w:numPr>
                <w:ilvl w:val="0"/>
                <w:numId w:val="8"/>
              </w:numPr>
              <w:tabs>
                <w:tab w:val="left" w:pos="206"/>
              </w:tabs>
              <w:ind w:left="206" w:hanging="206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Cause increase in temperature.</w:t>
            </w:r>
          </w:p>
          <w:p w:rsidR="00D87CF7" w:rsidRPr="00D87CF7" w:rsidRDefault="00D87CF7" w:rsidP="00B36C0C">
            <w:pPr>
              <w:pStyle w:val="ListParagraph"/>
              <w:numPr>
                <w:ilvl w:val="0"/>
                <w:numId w:val="8"/>
              </w:numPr>
              <w:tabs>
                <w:tab w:val="left" w:pos="206"/>
              </w:tabs>
              <w:ind w:left="206" w:hanging="206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Lead to mountain formation.</w:t>
            </w:r>
          </w:p>
          <w:p w:rsidR="00D87CF7" w:rsidRPr="00D87CF7" w:rsidRDefault="00D87CF7" w:rsidP="00B36C0C">
            <w:pPr>
              <w:pStyle w:val="ListParagraph"/>
              <w:numPr>
                <w:ilvl w:val="0"/>
                <w:numId w:val="8"/>
              </w:numPr>
              <w:tabs>
                <w:tab w:val="left" w:pos="206"/>
                <w:tab w:val="left" w:pos="296"/>
              </w:tabs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Lead to rain formation.</w:t>
            </w:r>
          </w:p>
          <w:p w:rsidR="00D87CF7" w:rsidRPr="00D87CF7" w:rsidRDefault="00D87CF7" w:rsidP="00B36C0C">
            <w:pPr>
              <w:pStyle w:val="ListParagraph"/>
              <w:numPr>
                <w:ilvl w:val="0"/>
                <w:numId w:val="8"/>
              </w:numPr>
              <w:tabs>
                <w:tab w:val="left" w:pos="296"/>
              </w:tabs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Lead to change of state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tabs>
                <w:tab w:val="left" w:pos="296"/>
              </w:tabs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tabs>
                <w:tab w:val="left" w:pos="296"/>
              </w:tabs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tabs>
                <w:tab w:val="left" w:pos="296"/>
              </w:tabs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tabs>
                <w:tab w:val="left" w:pos="296"/>
              </w:tabs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tabs>
                <w:tab w:val="left" w:pos="296"/>
              </w:tabs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tabs>
                <w:tab w:val="left" w:pos="296"/>
              </w:tabs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tabs>
                <w:tab w:val="left" w:pos="296"/>
              </w:tabs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F728D5" w:rsidRPr="00F728D5" w:rsidRDefault="00F728D5" w:rsidP="00F728D5">
            <w:pPr>
              <w:tabs>
                <w:tab w:val="left" w:pos="296"/>
              </w:tabs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F728D5" w:rsidP="00F728D5">
            <w:pPr>
              <w:tabs>
                <w:tab w:val="left" w:pos="296"/>
              </w:tabs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experimentation</w:t>
            </w:r>
          </w:p>
        </w:tc>
        <w:tc>
          <w:tcPr>
            <w:tcW w:w="1260" w:type="dxa"/>
          </w:tcPr>
          <w:p w:rsidR="00D87CF7" w:rsidRPr="00D87CF7" w:rsidRDefault="00E720DE" w:rsidP="00AB4087">
            <w:pPr>
              <w:jc w:val="center"/>
              <w:rPr>
                <w:rFonts w:ascii="Arial Narrow" w:hAnsi="Arial Narrow" w:cs="Arial"/>
              </w:rPr>
            </w:pPr>
            <w:r w:rsidRPr="00E720DE">
              <w:rPr>
                <w:rFonts w:ascii="Arial Narrow" w:hAnsi="Arial Narrow" w:cs="Arial"/>
              </w:rPr>
              <w:t>Chalk board illustrations</w:t>
            </w:r>
          </w:p>
        </w:tc>
        <w:tc>
          <w:tcPr>
            <w:tcW w:w="1214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Stating effects of changes in the environment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Listening to stories about effects of  changes in the environment.</w:t>
            </w:r>
          </w:p>
        </w:tc>
        <w:tc>
          <w:tcPr>
            <w:tcW w:w="1124" w:type="dxa"/>
          </w:tcPr>
          <w:p w:rsidR="00FE75A9" w:rsidRPr="00FE75A9" w:rsidRDefault="006167CA" w:rsidP="006167CA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E720DE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Care</w:t>
            </w:r>
          </w:p>
          <w:p w:rsidR="00D87CF7" w:rsidRPr="00D87CF7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MK Integrated primry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B4087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3</w:t>
            </w:r>
          </w:p>
        </w:tc>
        <w:tc>
          <w:tcPr>
            <w:tcW w:w="425" w:type="dxa"/>
          </w:tcPr>
          <w:p w:rsidR="00D87CF7" w:rsidRPr="00450A78" w:rsidRDefault="00330108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2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SCIENCE IN HUMAN ACTIVITIES AND OCCUPATION</w:t>
            </w: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KEEPING GOATS ,SHEEP AND PIGS</w:t>
            </w: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Keeping  goats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-identifies external parts of a goat.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-describes uses of goats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62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-names different parts of a goat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-draws and labels the external parts of a goat.</w:t>
            </w:r>
          </w:p>
        </w:tc>
        <w:tc>
          <w:tcPr>
            <w:tcW w:w="1530" w:type="dxa"/>
          </w:tcPr>
          <w:p w:rsidR="00D87CF7" w:rsidRPr="00D87CF7" w:rsidRDefault="00D87CF7" w:rsidP="00B36C0C">
            <w:pPr>
              <w:tabs>
                <w:tab w:val="left" w:pos="296"/>
              </w:tabs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Keeping goats</w:t>
            </w:r>
          </w:p>
          <w:p w:rsidR="00D87CF7" w:rsidRPr="00D87CF7" w:rsidRDefault="00D87CF7" w:rsidP="00B36C0C">
            <w:pPr>
              <w:pStyle w:val="ListParagraph"/>
              <w:numPr>
                <w:ilvl w:val="0"/>
                <w:numId w:val="9"/>
              </w:numPr>
              <w:tabs>
                <w:tab w:val="left" w:pos="296"/>
              </w:tabs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External parts of a goat.</w:t>
            </w:r>
          </w:p>
          <w:p w:rsidR="00D87CF7" w:rsidRPr="00D87CF7" w:rsidRDefault="00D87CF7" w:rsidP="00B36C0C">
            <w:pPr>
              <w:pStyle w:val="ListParagraph"/>
              <w:numPr>
                <w:ilvl w:val="0"/>
                <w:numId w:val="9"/>
              </w:numPr>
              <w:tabs>
                <w:tab w:val="left" w:pos="296"/>
              </w:tabs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Uses of goats to people.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tabs>
                <w:tab w:val="left" w:pos="296"/>
              </w:tabs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tabs>
                <w:tab w:val="left" w:pos="296"/>
              </w:tabs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tabs>
                <w:tab w:val="left" w:pos="296"/>
              </w:tabs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tabs>
                <w:tab w:val="left" w:pos="296"/>
              </w:tabs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tabs>
                <w:tab w:val="left" w:pos="296"/>
              </w:tabs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D87CF7" w:rsidRPr="00D87CF7" w:rsidRDefault="00D87CF7" w:rsidP="00330108">
            <w:pPr>
              <w:tabs>
                <w:tab w:val="left" w:pos="296"/>
              </w:tabs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D87CF7" w:rsidRPr="00D87CF7" w:rsidRDefault="00A33782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Real goat</w:t>
            </w:r>
          </w:p>
        </w:tc>
        <w:tc>
          <w:tcPr>
            <w:tcW w:w="1214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Identifying external parts of a goat.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Drawing and labelling a goat.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330108" w:rsidP="00330108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E720DE" w:rsidP="00330108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D87CF7" w:rsidRPr="00D87CF7" w:rsidRDefault="00330108" w:rsidP="00330108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Problem solvin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MK Integrated primry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B4087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3</w:t>
            </w:r>
          </w:p>
        </w:tc>
        <w:tc>
          <w:tcPr>
            <w:tcW w:w="425" w:type="dxa"/>
          </w:tcPr>
          <w:p w:rsidR="00D87CF7" w:rsidRPr="00450A78" w:rsidRDefault="00330108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3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Breeds of goats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-mentions various breeds of goats.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620" w:type="dxa"/>
          </w:tcPr>
          <w:p w:rsidR="00D87CF7" w:rsidRPr="00D87CF7" w:rsidRDefault="00D87CF7" w:rsidP="006167CA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breeds of goats.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-spells breeds of goats.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-writes words and sentences about breeds goats kept in Uganda 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Breeds of goats reared in Uganda.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Local breeds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-Mubende goat.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-Boar goats.</w:t>
            </w:r>
          </w:p>
          <w:p w:rsidR="00D87CF7" w:rsidRPr="00D87CF7" w:rsidRDefault="00B326E9" w:rsidP="00AB408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-Somali/Galla g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Exotic goats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-Toggenburg goats.</w:t>
            </w:r>
          </w:p>
          <w:p w:rsidR="00D87CF7" w:rsidRPr="00D87CF7" w:rsidRDefault="00B326E9" w:rsidP="00AB408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-Anglo Nubian g</w:t>
            </w:r>
          </w:p>
          <w:p w:rsidR="006167CA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-Saanen goats.</w:t>
            </w:r>
          </w:p>
          <w:p w:rsidR="006167CA" w:rsidRPr="00D87CF7" w:rsidRDefault="006167CA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214" w:type="dxa"/>
          </w:tcPr>
          <w:p w:rsidR="00F728D5" w:rsidRPr="00F728D5" w:rsidRDefault="00F728D5" w:rsidP="00B326E9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B326E9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B326E9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experimentation</w:t>
            </w:r>
          </w:p>
        </w:tc>
        <w:tc>
          <w:tcPr>
            <w:tcW w:w="1260" w:type="dxa"/>
          </w:tcPr>
          <w:p w:rsidR="00D87CF7" w:rsidRPr="00D87CF7" w:rsidRDefault="00A33782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Pictures showing various breeds</w:t>
            </w:r>
          </w:p>
        </w:tc>
        <w:tc>
          <w:tcPr>
            <w:tcW w:w="1214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Mentioning breeds of goats.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Reading breeds of goats.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Writing breeds of goats.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B326E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E720DE" w:rsidP="00B326E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Care</w:t>
            </w:r>
          </w:p>
          <w:p w:rsidR="00D87CF7" w:rsidRPr="00D87CF7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MK Integrated primry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B4087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lastRenderedPageBreak/>
              <w:t>3</w:t>
            </w:r>
          </w:p>
        </w:tc>
        <w:tc>
          <w:tcPr>
            <w:tcW w:w="425" w:type="dxa"/>
          </w:tcPr>
          <w:p w:rsidR="00D87CF7" w:rsidRPr="00450A78" w:rsidRDefault="006167CA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4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Housing  of goats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-discusses the proper housing for goats. 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qualities of a good goat house.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qualities of a good goat house correctly.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530" w:type="dxa"/>
          </w:tcPr>
          <w:p w:rsidR="00D87CF7" w:rsidRPr="006167CA" w:rsidRDefault="006167CA" w:rsidP="00AB4087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Qualities of a good goat house.</w:t>
            </w:r>
          </w:p>
          <w:p w:rsidR="00D87CF7" w:rsidRPr="006167CA" w:rsidRDefault="00D87CF7" w:rsidP="006167CA">
            <w:pPr>
              <w:rPr>
                <w:rFonts w:ascii="Arial Narrow" w:hAnsi="Arial Narrow" w:cs="Arial"/>
              </w:rPr>
            </w:pPr>
            <w:r w:rsidRPr="006167CA">
              <w:rPr>
                <w:rFonts w:ascii="Arial Narrow" w:hAnsi="Arial Narrow" w:cs="Arial"/>
              </w:rPr>
              <w:t>It should protect goats from rain and wild animals.</w:t>
            </w:r>
          </w:p>
          <w:p w:rsidR="00D87CF7" w:rsidRPr="006167CA" w:rsidRDefault="00D87CF7" w:rsidP="006167CA">
            <w:pPr>
              <w:rPr>
                <w:rFonts w:ascii="Arial Narrow" w:hAnsi="Arial Narrow" w:cs="Arial"/>
              </w:rPr>
            </w:pPr>
            <w:r w:rsidRPr="006167CA">
              <w:rPr>
                <w:rFonts w:ascii="Arial Narrow" w:hAnsi="Arial Narrow" w:cs="Arial"/>
              </w:rPr>
              <w:t>It should be cheap to construct</w:t>
            </w:r>
          </w:p>
          <w:p w:rsidR="00D87CF7" w:rsidRPr="006167CA" w:rsidRDefault="00D87CF7" w:rsidP="006167CA">
            <w:pPr>
              <w:rPr>
                <w:rFonts w:ascii="Arial Narrow" w:hAnsi="Arial Narrow" w:cs="Arial"/>
              </w:rPr>
            </w:pPr>
            <w:r w:rsidRPr="006167CA">
              <w:rPr>
                <w:rFonts w:ascii="Arial Narrow" w:hAnsi="Arial Narrow" w:cs="Arial"/>
              </w:rPr>
              <w:t>Be well ventilated</w:t>
            </w:r>
          </w:p>
          <w:p w:rsidR="00D87CF7" w:rsidRPr="006167CA" w:rsidRDefault="00D87CF7" w:rsidP="006167CA">
            <w:pPr>
              <w:rPr>
                <w:rFonts w:ascii="Arial Narrow" w:hAnsi="Arial Narrow" w:cs="Arial"/>
              </w:rPr>
            </w:pPr>
            <w:r w:rsidRPr="006167CA">
              <w:rPr>
                <w:rFonts w:ascii="Arial Narrow" w:hAnsi="Arial Narrow" w:cs="Arial"/>
              </w:rPr>
              <w:t>Its floor should be slanting towards one end.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experimentation</w:t>
            </w:r>
          </w:p>
        </w:tc>
        <w:tc>
          <w:tcPr>
            <w:tcW w:w="1260" w:type="dxa"/>
          </w:tcPr>
          <w:p w:rsidR="00D87CF7" w:rsidRPr="00D87CF7" w:rsidRDefault="006167CA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Chalk board illustrations</w:t>
            </w:r>
          </w:p>
        </w:tc>
        <w:tc>
          <w:tcPr>
            <w:tcW w:w="1214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Discussing housing of goats.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Reading qualities of a good goat house.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Writing qualities of a good goat house.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E720DE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Care</w:t>
            </w:r>
          </w:p>
          <w:p w:rsidR="00D87CF7" w:rsidRPr="00D87CF7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MK Integrated primry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B4087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3</w:t>
            </w:r>
          </w:p>
        </w:tc>
        <w:tc>
          <w:tcPr>
            <w:tcW w:w="425" w:type="dxa"/>
          </w:tcPr>
          <w:p w:rsidR="00D87CF7" w:rsidRPr="00450A78" w:rsidRDefault="006167CA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5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Management of  goats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-describes the types of vegetation fed by goats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new words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-spells new words.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words and sentences about type of vegetation used to feed goats.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53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Feeding of goats.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-Types of vegetation used to feed goats.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Grass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Shrubs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Maize leaves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Cassava leaves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Sweet potato leaves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experimentation</w:t>
            </w:r>
          </w:p>
        </w:tc>
        <w:tc>
          <w:tcPr>
            <w:tcW w:w="1260" w:type="dxa"/>
          </w:tcPr>
          <w:p w:rsidR="00D87CF7" w:rsidRPr="00D87CF7" w:rsidRDefault="006167CA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grass</w:t>
            </w:r>
          </w:p>
        </w:tc>
        <w:tc>
          <w:tcPr>
            <w:tcW w:w="1214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Describing vegetation eaten by goats.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Reading types of vegetation eaten by goats.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E720DE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Care</w:t>
            </w:r>
          </w:p>
          <w:p w:rsidR="00D87CF7" w:rsidRPr="00D87CF7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MK Integrated primry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rPr>
          <w:trHeight w:val="138"/>
        </w:trPr>
        <w:tc>
          <w:tcPr>
            <w:tcW w:w="283" w:type="dxa"/>
          </w:tcPr>
          <w:p w:rsidR="00D87CF7" w:rsidRPr="00450A78" w:rsidRDefault="006167CA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4</w:t>
            </w:r>
          </w:p>
        </w:tc>
        <w:tc>
          <w:tcPr>
            <w:tcW w:w="425" w:type="dxa"/>
          </w:tcPr>
          <w:p w:rsidR="00D87CF7" w:rsidRPr="00450A78" w:rsidRDefault="006167CA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1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Products got from goats.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-identifies products got from goats.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-names products got from goats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goat products correctly.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Products got from goats.</w:t>
            </w:r>
          </w:p>
          <w:p w:rsidR="00D87CF7" w:rsidRPr="00D87CF7" w:rsidRDefault="00D87CF7" w:rsidP="00B36C0C">
            <w:pPr>
              <w:pStyle w:val="ListParagraph"/>
              <w:numPr>
                <w:ilvl w:val="0"/>
                <w:numId w:val="14"/>
              </w:numPr>
              <w:ind w:left="386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Meat</w:t>
            </w:r>
          </w:p>
          <w:p w:rsidR="00D87CF7" w:rsidRPr="00D87CF7" w:rsidRDefault="00D87CF7" w:rsidP="00B36C0C">
            <w:pPr>
              <w:pStyle w:val="ListParagraph"/>
              <w:numPr>
                <w:ilvl w:val="0"/>
                <w:numId w:val="14"/>
              </w:numPr>
              <w:ind w:left="386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Skins</w:t>
            </w:r>
          </w:p>
          <w:p w:rsidR="00D87CF7" w:rsidRPr="00D87CF7" w:rsidRDefault="00D87CF7" w:rsidP="00B36C0C">
            <w:pPr>
              <w:pStyle w:val="ListParagraph"/>
              <w:numPr>
                <w:ilvl w:val="0"/>
                <w:numId w:val="14"/>
              </w:numPr>
              <w:ind w:left="386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Milk</w:t>
            </w:r>
          </w:p>
          <w:p w:rsidR="00D87CF7" w:rsidRPr="00D87CF7" w:rsidRDefault="00D87CF7" w:rsidP="00B36C0C">
            <w:pPr>
              <w:pStyle w:val="ListParagraph"/>
              <w:numPr>
                <w:ilvl w:val="0"/>
                <w:numId w:val="14"/>
              </w:numPr>
              <w:ind w:left="386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Mohair</w:t>
            </w:r>
          </w:p>
          <w:p w:rsidR="00D87CF7" w:rsidRPr="00D87CF7" w:rsidRDefault="00D87CF7" w:rsidP="00B36C0C">
            <w:pPr>
              <w:pStyle w:val="ListParagraph"/>
              <w:numPr>
                <w:ilvl w:val="0"/>
                <w:numId w:val="14"/>
              </w:numPr>
              <w:ind w:left="386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Hooves</w:t>
            </w:r>
          </w:p>
          <w:p w:rsidR="00D87CF7" w:rsidRPr="00B326E9" w:rsidRDefault="00D87CF7" w:rsidP="00B326E9">
            <w:pPr>
              <w:pStyle w:val="ListParagraph"/>
              <w:numPr>
                <w:ilvl w:val="0"/>
                <w:numId w:val="14"/>
              </w:numPr>
              <w:ind w:left="386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Horns</w:t>
            </w:r>
            <w:r w:rsidRPr="00B326E9">
              <w:rPr>
                <w:rFonts w:ascii="Arial Narrow" w:hAnsi="Arial Narrow" w:cs="Arial"/>
              </w:rPr>
              <w:br/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6167CA" w:rsidP="006167CA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Guided discovery</w:t>
            </w:r>
          </w:p>
          <w:p w:rsidR="00F67FCF" w:rsidRPr="00D87CF7" w:rsidRDefault="00F67FCF" w:rsidP="00F67FCF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Guided class discussion</w:t>
            </w:r>
          </w:p>
        </w:tc>
        <w:tc>
          <w:tcPr>
            <w:tcW w:w="1260" w:type="dxa"/>
          </w:tcPr>
          <w:p w:rsidR="00D87CF7" w:rsidRPr="00D87CF7" w:rsidRDefault="006167CA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hoves</w:t>
            </w:r>
          </w:p>
        </w:tc>
        <w:tc>
          <w:tcPr>
            <w:tcW w:w="1214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Identifying goat products.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6167CA" w:rsidRPr="00D87CF7" w:rsidRDefault="006167CA" w:rsidP="00AB408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Reading goat products</w:t>
            </w:r>
          </w:p>
        </w:tc>
        <w:tc>
          <w:tcPr>
            <w:tcW w:w="1124" w:type="dxa"/>
          </w:tcPr>
          <w:p w:rsidR="00FE75A9" w:rsidRPr="00FE75A9" w:rsidRDefault="00FE75A9" w:rsidP="00F67FCF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</w:t>
            </w:r>
            <w:r w:rsidR="00F67FCF">
              <w:rPr>
                <w:rFonts w:ascii="Arial Narrow" w:hAnsi="Arial Narrow" w:cs="Arial"/>
              </w:rPr>
              <w:t>nking</w:t>
            </w:r>
          </w:p>
          <w:p w:rsidR="00FE75A9" w:rsidRPr="00FE75A9" w:rsidRDefault="006167CA" w:rsidP="006167CA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Effective communication</w:t>
            </w:r>
          </w:p>
          <w:p w:rsidR="00D87CF7" w:rsidRDefault="00F67FCF" w:rsidP="006167CA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Self-awareness</w:t>
            </w:r>
          </w:p>
          <w:p w:rsidR="00F67FCF" w:rsidRDefault="00F67FCF" w:rsidP="00B326E9">
            <w:pPr>
              <w:rPr>
                <w:rFonts w:ascii="Arial Narrow" w:hAnsi="Arial Narrow" w:cs="Arial"/>
              </w:rPr>
            </w:pPr>
          </w:p>
          <w:p w:rsidR="00F67FCF" w:rsidRPr="00D87CF7" w:rsidRDefault="00F67FCF" w:rsidP="006167CA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MK Integrated primry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6167CA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lastRenderedPageBreak/>
              <w:t>4</w:t>
            </w:r>
          </w:p>
        </w:tc>
        <w:tc>
          <w:tcPr>
            <w:tcW w:w="425" w:type="dxa"/>
          </w:tcPr>
          <w:p w:rsidR="00D87CF7" w:rsidRPr="00450A78" w:rsidRDefault="006167CA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2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grazing of goats.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-explains what grazing is.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-mentions types of grazing.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methods or types of grazing.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-spells methods of grazing.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Grazing of goats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-definition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-types/methods of grazing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6167CA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6167CA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D87CF7" w:rsidRPr="00D87CF7" w:rsidRDefault="00D87CF7" w:rsidP="006167CA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D87CF7" w:rsidRPr="00D87CF7" w:rsidRDefault="006167CA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Chalkboard illustrations</w:t>
            </w:r>
          </w:p>
        </w:tc>
        <w:tc>
          <w:tcPr>
            <w:tcW w:w="1214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Explaining what grazing is.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Mentioning types of grazing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Reading methods of grazing.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6167CA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6167CA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Care</w:t>
            </w:r>
          </w:p>
          <w:p w:rsidR="00D87CF7" w:rsidRPr="00D87CF7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MK Integrated primry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B4087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4</w:t>
            </w:r>
          </w:p>
        </w:tc>
        <w:tc>
          <w:tcPr>
            <w:tcW w:w="425" w:type="dxa"/>
          </w:tcPr>
          <w:p w:rsidR="00D87CF7" w:rsidRPr="00450A78" w:rsidRDefault="006167CA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3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Free grazing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-defines what free grazing.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-states advantages of free grazing.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-discusses disadvantages of free grazing.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--reads new words.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-spells new words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correct words and sentences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Free grazing.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-Definition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-Advantages 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-Disadvantages</w:t>
            </w:r>
          </w:p>
          <w:p w:rsidR="00D87CF7" w:rsidRPr="00D87CF7" w:rsidRDefault="00D87CF7" w:rsidP="00F728D5">
            <w:pPr>
              <w:rPr>
                <w:rFonts w:ascii="Arial Narrow" w:hAnsi="Arial Narrow" w:cs="Arial"/>
              </w:rPr>
            </w:pPr>
          </w:p>
        </w:tc>
        <w:tc>
          <w:tcPr>
            <w:tcW w:w="1214" w:type="dxa"/>
          </w:tcPr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experimentation</w:t>
            </w:r>
          </w:p>
        </w:tc>
        <w:tc>
          <w:tcPr>
            <w:tcW w:w="1260" w:type="dxa"/>
          </w:tcPr>
          <w:p w:rsidR="00D87CF7" w:rsidRPr="00D87CF7" w:rsidRDefault="006167CA" w:rsidP="00AB4087">
            <w:pPr>
              <w:jc w:val="center"/>
              <w:rPr>
                <w:rFonts w:ascii="Arial Narrow" w:hAnsi="Arial Narrow" w:cs="Arial"/>
              </w:rPr>
            </w:pPr>
            <w:r w:rsidRPr="006167CA">
              <w:rPr>
                <w:rFonts w:ascii="Arial Narrow" w:hAnsi="Arial Narrow" w:cs="Arial"/>
              </w:rPr>
              <w:t>Chalkboard illustrations</w:t>
            </w:r>
          </w:p>
        </w:tc>
        <w:tc>
          <w:tcPr>
            <w:tcW w:w="1214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Defining free grazing.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Stating advantages of free grazing.</w:t>
            </w:r>
          </w:p>
          <w:p w:rsidR="00D87CF7" w:rsidRPr="00D87CF7" w:rsidRDefault="00D87CF7" w:rsidP="00FE75A9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Discussing disadvantages of free grazing.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2E34F8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Care</w:t>
            </w:r>
          </w:p>
          <w:p w:rsidR="00D87CF7" w:rsidRPr="00D87CF7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MK Integrated primry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B4087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4</w:t>
            </w:r>
          </w:p>
        </w:tc>
        <w:tc>
          <w:tcPr>
            <w:tcW w:w="425" w:type="dxa"/>
          </w:tcPr>
          <w:p w:rsidR="00D87CF7" w:rsidRPr="00450A78" w:rsidRDefault="006167CA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4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Tethering grazing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The learner: 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-explains what tethering is.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-states advantages of tethering grazing.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-describes disadvantages of tethering grazing.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62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 -reads new words.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-spells new words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correct words and sentences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Tethering method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-Definition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-Advantages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-Disadvantages</w:t>
            </w:r>
          </w:p>
        </w:tc>
        <w:tc>
          <w:tcPr>
            <w:tcW w:w="1214" w:type="dxa"/>
          </w:tcPr>
          <w:p w:rsidR="00F728D5" w:rsidRPr="00F728D5" w:rsidRDefault="006167CA" w:rsidP="006167CA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6167CA" w:rsidP="006167CA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6167CA" w:rsidP="006167CA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Guided class discussion</w:t>
            </w:r>
          </w:p>
          <w:p w:rsidR="00D87CF7" w:rsidRDefault="006167CA" w:rsidP="006167CA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Brainstormi</w:t>
            </w:r>
          </w:p>
          <w:p w:rsidR="006167CA" w:rsidRPr="00D87CF7" w:rsidRDefault="006167CA" w:rsidP="006167CA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demonstration</w:t>
            </w:r>
          </w:p>
        </w:tc>
        <w:tc>
          <w:tcPr>
            <w:tcW w:w="1260" w:type="dxa"/>
          </w:tcPr>
          <w:p w:rsidR="002E34F8" w:rsidRDefault="006167CA" w:rsidP="00F052DE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 chart showing a tethered goa</w:t>
            </w:r>
          </w:p>
          <w:p w:rsidR="00D87CF7" w:rsidRPr="00D87CF7" w:rsidRDefault="006167CA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</w:t>
            </w:r>
          </w:p>
        </w:tc>
        <w:tc>
          <w:tcPr>
            <w:tcW w:w="1214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Defining tethering.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Stating advantages of tethering method of grazing</w:t>
            </w:r>
          </w:p>
        </w:tc>
        <w:tc>
          <w:tcPr>
            <w:tcW w:w="1124" w:type="dxa"/>
          </w:tcPr>
          <w:p w:rsidR="00FE75A9" w:rsidRPr="00FE75A9" w:rsidRDefault="00FE75A9" w:rsidP="006167CA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2E34F8" w:rsidP="002E34F8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Care</w:t>
            </w:r>
          </w:p>
          <w:p w:rsidR="00D87CF7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Love</w:t>
            </w:r>
          </w:p>
          <w:p w:rsidR="002E34F8" w:rsidRDefault="002E34F8" w:rsidP="00FE75A9">
            <w:pPr>
              <w:jc w:val="center"/>
              <w:rPr>
                <w:rFonts w:ascii="Arial Narrow" w:hAnsi="Arial Narrow" w:cs="Arial"/>
              </w:rPr>
            </w:pPr>
          </w:p>
          <w:p w:rsidR="002E34F8" w:rsidRDefault="002E34F8" w:rsidP="00FE75A9">
            <w:pPr>
              <w:jc w:val="center"/>
              <w:rPr>
                <w:rFonts w:ascii="Arial Narrow" w:hAnsi="Arial Narrow" w:cs="Arial"/>
              </w:rPr>
            </w:pPr>
          </w:p>
          <w:p w:rsidR="002E34F8" w:rsidRDefault="002E34F8" w:rsidP="00FE75A9">
            <w:pPr>
              <w:jc w:val="center"/>
              <w:rPr>
                <w:rFonts w:ascii="Arial Narrow" w:hAnsi="Arial Narrow" w:cs="Arial"/>
              </w:rPr>
            </w:pPr>
          </w:p>
          <w:p w:rsidR="002E34F8" w:rsidRPr="00D87CF7" w:rsidRDefault="002E34F8" w:rsidP="00FE75A9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MK Integrated primry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B4087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lastRenderedPageBreak/>
              <w:t>4</w:t>
            </w:r>
          </w:p>
        </w:tc>
        <w:tc>
          <w:tcPr>
            <w:tcW w:w="425" w:type="dxa"/>
          </w:tcPr>
          <w:p w:rsidR="00D87CF7" w:rsidRPr="00450A78" w:rsidRDefault="006167CA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5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Paddock grazing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-explains what paddock is.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 discusses  advantages of paddock grazing.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-describes disadvantges of paddock grazing.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new words.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-spells new words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correct words and sentences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Paddock grazing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-definition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-Advantages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-Disadvantages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2E34F8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2E34F8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D87CF7" w:rsidP="00F728D5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Expl</w:t>
            </w:r>
            <w:r w:rsidR="002E34F8">
              <w:rPr>
                <w:rFonts w:ascii="Arial Narrow" w:hAnsi="Arial Narrow" w:cs="Arial"/>
              </w:rPr>
              <w:t>aining what paddock grazing is.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Discussing</w:t>
            </w:r>
            <w:r w:rsidR="002E34F8">
              <w:rPr>
                <w:rFonts w:ascii="Arial Narrow" w:hAnsi="Arial Narrow" w:cs="Arial"/>
              </w:rPr>
              <w:t xml:space="preserve"> advantages of paddock grazing.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Describing disadvantages of paddock grazing.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2E34F8" w:rsidP="00FE75A9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problem</w:t>
            </w:r>
            <w:r w:rsidR="00FE75A9" w:rsidRPr="00FE75A9">
              <w:rPr>
                <w:rFonts w:ascii="Arial Narrow" w:hAnsi="Arial Narrow" w:cs="Arial"/>
              </w:rPr>
              <w:t xml:space="preserve"> solving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Care</w:t>
            </w:r>
          </w:p>
          <w:p w:rsidR="00D87CF7" w:rsidRPr="00D87CF7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MK Integrated primry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F052DE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5</w:t>
            </w:r>
          </w:p>
        </w:tc>
        <w:tc>
          <w:tcPr>
            <w:tcW w:w="425" w:type="dxa"/>
          </w:tcPr>
          <w:p w:rsidR="00D87CF7" w:rsidRPr="00450A78" w:rsidRDefault="00F052DE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1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Zero grazing</w:t>
            </w:r>
          </w:p>
        </w:tc>
        <w:tc>
          <w:tcPr>
            <w:tcW w:w="1756" w:type="dxa"/>
          </w:tcPr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-defines zero grazing.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-states advantages of zero grazing.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-gives disadvantages of zero grazing</w:t>
            </w:r>
          </w:p>
        </w:tc>
        <w:tc>
          <w:tcPr>
            <w:tcW w:w="1620" w:type="dxa"/>
          </w:tcPr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new words.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-spells new words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correct words and sentences</w:t>
            </w:r>
          </w:p>
        </w:tc>
        <w:tc>
          <w:tcPr>
            <w:tcW w:w="1530" w:type="dxa"/>
          </w:tcPr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Zero grazing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-Definition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-Advantages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-Disadvantages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052DE" w:rsidP="00F728D5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052DE" w:rsidP="00F728D5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experimentation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D87CF7" w:rsidRDefault="00F052DE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 Explaining the term grazing</w:t>
            </w:r>
          </w:p>
          <w:p w:rsidR="00F052DE" w:rsidRPr="00D87CF7" w:rsidRDefault="00F052DE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Discussing advantages and disadvantages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052DE" w:rsidP="00F052DE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052DE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052DE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Care</w:t>
            </w:r>
          </w:p>
          <w:p w:rsidR="00D87CF7" w:rsidRPr="00D87CF7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F67FCF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F052DE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5</w:t>
            </w:r>
          </w:p>
        </w:tc>
        <w:tc>
          <w:tcPr>
            <w:tcW w:w="425" w:type="dxa"/>
          </w:tcPr>
          <w:p w:rsidR="00D87CF7" w:rsidRPr="00450A78" w:rsidRDefault="00F052DE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2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Diseases that attack goats</w:t>
            </w:r>
          </w:p>
        </w:tc>
        <w:tc>
          <w:tcPr>
            <w:tcW w:w="1756" w:type="dxa"/>
          </w:tcPr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-lists diseases that attack goats.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-suggests ways of controlling diseases that attack goats.</w:t>
            </w:r>
          </w:p>
        </w:tc>
        <w:tc>
          <w:tcPr>
            <w:tcW w:w="1620" w:type="dxa"/>
          </w:tcPr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-talks about diseases that attack goats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disease that attack goats correctly.</w:t>
            </w:r>
          </w:p>
        </w:tc>
        <w:tc>
          <w:tcPr>
            <w:tcW w:w="1530" w:type="dxa"/>
          </w:tcPr>
          <w:p w:rsidR="00D87CF7" w:rsidRPr="00D87CF7" w:rsidRDefault="00D87CF7" w:rsidP="00B36C0C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Diseases that attack goats.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-Causes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-Signs and symptoms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-Prevention and control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052DE" w:rsidP="00F728D5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experimentation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D87CF7" w:rsidRDefault="00F052DE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Mentioning diseases that attack goats</w:t>
            </w:r>
          </w:p>
          <w:p w:rsidR="00F052DE" w:rsidRPr="00D87CF7" w:rsidRDefault="00F052DE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Talking about signs and sympyoms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052DE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Care</w:t>
            </w:r>
          </w:p>
          <w:p w:rsidR="00D87CF7" w:rsidRPr="00D87CF7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F67FCF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B4087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lastRenderedPageBreak/>
              <w:t>5</w:t>
            </w:r>
          </w:p>
        </w:tc>
        <w:tc>
          <w:tcPr>
            <w:tcW w:w="425" w:type="dxa"/>
          </w:tcPr>
          <w:p w:rsidR="00D87CF7" w:rsidRPr="00450A78" w:rsidRDefault="00F052DE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3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Parasites that attack goats.</w:t>
            </w:r>
          </w:p>
        </w:tc>
        <w:tc>
          <w:tcPr>
            <w:tcW w:w="1756" w:type="dxa"/>
          </w:tcPr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-identifies common parasites that attack goats.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-describes ways of controlling parasites in goats.</w:t>
            </w:r>
          </w:p>
        </w:tc>
        <w:tc>
          <w:tcPr>
            <w:tcW w:w="1620" w:type="dxa"/>
          </w:tcPr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-pronounces names of parasites.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-spells names of parasites.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-writes words and sentences </w:t>
            </w:r>
          </w:p>
        </w:tc>
        <w:tc>
          <w:tcPr>
            <w:tcW w:w="1530" w:type="dxa"/>
          </w:tcPr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Parasites of goats.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</w:t>
            </w:r>
            <w:r w:rsidRPr="00D87CF7">
              <w:rPr>
                <w:rFonts w:ascii="Arial Narrow" w:hAnsi="Arial Narrow" w:cs="Arial"/>
                <w:b/>
              </w:rPr>
              <w:t>Endo parasites</w:t>
            </w:r>
          </w:p>
          <w:p w:rsidR="00D87CF7" w:rsidRPr="00D87CF7" w:rsidRDefault="00D87CF7" w:rsidP="00B36C0C">
            <w:pPr>
              <w:pStyle w:val="ListParagraph"/>
              <w:numPr>
                <w:ilvl w:val="0"/>
                <w:numId w:val="15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Tape worms</w:t>
            </w:r>
          </w:p>
          <w:p w:rsidR="00D87CF7" w:rsidRPr="00D87CF7" w:rsidRDefault="00D87CF7" w:rsidP="00B36C0C">
            <w:pPr>
              <w:pStyle w:val="ListParagraph"/>
              <w:numPr>
                <w:ilvl w:val="0"/>
                <w:numId w:val="15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Liver fluke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-Ecto /exo parasites</w:t>
            </w:r>
          </w:p>
          <w:p w:rsidR="00D87CF7" w:rsidRPr="00D87CF7" w:rsidRDefault="00D87CF7" w:rsidP="00B36C0C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Ticks</w:t>
            </w:r>
          </w:p>
          <w:p w:rsidR="00D87CF7" w:rsidRPr="00D87CF7" w:rsidRDefault="00D87CF7" w:rsidP="00B36C0C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Lice</w:t>
            </w:r>
          </w:p>
          <w:p w:rsidR="00D87CF7" w:rsidRPr="00D87CF7" w:rsidRDefault="00D87CF7" w:rsidP="00B36C0C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Fleas</w:t>
            </w:r>
          </w:p>
          <w:p w:rsidR="00D87CF7" w:rsidRPr="00D87CF7" w:rsidRDefault="00D87CF7" w:rsidP="00B36C0C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mites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D87CF7" w:rsidRPr="00D87CF7" w:rsidRDefault="00F6464D" w:rsidP="00F728D5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Explanation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D87CF7" w:rsidRDefault="00F052DE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Describing endo parasites</w:t>
            </w:r>
          </w:p>
          <w:p w:rsidR="00F052DE" w:rsidRPr="00D87CF7" w:rsidRDefault="00F052DE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Giving examples of  endo parasites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67FCF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D87CF7" w:rsidRPr="00D87CF7" w:rsidRDefault="00F6464D" w:rsidP="00F6464D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Care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F67FCF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F052DE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5</w:t>
            </w:r>
          </w:p>
        </w:tc>
        <w:tc>
          <w:tcPr>
            <w:tcW w:w="425" w:type="dxa"/>
          </w:tcPr>
          <w:p w:rsidR="00D87CF7" w:rsidRPr="00450A78" w:rsidRDefault="00F052DE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4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Steaming up in goats.</w:t>
            </w:r>
          </w:p>
        </w:tc>
        <w:tc>
          <w:tcPr>
            <w:tcW w:w="1756" w:type="dxa"/>
          </w:tcPr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-defines steaming up.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-describes advantages of steaming up.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</w:p>
        </w:tc>
        <w:tc>
          <w:tcPr>
            <w:tcW w:w="1620" w:type="dxa"/>
          </w:tcPr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-listens to stories about steaming up.</w:t>
            </w:r>
          </w:p>
        </w:tc>
        <w:tc>
          <w:tcPr>
            <w:tcW w:w="1530" w:type="dxa"/>
          </w:tcPr>
          <w:p w:rsidR="00D87CF7" w:rsidRPr="00D87CF7" w:rsidRDefault="00D87CF7" w:rsidP="00B36C0C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Steaming up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-What it is.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-Advantages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D87CF7" w:rsidRPr="00D87CF7" w:rsidRDefault="00F6464D" w:rsidP="00F728D5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Explanation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D87CF7" w:rsidRDefault="00F052DE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Talking about steaming up’</w:t>
            </w:r>
          </w:p>
          <w:p w:rsidR="00F052DE" w:rsidRPr="00D87CF7" w:rsidRDefault="00F6464D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Discussing advantages of steaming up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6464D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Care</w:t>
            </w:r>
          </w:p>
          <w:p w:rsidR="00D87CF7" w:rsidRPr="00D87CF7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F67FCF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B4087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5</w:t>
            </w:r>
          </w:p>
        </w:tc>
        <w:tc>
          <w:tcPr>
            <w:tcW w:w="425" w:type="dxa"/>
          </w:tcPr>
          <w:p w:rsidR="00D87CF7" w:rsidRPr="00450A78" w:rsidRDefault="00F052DE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5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Breeding of goats</w:t>
            </w:r>
          </w:p>
        </w:tc>
        <w:tc>
          <w:tcPr>
            <w:tcW w:w="1756" w:type="dxa"/>
          </w:tcPr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-explains what breeding in goats is.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-describes signs of heat period in goats.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</w:p>
        </w:tc>
        <w:tc>
          <w:tcPr>
            <w:tcW w:w="1620" w:type="dxa"/>
          </w:tcPr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--reads new words.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-spells new words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correct words and sentences</w:t>
            </w:r>
          </w:p>
        </w:tc>
        <w:tc>
          <w:tcPr>
            <w:tcW w:w="1530" w:type="dxa"/>
          </w:tcPr>
          <w:p w:rsidR="00D87CF7" w:rsidRPr="00D87CF7" w:rsidRDefault="00D87CF7" w:rsidP="00B36C0C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Breeding of goats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-What breeding in goats mean.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 What heat period is.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-Signs of heat period in nanny goats.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052DE" w:rsidP="00F728D5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052DE" w:rsidP="00F728D5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Explanation</w:t>
            </w:r>
          </w:p>
          <w:p w:rsidR="00F6464D" w:rsidRDefault="00F6464D" w:rsidP="00F728D5">
            <w:pPr>
              <w:rPr>
                <w:rFonts w:ascii="Arial Narrow" w:hAnsi="Arial Narrow" w:cs="Arial"/>
              </w:rPr>
            </w:pPr>
          </w:p>
          <w:p w:rsidR="00F6464D" w:rsidRDefault="00F6464D" w:rsidP="00F728D5">
            <w:pPr>
              <w:rPr>
                <w:rFonts w:ascii="Arial Narrow" w:hAnsi="Arial Narrow" w:cs="Arial"/>
              </w:rPr>
            </w:pPr>
          </w:p>
          <w:p w:rsidR="00F6464D" w:rsidRPr="00F728D5" w:rsidRDefault="00F6464D" w:rsidP="00F728D5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F728D5">
            <w:pPr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D87CF7" w:rsidRDefault="00F6464D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Discussing</w:t>
            </w:r>
          </w:p>
          <w:p w:rsidR="00F6464D" w:rsidRDefault="00F6464D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Talking about</w:t>
            </w:r>
          </w:p>
          <w:p w:rsidR="00F6464D" w:rsidRDefault="00F6464D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Writingdescriptive sentences</w:t>
            </w:r>
          </w:p>
          <w:p w:rsidR="00F6464D" w:rsidRDefault="00F6464D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Reading descriptive sentences</w:t>
            </w:r>
          </w:p>
          <w:p w:rsidR="00F6464D" w:rsidRPr="00D87CF7" w:rsidRDefault="00F6464D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052DE" w:rsidP="00F052DE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052DE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F052DE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F67FCF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F052DE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lastRenderedPageBreak/>
              <w:t>6</w:t>
            </w:r>
          </w:p>
        </w:tc>
        <w:tc>
          <w:tcPr>
            <w:tcW w:w="425" w:type="dxa"/>
          </w:tcPr>
          <w:p w:rsidR="00D87CF7" w:rsidRPr="00450A78" w:rsidRDefault="00F052DE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1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Keeping sheep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-describes external parts of a sheep.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-gives uses of sheep to people.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-names external parts of a sheep.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-pronounces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Writes words and sentences correctly. 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External parts of a sheep.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Face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Ear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Back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Rump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Tail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Thigh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Hock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Hoof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Belly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Shoulder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Neck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8B1A07">
              <w:rPr>
                <w:rFonts w:ascii="Arial Narrow" w:hAnsi="Arial Narrow" w:cs="Arial"/>
                <w:b/>
              </w:rPr>
              <w:t>Uses of sheep</w:t>
            </w:r>
            <w:r w:rsidRPr="00D87CF7">
              <w:rPr>
                <w:rFonts w:ascii="Arial Narrow" w:hAnsi="Arial Narrow" w:cs="Arial"/>
              </w:rPr>
              <w:t>.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8B1A07" w:rsidP="008B1A0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experimentation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41707C" w:rsidP="0041707C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Discussing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Writingdescriptive sentences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Reading</w:t>
            </w:r>
            <w:r>
              <w:rPr>
                <w:rFonts w:ascii="Arial Narrow" w:hAnsi="Arial Narrow" w:cs="Arial"/>
              </w:rPr>
              <w:t xml:space="preserve"> names of the parts of a sheep</w:t>
            </w:r>
          </w:p>
          <w:p w:rsidR="00D87CF7" w:rsidRPr="00D87CF7" w:rsidRDefault="00D87CF7" w:rsidP="00F6464D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6464D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Care</w:t>
            </w:r>
          </w:p>
          <w:p w:rsidR="00D87CF7" w:rsidRPr="00D87CF7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F67FCF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F052DE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6</w:t>
            </w:r>
          </w:p>
        </w:tc>
        <w:tc>
          <w:tcPr>
            <w:tcW w:w="425" w:type="dxa"/>
          </w:tcPr>
          <w:p w:rsidR="00D87CF7" w:rsidRPr="00450A78" w:rsidRDefault="00F052DE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2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Breeds of sheep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-mentions different breeds of sheep.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-describes examples of breeds kept for wool, mutton and dual purpose. 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-recites poems about sheep.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breeds of sheep.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530" w:type="dxa"/>
          </w:tcPr>
          <w:p w:rsidR="00D87CF7" w:rsidRPr="008B1A07" w:rsidRDefault="00D87CF7" w:rsidP="00AB4087">
            <w:pPr>
              <w:rPr>
                <w:rFonts w:ascii="Arial Narrow" w:hAnsi="Arial Narrow" w:cs="Arial"/>
                <w:b/>
              </w:rPr>
            </w:pPr>
            <w:r w:rsidRPr="008B1A07">
              <w:rPr>
                <w:rFonts w:ascii="Arial Narrow" w:hAnsi="Arial Narrow" w:cs="Arial"/>
                <w:b/>
              </w:rPr>
              <w:t>Breeds of sheep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</w:t>
            </w:r>
            <w:r w:rsidRPr="00D87CF7">
              <w:rPr>
                <w:rFonts w:ascii="Arial Narrow" w:hAnsi="Arial Narrow" w:cs="Arial"/>
                <w:b/>
              </w:rPr>
              <w:t>Local breeds</w:t>
            </w:r>
          </w:p>
          <w:p w:rsidR="00D87CF7" w:rsidRPr="008B1A07" w:rsidRDefault="00D87CF7" w:rsidP="008B1A07">
            <w:pPr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Black head Persian</w:t>
            </w:r>
          </w:p>
          <w:p w:rsidR="00D87CF7" w:rsidRPr="008B1A07" w:rsidRDefault="00D87CF7" w:rsidP="008B1A07">
            <w:pPr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Masai sheep</w:t>
            </w:r>
          </w:p>
          <w:p w:rsidR="00D87CF7" w:rsidRPr="00F6464D" w:rsidRDefault="00D87CF7" w:rsidP="00F6464D">
            <w:pPr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Somali sheep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Exotic breeds:</w:t>
            </w:r>
          </w:p>
          <w:p w:rsidR="00D87CF7" w:rsidRPr="00F6464D" w:rsidRDefault="00D87CF7" w:rsidP="00F6464D">
            <w:pPr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Merino sheep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F6464D" w:rsidRDefault="00D87CF7" w:rsidP="00F6464D">
            <w:pPr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Romney marsh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6464D" w:rsidP="00F6464D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6464D" w:rsidP="00F6464D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D87CF7" w:rsidP="00F728D5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  <w:p w:rsidR="00F6464D" w:rsidRPr="00D87CF7" w:rsidRDefault="00F6464D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Word cards</w:t>
            </w:r>
          </w:p>
        </w:tc>
        <w:tc>
          <w:tcPr>
            <w:tcW w:w="1214" w:type="dxa"/>
          </w:tcPr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Discussing</w:t>
            </w:r>
          </w:p>
          <w:p w:rsidR="00F6464D" w:rsidRPr="00F6464D" w:rsidRDefault="00F6464D" w:rsidP="00F6464D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breeds of sheep</w:t>
            </w:r>
          </w:p>
          <w:p w:rsidR="00F6464D" w:rsidRPr="00F6464D" w:rsidRDefault="00F67FCF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 w:rsidR="00F6464D" w:rsidRPr="00F6464D">
              <w:rPr>
                <w:rFonts w:ascii="Arial Narrow" w:hAnsi="Arial Narrow" w:cs="Arial"/>
              </w:rPr>
              <w:t xml:space="preserve"> sentences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Reading</w:t>
            </w:r>
            <w:r>
              <w:rPr>
                <w:rFonts w:ascii="Arial Narrow" w:hAnsi="Arial Narrow" w:cs="Arial"/>
              </w:rPr>
              <w:t xml:space="preserve"> names of sheep</w:t>
            </w:r>
          </w:p>
          <w:p w:rsidR="00D87CF7" w:rsidRPr="00D87CF7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Giving examples</w:t>
            </w:r>
            <w:r>
              <w:rPr>
                <w:rFonts w:ascii="Arial Narrow" w:hAnsi="Arial Narrow" w:cs="Arial"/>
              </w:rPr>
              <w:t xml:space="preserve"> of exotic breeds of sheep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Care</w:t>
            </w:r>
          </w:p>
          <w:p w:rsidR="00D87CF7" w:rsidRPr="00D87CF7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F67FCF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F052DE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6</w:t>
            </w:r>
          </w:p>
        </w:tc>
        <w:tc>
          <w:tcPr>
            <w:tcW w:w="425" w:type="dxa"/>
          </w:tcPr>
          <w:p w:rsidR="00D87CF7" w:rsidRPr="00450A78" w:rsidRDefault="00F052DE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3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Housing and management  of sheep.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-describes proper housing for sheep. 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-discusses how a sheep house should be kept.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words and sentences correctly.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  <w:b/>
              </w:rPr>
              <w:t>Housing for sheep</w:t>
            </w:r>
            <w:r w:rsidRPr="00D87CF7">
              <w:rPr>
                <w:rFonts w:ascii="Arial Narrow" w:hAnsi="Arial Narrow" w:cs="Arial"/>
              </w:rPr>
              <w:t>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-The sheep house should be kept;</w:t>
            </w:r>
          </w:p>
          <w:p w:rsidR="00D87CF7" w:rsidRPr="00D87CF7" w:rsidRDefault="00D87CF7" w:rsidP="00F67FCF">
            <w:pPr>
              <w:pStyle w:val="ListParagraph"/>
              <w:ind w:left="450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Clean</w:t>
            </w:r>
          </w:p>
          <w:p w:rsidR="00D87CF7" w:rsidRPr="00D87CF7" w:rsidRDefault="00D87CF7" w:rsidP="00F67FCF">
            <w:pPr>
              <w:pStyle w:val="ListParagraph"/>
              <w:ind w:left="450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Dry</w:t>
            </w:r>
          </w:p>
          <w:p w:rsidR="00D87CF7" w:rsidRPr="00D87CF7" w:rsidRDefault="00D87CF7" w:rsidP="00F67FCF">
            <w:pPr>
              <w:pStyle w:val="ListParagraph"/>
              <w:ind w:left="450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Well ventilated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214" w:type="dxa"/>
          </w:tcPr>
          <w:p w:rsidR="00F728D5" w:rsidRPr="00F728D5" w:rsidRDefault="00F6464D" w:rsidP="00F6464D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6464D" w:rsidP="00F6464D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6464D" w:rsidP="00F6464D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D87CF7" w:rsidP="00F728D5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Discussing</w:t>
            </w:r>
            <w:r w:rsidR="00F67FCF">
              <w:rPr>
                <w:rFonts w:ascii="Arial Narrow" w:hAnsi="Arial Narrow" w:cs="Arial"/>
              </w:rPr>
              <w:t xml:space="preserve"> about sheep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</w:p>
          <w:p w:rsidR="00F6464D" w:rsidRPr="00F6464D" w:rsidRDefault="00F67FCF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 w:rsidR="00F6464D" w:rsidRPr="00F6464D">
              <w:rPr>
                <w:rFonts w:ascii="Arial Narrow" w:hAnsi="Arial Narrow" w:cs="Arial"/>
              </w:rPr>
              <w:t xml:space="preserve"> sentences</w:t>
            </w:r>
          </w:p>
          <w:p w:rsidR="00D87CF7" w:rsidRPr="00D87CF7" w:rsidRDefault="00D87CF7" w:rsidP="00F67FCF">
            <w:pPr>
              <w:rPr>
                <w:rFonts w:ascii="Arial Narrow" w:hAnsi="Arial Narrow" w:cs="Arial"/>
              </w:rPr>
            </w:pP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67FCF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FE75A9" w:rsidP="008B1A07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F67FCF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 70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F052DE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lastRenderedPageBreak/>
              <w:t>6</w:t>
            </w:r>
          </w:p>
        </w:tc>
        <w:tc>
          <w:tcPr>
            <w:tcW w:w="425" w:type="dxa"/>
          </w:tcPr>
          <w:p w:rsidR="00D87CF7" w:rsidRPr="00450A78" w:rsidRDefault="00F052DE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4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Products from sheep.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-mentions products got from sheep.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-names sheep’s products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-correctly spells sheep products.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words and sentences correctly.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Products got from sheep.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23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Mutton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23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Wool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23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Skins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23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Hooves</w:t>
            </w:r>
          </w:p>
          <w:p w:rsidR="00D87CF7" w:rsidRPr="00D87CF7" w:rsidRDefault="00D87CF7" w:rsidP="00AB4087">
            <w:pPr>
              <w:pStyle w:val="ListParagraph"/>
              <w:rPr>
                <w:rFonts w:ascii="Arial Narrow" w:hAnsi="Arial Narrow" w:cs="Arial"/>
              </w:rPr>
            </w:pPr>
          </w:p>
        </w:tc>
        <w:tc>
          <w:tcPr>
            <w:tcW w:w="1214" w:type="dxa"/>
          </w:tcPr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D87CF7" w:rsidRPr="00D87CF7" w:rsidRDefault="008B1A07" w:rsidP="008B1A0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Explanation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8B1A07" w:rsidP="00F67FCF">
            <w:pPr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 w:rsidR="00F6464D" w:rsidRPr="00F6464D">
              <w:rPr>
                <w:rFonts w:ascii="Arial Narrow" w:hAnsi="Arial Narrow" w:cs="Arial"/>
              </w:rPr>
              <w:t xml:space="preserve"> sentences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Reading</w:t>
            </w:r>
            <w:r w:rsidR="00F67FCF">
              <w:rPr>
                <w:rFonts w:ascii="Arial Narrow" w:hAnsi="Arial Narrow" w:cs="Arial"/>
              </w:rPr>
              <w:t xml:space="preserve"> names of sheep products</w:t>
            </w:r>
          </w:p>
          <w:p w:rsidR="00D87CF7" w:rsidRPr="00D87CF7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Giving examples</w:t>
            </w:r>
            <w:r w:rsidR="00F67FCF">
              <w:rPr>
                <w:rFonts w:ascii="Arial Narrow" w:hAnsi="Arial Narrow" w:cs="Arial"/>
              </w:rPr>
              <w:t xml:space="preserve"> of sheep products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67FCF" w:rsidP="00F67FCF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8B1A07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D87CF7" w:rsidRPr="00D87CF7" w:rsidRDefault="008B1A07" w:rsidP="008B1A0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Care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8B1A07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F052DE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6</w:t>
            </w:r>
          </w:p>
        </w:tc>
        <w:tc>
          <w:tcPr>
            <w:tcW w:w="425" w:type="dxa"/>
          </w:tcPr>
          <w:p w:rsidR="00D87CF7" w:rsidRPr="00450A78" w:rsidRDefault="00F052DE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5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Diseases that affect sheep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-describes diseases that affect sheep.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-pronounces diseases that attack sheep.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-spells sheep diseases correctly.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Diseases that attack sheep.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38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Brucellosis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38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Lamb dysentery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38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Goiter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38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Epididymitis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38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Foot rot</w:t>
            </w:r>
          </w:p>
          <w:p w:rsidR="00D87CF7" w:rsidRPr="00F67FCF" w:rsidRDefault="00D87CF7" w:rsidP="00AB4087">
            <w:pPr>
              <w:pStyle w:val="ListParagraph"/>
              <w:numPr>
                <w:ilvl w:val="0"/>
                <w:numId w:val="38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Black disease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D87CF7" w:rsidRPr="00D87CF7" w:rsidRDefault="00F67FCF" w:rsidP="00F67FCF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Explanation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  <w:r w:rsidR="00F67FCF">
              <w:rPr>
                <w:rFonts w:ascii="Arial Narrow" w:hAnsi="Arial Narrow" w:cs="Arial"/>
              </w:rPr>
              <w:t xml:space="preserve"> new words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Reading</w:t>
            </w:r>
            <w:r w:rsidR="00F67FCF">
              <w:rPr>
                <w:rFonts w:ascii="Arial Narrow" w:hAnsi="Arial Narrow" w:cs="Arial"/>
              </w:rPr>
              <w:t xml:space="preserve"> names of diseases</w:t>
            </w:r>
          </w:p>
          <w:p w:rsidR="00D87CF7" w:rsidRPr="00D87CF7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 xml:space="preserve">Giving </w:t>
            </w:r>
            <w:r w:rsidR="00F67FCF">
              <w:rPr>
                <w:rFonts w:ascii="Arial Narrow" w:hAnsi="Arial Narrow" w:cs="Arial"/>
              </w:rPr>
              <w:t xml:space="preserve"> </w:t>
            </w:r>
            <w:r w:rsidRPr="00F6464D">
              <w:rPr>
                <w:rFonts w:ascii="Arial Narrow" w:hAnsi="Arial Narrow" w:cs="Arial"/>
              </w:rPr>
              <w:t>examples</w:t>
            </w:r>
            <w:r w:rsidR="00F67FCF">
              <w:rPr>
                <w:rFonts w:ascii="Arial Narrow" w:hAnsi="Arial Narrow" w:cs="Arial"/>
              </w:rPr>
              <w:t xml:space="preserve"> of diesases that attack sheep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67FCF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D87CF7" w:rsidRPr="00D87CF7" w:rsidRDefault="008B1A07" w:rsidP="008B1A0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Problem solving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C24F4E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8B1A07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7</w:t>
            </w:r>
          </w:p>
        </w:tc>
        <w:tc>
          <w:tcPr>
            <w:tcW w:w="425" w:type="dxa"/>
          </w:tcPr>
          <w:p w:rsidR="00D87CF7" w:rsidRPr="00450A78" w:rsidRDefault="008B1A07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1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Prevention and control of diseases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-suggests ways of controlling diseases that attack sheep.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-talks about how to control sheep diseases.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words and sentences correctly.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Prevention and control of sheep diseases.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8B1A07" w:rsidP="008B1A0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Guided class discussion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F6464D" w:rsidP="008B1A07">
            <w:pPr>
              <w:rPr>
                <w:rFonts w:ascii="Arial Narrow" w:hAnsi="Arial Narrow" w:cs="Arial"/>
              </w:rPr>
            </w:pP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</w:p>
          <w:p w:rsidR="00F6464D" w:rsidRPr="00F6464D" w:rsidRDefault="008B1A07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 w:rsidR="00F6464D" w:rsidRPr="00F6464D">
              <w:rPr>
                <w:rFonts w:ascii="Arial Narrow" w:hAnsi="Arial Narrow" w:cs="Arial"/>
              </w:rPr>
              <w:t xml:space="preserve"> sentences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Reading</w:t>
            </w:r>
          </w:p>
          <w:p w:rsidR="00D87CF7" w:rsidRPr="00D87CF7" w:rsidRDefault="008B1A07" w:rsidP="008B1A0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Descriptive sentences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Care</w:t>
            </w:r>
          </w:p>
          <w:p w:rsidR="00D87CF7" w:rsidRPr="00D87CF7" w:rsidRDefault="00D87CF7" w:rsidP="00FE75A9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C24F4E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8B1A07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7</w:t>
            </w:r>
          </w:p>
        </w:tc>
        <w:tc>
          <w:tcPr>
            <w:tcW w:w="425" w:type="dxa"/>
          </w:tcPr>
          <w:p w:rsidR="00D87CF7" w:rsidRPr="00450A78" w:rsidRDefault="008B1A07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2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Docking in sheep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 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-explains what docking is.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-describes reasons for docking sheep.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-recites poems about docking.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-spells new words correctly.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530" w:type="dxa"/>
          </w:tcPr>
          <w:p w:rsidR="00D87CF7" w:rsidRPr="00D87CF7" w:rsidRDefault="008B1A07" w:rsidP="008B1A07">
            <w:pPr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Docking of sheep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-What docking is.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</w:rPr>
              <w:t>-reasons for docking sheep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8B1A07" w:rsidP="008B1A0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Guided discovery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F6464D" w:rsidP="008B1A07">
            <w:pPr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  <w:r w:rsidR="008B1A07">
              <w:rPr>
                <w:rFonts w:ascii="Arial Narrow" w:hAnsi="Arial Narrow" w:cs="Arial"/>
              </w:rPr>
              <w:t xml:space="preserve"> docking</w:t>
            </w:r>
          </w:p>
          <w:p w:rsidR="00F6464D" w:rsidRPr="00F6464D" w:rsidRDefault="008B1A07" w:rsidP="008B1A07">
            <w:pPr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 w:rsidR="00F6464D" w:rsidRPr="00F6464D">
              <w:rPr>
                <w:rFonts w:ascii="Arial Narrow" w:hAnsi="Arial Narrow" w:cs="Arial"/>
              </w:rPr>
              <w:t xml:space="preserve"> sentences</w:t>
            </w:r>
          </w:p>
          <w:p w:rsidR="00F6464D" w:rsidRPr="00F6464D" w:rsidRDefault="00F6464D" w:rsidP="008B1A0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F6464D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FE75A9" w:rsidP="008B1A07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</w:t>
            </w:r>
            <w:r w:rsidR="008B1A07">
              <w:rPr>
                <w:rFonts w:ascii="Arial Narrow" w:hAnsi="Arial Narrow" w:cs="Arial"/>
              </w:rPr>
              <w:t>fective communication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C24F4E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8B1A07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lastRenderedPageBreak/>
              <w:t>7</w:t>
            </w:r>
          </w:p>
        </w:tc>
        <w:tc>
          <w:tcPr>
            <w:tcW w:w="425" w:type="dxa"/>
          </w:tcPr>
          <w:p w:rsidR="00D87CF7" w:rsidRPr="00450A78" w:rsidRDefault="008B1A07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3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Pig keeping.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-names external parts of a pig.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-discusses uses of pigs.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external parts of a pig.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-draws external parts of a pig.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words and sentences correctly.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 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External parts of a pig.</w:t>
            </w:r>
          </w:p>
          <w:p w:rsidR="00D87CF7" w:rsidRPr="0062659B" w:rsidRDefault="00D87CF7" w:rsidP="0062659B">
            <w:pPr>
              <w:rPr>
                <w:rFonts w:ascii="Arial Narrow" w:hAnsi="Arial Narrow" w:cs="Arial"/>
              </w:rPr>
            </w:pPr>
            <w:r w:rsidRPr="0062659B">
              <w:rPr>
                <w:rFonts w:ascii="Arial Narrow" w:hAnsi="Arial Narrow" w:cs="Arial"/>
              </w:rPr>
              <w:t xml:space="preserve">leg </w:t>
            </w:r>
          </w:p>
          <w:p w:rsidR="00D87CF7" w:rsidRPr="0062659B" w:rsidRDefault="00D87CF7" w:rsidP="0062659B">
            <w:pPr>
              <w:rPr>
                <w:rFonts w:ascii="Arial Narrow" w:hAnsi="Arial Narrow" w:cs="Arial"/>
              </w:rPr>
            </w:pPr>
            <w:r w:rsidRPr="0062659B">
              <w:rPr>
                <w:rFonts w:ascii="Arial Narrow" w:hAnsi="Arial Narrow" w:cs="Arial"/>
              </w:rPr>
              <w:t>ear</w:t>
            </w:r>
          </w:p>
          <w:p w:rsidR="00D87CF7" w:rsidRPr="0062659B" w:rsidRDefault="00D87CF7" w:rsidP="0062659B">
            <w:pPr>
              <w:rPr>
                <w:rFonts w:ascii="Arial Narrow" w:hAnsi="Arial Narrow" w:cs="Arial"/>
              </w:rPr>
            </w:pPr>
            <w:r w:rsidRPr="0062659B">
              <w:rPr>
                <w:rFonts w:ascii="Arial Narrow" w:hAnsi="Arial Narrow" w:cs="Arial"/>
              </w:rPr>
              <w:t>rump</w:t>
            </w:r>
          </w:p>
          <w:p w:rsidR="00D87CF7" w:rsidRPr="0062659B" w:rsidRDefault="00D87CF7" w:rsidP="0062659B">
            <w:pPr>
              <w:rPr>
                <w:rFonts w:ascii="Arial Narrow" w:hAnsi="Arial Narrow" w:cs="Arial"/>
              </w:rPr>
            </w:pPr>
            <w:r w:rsidRPr="0062659B">
              <w:rPr>
                <w:rFonts w:ascii="Arial Narrow" w:hAnsi="Arial Narrow" w:cs="Arial"/>
              </w:rPr>
              <w:t>Hock</w:t>
            </w:r>
          </w:p>
          <w:p w:rsidR="00D87CF7" w:rsidRPr="0062659B" w:rsidRDefault="00D87CF7" w:rsidP="0062659B">
            <w:pPr>
              <w:rPr>
                <w:rFonts w:ascii="Arial Narrow" w:hAnsi="Arial Narrow" w:cs="Arial"/>
              </w:rPr>
            </w:pPr>
            <w:r w:rsidRPr="0062659B">
              <w:rPr>
                <w:rFonts w:ascii="Arial Narrow" w:hAnsi="Arial Narrow" w:cs="Arial"/>
              </w:rPr>
              <w:t>Belly</w:t>
            </w:r>
          </w:p>
          <w:p w:rsidR="00D87CF7" w:rsidRPr="0062659B" w:rsidRDefault="00D87CF7" w:rsidP="0062659B">
            <w:pPr>
              <w:rPr>
                <w:rFonts w:ascii="Arial Narrow" w:hAnsi="Arial Narrow" w:cs="Arial"/>
              </w:rPr>
            </w:pPr>
            <w:r w:rsidRPr="0062659B">
              <w:rPr>
                <w:rFonts w:ascii="Arial Narrow" w:hAnsi="Arial Narrow" w:cs="Arial"/>
              </w:rPr>
              <w:t>Loin</w:t>
            </w:r>
          </w:p>
          <w:p w:rsidR="00D87CF7" w:rsidRPr="0062659B" w:rsidRDefault="00D87CF7" w:rsidP="0062659B">
            <w:pPr>
              <w:rPr>
                <w:rFonts w:ascii="Arial Narrow" w:hAnsi="Arial Narrow" w:cs="Arial"/>
              </w:rPr>
            </w:pPr>
            <w:r w:rsidRPr="0062659B">
              <w:rPr>
                <w:rFonts w:ascii="Arial Narrow" w:hAnsi="Arial Narrow" w:cs="Arial"/>
              </w:rPr>
              <w:t>Jowl</w:t>
            </w:r>
          </w:p>
          <w:p w:rsidR="00D87CF7" w:rsidRPr="0062659B" w:rsidRDefault="00D87CF7" w:rsidP="0062659B">
            <w:pPr>
              <w:rPr>
                <w:rFonts w:ascii="Arial Narrow" w:hAnsi="Arial Narrow" w:cs="Arial"/>
              </w:rPr>
            </w:pPr>
            <w:r w:rsidRPr="0062659B">
              <w:rPr>
                <w:rFonts w:ascii="Arial Narrow" w:hAnsi="Arial Narrow" w:cs="Arial"/>
              </w:rPr>
              <w:t>Snout</w:t>
            </w:r>
          </w:p>
          <w:p w:rsidR="00D87CF7" w:rsidRPr="0062659B" w:rsidRDefault="00D87CF7" w:rsidP="0062659B">
            <w:pPr>
              <w:rPr>
                <w:rFonts w:ascii="Arial Narrow" w:hAnsi="Arial Narrow" w:cs="Arial"/>
              </w:rPr>
            </w:pPr>
            <w:r w:rsidRPr="0062659B">
              <w:rPr>
                <w:rFonts w:ascii="Arial Narrow" w:hAnsi="Arial Narrow" w:cs="Arial"/>
              </w:rPr>
              <w:t>Face</w:t>
            </w:r>
          </w:p>
          <w:p w:rsidR="00D87CF7" w:rsidRPr="0062659B" w:rsidRDefault="00D87CF7" w:rsidP="0062659B">
            <w:pPr>
              <w:rPr>
                <w:rFonts w:ascii="Arial Narrow" w:hAnsi="Arial Narrow" w:cs="Arial"/>
              </w:rPr>
            </w:pPr>
            <w:r w:rsidRPr="0062659B">
              <w:rPr>
                <w:rFonts w:ascii="Arial Narrow" w:hAnsi="Arial Narrow" w:cs="Arial"/>
              </w:rPr>
              <w:t>Shoulder</w:t>
            </w:r>
          </w:p>
          <w:p w:rsidR="00D87CF7" w:rsidRPr="0062659B" w:rsidRDefault="00D87CF7" w:rsidP="0062659B">
            <w:pPr>
              <w:rPr>
                <w:rFonts w:ascii="Arial Narrow" w:hAnsi="Arial Narrow" w:cs="Arial"/>
              </w:rPr>
            </w:pPr>
            <w:r w:rsidRPr="0062659B">
              <w:rPr>
                <w:rFonts w:ascii="Arial Narrow" w:hAnsi="Arial Narrow" w:cs="Arial"/>
              </w:rPr>
              <w:t>Neck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62659B">
              <w:rPr>
                <w:rFonts w:ascii="Arial Narrow" w:hAnsi="Arial Narrow" w:cs="Arial"/>
              </w:rPr>
              <w:t>back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D87CF7" w:rsidRPr="00D87CF7" w:rsidRDefault="00D87CF7" w:rsidP="0062659B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  <w:p w:rsidR="0062659B" w:rsidRDefault="0062659B" w:rsidP="00AB4087">
            <w:pPr>
              <w:jc w:val="center"/>
              <w:rPr>
                <w:rFonts w:ascii="Arial Narrow" w:hAnsi="Arial Narrow" w:cs="Arial"/>
              </w:rPr>
            </w:pPr>
          </w:p>
          <w:p w:rsidR="00CD750C" w:rsidRPr="00D87CF7" w:rsidRDefault="00CD750C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Achart showing parts of a sheep</w:t>
            </w:r>
          </w:p>
        </w:tc>
        <w:tc>
          <w:tcPr>
            <w:tcW w:w="1214" w:type="dxa"/>
          </w:tcPr>
          <w:p w:rsidR="00F6464D" w:rsidRPr="00F6464D" w:rsidRDefault="00F6464D" w:rsidP="0062659B">
            <w:pPr>
              <w:rPr>
                <w:rFonts w:ascii="Arial Narrow" w:hAnsi="Arial Narrow" w:cs="Arial"/>
              </w:rPr>
            </w:pP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</w:p>
          <w:p w:rsidR="00F6464D" w:rsidRPr="00F6464D" w:rsidRDefault="0062659B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 w:rsidR="00F6464D" w:rsidRPr="00F6464D">
              <w:rPr>
                <w:rFonts w:ascii="Arial Narrow" w:hAnsi="Arial Narrow" w:cs="Arial"/>
              </w:rPr>
              <w:t xml:space="preserve"> sentences</w:t>
            </w:r>
          </w:p>
          <w:p w:rsidR="00D87CF7" w:rsidRPr="00D87CF7" w:rsidRDefault="0062659B" w:rsidP="0062659B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Drawing parts of a pig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CD750C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FE75A9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C24F4E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8B1A07" w:rsidP="00AB4087">
            <w:pPr>
              <w:jc w:val="center"/>
              <w:rPr>
                <w:rFonts w:ascii="Arial Narrow" w:hAnsi="Arial Narrow" w:cs="Arial"/>
                <w:b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b/>
                <w:sz w:val="40"/>
                <w:szCs w:val="40"/>
              </w:rPr>
              <w:t>7</w:t>
            </w:r>
          </w:p>
        </w:tc>
        <w:tc>
          <w:tcPr>
            <w:tcW w:w="425" w:type="dxa"/>
          </w:tcPr>
          <w:p w:rsidR="00D87CF7" w:rsidRPr="00450A78" w:rsidRDefault="008B1A07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4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Local breeds of pigs.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-explains what local breeds of pigs are.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-identifies examples of local breeds of pigs.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words correctly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sentences and words correctly.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53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Local breeds of pigs</w:t>
            </w:r>
          </w:p>
          <w:p w:rsidR="00D87CF7" w:rsidRPr="00D87CF7" w:rsidRDefault="0062659B" w:rsidP="00AB408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-What local breeds of pigs are.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Examples of local</w:t>
            </w:r>
            <w:r w:rsidRPr="00D87CF7">
              <w:rPr>
                <w:rFonts w:ascii="Arial Narrow" w:hAnsi="Arial Narrow" w:cs="Arial"/>
              </w:rPr>
              <w:t xml:space="preserve"> </w:t>
            </w:r>
            <w:r w:rsidRPr="00D87CF7">
              <w:rPr>
                <w:rFonts w:ascii="Arial Narrow" w:hAnsi="Arial Narrow" w:cs="Arial"/>
                <w:b/>
              </w:rPr>
              <w:t>breeds of pigs:</w:t>
            </w:r>
          </w:p>
          <w:p w:rsidR="00D87CF7" w:rsidRPr="0062659B" w:rsidRDefault="00D87CF7" w:rsidP="0062659B">
            <w:pPr>
              <w:rPr>
                <w:rFonts w:ascii="Arial Narrow" w:hAnsi="Arial Narrow" w:cs="Arial"/>
              </w:rPr>
            </w:pPr>
            <w:r w:rsidRPr="0062659B">
              <w:rPr>
                <w:rFonts w:ascii="Arial Narrow" w:hAnsi="Arial Narrow" w:cs="Arial"/>
              </w:rPr>
              <w:t>Warthogs</w:t>
            </w:r>
          </w:p>
          <w:p w:rsidR="00D87CF7" w:rsidRPr="0062659B" w:rsidRDefault="00D87CF7" w:rsidP="0062659B">
            <w:pPr>
              <w:rPr>
                <w:rFonts w:ascii="Arial Narrow" w:hAnsi="Arial Narrow" w:cs="Arial"/>
              </w:rPr>
            </w:pPr>
            <w:r w:rsidRPr="0062659B">
              <w:rPr>
                <w:rFonts w:ascii="Arial Narrow" w:hAnsi="Arial Narrow" w:cs="Arial"/>
              </w:rPr>
              <w:t>Black pigs</w:t>
            </w:r>
          </w:p>
          <w:p w:rsidR="00D87CF7" w:rsidRPr="0062659B" w:rsidRDefault="00D87CF7" w:rsidP="0062659B">
            <w:pPr>
              <w:rPr>
                <w:rFonts w:ascii="Arial Narrow" w:hAnsi="Arial Narrow" w:cs="Arial"/>
              </w:rPr>
            </w:pPr>
            <w:r w:rsidRPr="0062659B">
              <w:rPr>
                <w:rFonts w:ascii="Arial Narrow" w:hAnsi="Arial Narrow" w:cs="Arial"/>
              </w:rPr>
              <w:t>Spotted pigs</w:t>
            </w:r>
          </w:p>
          <w:p w:rsidR="00D87CF7" w:rsidRPr="0062659B" w:rsidRDefault="00D87CF7" w:rsidP="00AB4087">
            <w:pPr>
              <w:rPr>
                <w:rFonts w:ascii="Arial Narrow" w:hAnsi="Arial Narrow" w:cs="Arial"/>
                <w:b/>
              </w:rPr>
            </w:pPr>
            <w:r w:rsidRPr="0062659B">
              <w:rPr>
                <w:rFonts w:ascii="Arial Narrow" w:hAnsi="Arial Narrow" w:cs="Arial"/>
                <w:b/>
              </w:rPr>
              <w:t>Characteristics of local pigs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62659B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62659B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D87CF7" w:rsidP="00F728D5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62659B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 w:rsidR="00F6464D" w:rsidRPr="00F6464D">
              <w:rPr>
                <w:rFonts w:ascii="Arial Narrow" w:hAnsi="Arial Narrow" w:cs="Arial"/>
              </w:rPr>
              <w:t xml:space="preserve"> sentences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Reading</w:t>
            </w:r>
            <w:r w:rsidR="0062659B">
              <w:rPr>
                <w:rFonts w:ascii="Arial Narrow" w:hAnsi="Arial Narrow" w:cs="Arial"/>
              </w:rPr>
              <w:t xml:space="preserve"> names of pigs</w:t>
            </w:r>
          </w:p>
          <w:p w:rsidR="00D87CF7" w:rsidRPr="00D87CF7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Giving examples</w:t>
            </w:r>
            <w:r w:rsidR="0062659B">
              <w:rPr>
                <w:rFonts w:ascii="Arial Narrow" w:hAnsi="Arial Narrow" w:cs="Arial"/>
              </w:rPr>
              <w:t xml:space="preserve"> of local pigs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CD750C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D87CF7" w:rsidRPr="00D87CF7" w:rsidRDefault="00D87CF7" w:rsidP="00FE75A9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MK Integrated primry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8B1A07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7</w:t>
            </w:r>
          </w:p>
        </w:tc>
        <w:tc>
          <w:tcPr>
            <w:tcW w:w="425" w:type="dxa"/>
          </w:tcPr>
          <w:p w:rsidR="00D87CF7" w:rsidRPr="00450A78" w:rsidRDefault="008B1A07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5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Exotic breeds of goats.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-explains what exotic breeds of pis are.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-mentions examples of exotic breeds of pigs.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new words correctly.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-spells new words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correct words and sentences.</w:t>
            </w:r>
          </w:p>
        </w:tc>
        <w:tc>
          <w:tcPr>
            <w:tcW w:w="1530" w:type="dxa"/>
          </w:tcPr>
          <w:p w:rsidR="0062659B" w:rsidRDefault="0062659B" w:rsidP="0062659B">
            <w:pPr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Exotic breeds of pigs</w:t>
            </w:r>
          </w:p>
          <w:p w:rsidR="00D87CF7" w:rsidRPr="0062659B" w:rsidRDefault="00D87CF7" w:rsidP="0062659B">
            <w:pPr>
              <w:jc w:val="center"/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</w:rPr>
              <w:t>What exotic bre</w:t>
            </w:r>
            <w:r w:rsidR="0062659B">
              <w:rPr>
                <w:rFonts w:ascii="Arial Narrow" w:hAnsi="Arial Narrow" w:cs="Arial"/>
              </w:rPr>
              <w:t>eds of pigs ?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62659B">
              <w:rPr>
                <w:rFonts w:ascii="Arial Narrow" w:hAnsi="Arial Narrow" w:cs="Arial"/>
                <w:b/>
              </w:rPr>
              <w:t>Examples of exotic breeds of</w:t>
            </w:r>
            <w:r w:rsidRPr="00D87CF7">
              <w:rPr>
                <w:rFonts w:ascii="Arial Narrow" w:hAnsi="Arial Narrow" w:cs="Arial"/>
              </w:rPr>
              <w:t xml:space="preserve"> pigs.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Large white 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Landrace</w:t>
            </w:r>
          </w:p>
          <w:p w:rsidR="00D87CF7" w:rsidRPr="0062659B" w:rsidRDefault="00D87CF7" w:rsidP="0062659B">
            <w:pPr>
              <w:rPr>
                <w:rFonts w:ascii="Arial Narrow" w:hAnsi="Arial Narrow" w:cs="Arial"/>
              </w:rPr>
            </w:pPr>
            <w:r w:rsidRPr="0062659B">
              <w:rPr>
                <w:rFonts w:ascii="Arial Narrow" w:hAnsi="Arial Narrow" w:cs="Arial"/>
              </w:rPr>
              <w:t>Saddle back</w:t>
            </w:r>
          </w:p>
          <w:p w:rsidR="00D87CF7" w:rsidRPr="0062659B" w:rsidRDefault="00D87CF7" w:rsidP="0062659B">
            <w:pPr>
              <w:rPr>
                <w:rFonts w:ascii="Arial Narrow" w:hAnsi="Arial Narrow" w:cs="Arial"/>
              </w:rPr>
            </w:pPr>
            <w:r w:rsidRPr="0062659B">
              <w:rPr>
                <w:rFonts w:ascii="Arial Narrow" w:hAnsi="Arial Narrow" w:cs="Arial"/>
              </w:rPr>
              <w:t>Hampshire</w:t>
            </w:r>
          </w:p>
          <w:p w:rsidR="00D87CF7" w:rsidRPr="0062659B" w:rsidRDefault="00D87CF7" w:rsidP="00AB408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Large black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214" w:type="dxa"/>
          </w:tcPr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D87CF7" w:rsidP="0062659B">
            <w:pPr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Discussing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</w:p>
          <w:p w:rsidR="00F6464D" w:rsidRPr="00F6464D" w:rsidRDefault="0062659B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 w:rsidR="00F6464D" w:rsidRPr="00F6464D">
              <w:rPr>
                <w:rFonts w:ascii="Arial Narrow" w:hAnsi="Arial Narrow" w:cs="Arial"/>
              </w:rPr>
              <w:t xml:space="preserve"> sentences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Reading</w:t>
            </w:r>
          </w:p>
          <w:p w:rsidR="00D87CF7" w:rsidRPr="00D87CF7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Giving examples</w:t>
            </w:r>
            <w:r w:rsidR="0062659B">
              <w:rPr>
                <w:rFonts w:ascii="Arial Narrow" w:hAnsi="Arial Narrow" w:cs="Arial"/>
              </w:rPr>
              <w:t xml:space="preserve"> of exotic pigs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62659B" w:rsidP="0062659B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CD750C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D87CF7" w:rsidRPr="00D87CF7" w:rsidRDefault="00D87CF7" w:rsidP="00FE75A9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F763B0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92802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lastRenderedPageBreak/>
              <w:t>8</w:t>
            </w:r>
          </w:p>
        </w:tc>
        <w:tc>
          <w:tcPr>
            <w:tcW w:w="425" w:type="dxa"/>
          </w:tcPr>
          <w:p w:rsidR="00D87CF7" w:rsidRPr="00450A78" w:rsidRDefault="00A92802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1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Characteristics of exotic breeds of pigs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-states common characteristics of exotic pigs.</w:t>
            </w:r>
          </w:p>
        </w:tc>
        <w:tc>
          <w:tcPr>
            <w:tcW w:w="1620" w:type="dxa"/>
          </w:tcPr>
          <w:p w:rsidR="00F763B0" w:rsidRPr="00F763B0" w:rsidRDefault="00F763B0" w:rsidP="00F763B0">
            <w:pPr>
              <w:jc w:val="center"/>
              <w:rPr>
                <w:rFonts w:ascii="Arial Narrow" w:hAnsi="Arial Narrow" w:cs="Arial"/>
              </w:rPr>
            </w:pPr>
            <w:r w:rsidRPr="00F763B0">
              <w:rPr>
                <w:rFonts w:ascii="Arial Narrow" w:hAnsi="Arial Narrow" w:cs="Arial"/>
              </w:rPr>
              <w:t>reads new words correctly.</w:t>
            </w:r>
          </w:p>
          <w:p w:rsidR="00F763B0" w:rsidRPr="00F763B0" w:rsidRDefault="00F763B0" w:rsidP="00F763B0">
            <w:pPr>
              <w:jc w:val="center"/>
              <w:rPr>
                <w:rFonts w:ascii="Arial Narrow" w:hAnsi="Arial Narrow" w:cs="Arial"/>
              </w:rPr>
            </w:pPr>
            <w:r w:rsidRPr="00F763B0">
              <w:rPr>
                <w:rFonts w:ascii="Arial Narrow" w:hAnsi="Arial Narrow" w:cs="Arial"/>
              </w:rPr>
              <w:t>-spells new words</w:t>
            </w:r>
          </w:p>
          <w:p w:rsidR="00D87CF7" w:rsidRPr="00D87CF7" w:rsidRDefault="00F763B0" w:rsidP="00F763B0">
            <w:pPr>
              <w:jc w:val="center"/>
              <w:rPr>
                <w:rFonts w:ascii="Arial Narrow" w:hAnsi="Arial Narrow" w:cs="Arial"/>
              </w:rPr>
            </w:pPr>
            <w:r w:rsidRPr="00F763B0">
              <w:rPr>
                <w:rFonts w:ascii="Arial Narrow" w:hAnsi="Arial Narrow" w:cs="Arial"/>
              </w:rPr>
              <w:t>-writes correct words and sentences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Characteristics of exotic pigs.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-they grow fast.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-they produce high quality pork.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-they usually attacked by diseases.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214" w:type="dxa"/>
          </w:tcPr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D87CF7" w:rsidRPr="00D87CF7" w:rsidRDefault="00A92802" w:rsidP="00A92802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Explanation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Discussing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</w:p>
          <w:p w:rsidR="00F6464D" w:rsidRPr="00F6464D" w:rsidRDefault="00F763B0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 w:rsidR="00F6464D" w:rsidRPr="00F6464D">
              <w:rPr>
                <w:rFonts w:ascii="Arial Narrow" w:hAnsi="Arial Narrow" w:cs="Arial"/>
              </w:rPr>
              <w:t xml:space="preserve"> sentences</w:t>
            </w:r>
          </w:p>
          <w:p w:rsidR="00D87CF7" w:rsidRPr="00D87CF7" w:rsidRDefault="00D87CF7" w:rsidP="00F6464D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CD750C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Care</w:t>
            </w:r>
          </w:p>
          <w:p w:rsidR="00D87CF7" w:rsidRPr="00D87CF7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F763B0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92802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8</w:t>
            </w:r>
          </w:p>
        </w:tc>
        <w:tc>
          <w:tcPr>
            <w:tcW w:w="425" w:type="dxa"/>
          </w:tcPr>
          <w:p w:rsidR="00D87CF7" w:rsidRPr="00450A78" w:rsidRDefault="00A92802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2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Extensive system of keeping pigs.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-explains the extensive system of keeping pigs.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-describes advantages of extensive system.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-discusses disadvantages of extensive system of keeping pigs.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definition of extensive system of keeping pigs.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words and sentences about extensive system of keeping pigs.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Extensive system of keeping pigs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-Definition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-Advantages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-Disadvantages 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A92802" w:rsidP="00A92802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Brainstorming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Discussing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  <w:r w:rsidR="00A92802">
              <w:rPr>
                <w:rFonts w:ascii="Arial Narrow" w:hAnsi="Arial Narrow" w:cs="Arial"/>
              </w:rPr>
              <w:t xml:space="preserve"> the systems of keeping pigs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Writingdescriptive sentences</w:t>
            </w:r>
          </w:p>
          <w:p w:rsidR="00D87CF7" w:rsidRPr="00D87CF7" w:rsidRDefault="00D87CF7" w:rsidP="00F6464D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CD750C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D87CF7" w:rsidRPr="00D87CF7" w:rsidRDefault="00A92802" w:rsidP="00A92802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Care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MK Integrated primry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92802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8</w:t>
            </w:r>
          </w:p>
        </w:tc>
        <w:tc>
          <w:tcPr>
            <w:tcW w:w="425" w:type="dxa"/>
          </w:tcPr>
          <w:p w:rsidR="00D87CF7" w:rsidRPr="00450A78" w:rsidRDefault="00A92802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3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Intensive system of keeping pigs.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-explains what intensive system of keeping pigs is.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-describes advantages of intensive system of keeping pigs.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-points out disadvantages  of intensive system of keeping pigs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 new words.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words and senmtences correctly.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Intensive system of keeping pigs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  <w:b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-Definition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-Advantages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-Disadvantages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D87CF7" w:rsidP="00F728D5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A92802" w:rsidRPr="00A92802" w:rsidRDefault="00A92802" w:rsidP="00A92802">
            <w:pPr>
              <w:jc w:val="center"/>
              <w:rPr>
                <w:rFonts w:ascii="Arial Narrow" w:hAnsi="Arial Narrow" w:cs="Arial"/>
              </w:rPr>
            </w:pPr>
            <w:r w:rsidRPr="00A92802">
              <w:rPr>
                <w:rFonts w:ascii="Arial Narrow" w:hAnsi="Arial Narrow" w:cs="Arial"/>
              </w:rPr>
              <w:t>Discussing</w:t>
            </w:r>
          </w:p>
          <w:p w:rsidR="00A92802" w:rsidRPr="00A92802" w:rsidRDefault="00A92802" w:rsidP="00A92802">
            <w:pPr>
              <w:jc w:val="center"/>
              <w:rPr>
                <w:rFonts w:ascii="Arial Narrow" w:hAnsi="Arial Narrow" w:cs="Arial"/>
              </w:rPr>
            </w:pPr>
            <w:r w:rsidRPr="00A92802">
              <w:rPr>
                <w:rFonts w:ascii="Arial Narrow" w:hAnsi="Arial Narrow" w:cs="Arial"/>
              </w:rPr>
              <w:t>Talking about the systems of keeping pigs</w:t>
            </w:r>
          </w:p>
          <w:p w:rsidR="00D87CF7" w:rsidRPr="00D87CF7" w:rsidRDefault="00A92802" w:rsidP="00A92802">
            <w:pPr>
              <w:jc w:val="center"/>
              <w:rPr>
                <w:rFonts w:ascii="Arial Narrow" w:hAnsi="Arial Narrow" w:cs="Arial"/>
              </w:rPr>
            </w:pPr>
            <w:r w:rsidRPr="00A92802">
              <w:rPr>
                <w:rFonts w:ascii="Arial Narrow" w:hAnsi="Arial Narrow" w:cs="Arial"/>
              </w:rPr>
              <w:t>Writing descriptive sentences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261CFE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D87CF7" w:rsidRPr="00D87CF7" w:rsidRDefault="00A92802" w:rsidP="00A92802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Care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261CFE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92802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lastRenderedPageBreak/>
              <w:t>8</w:t>
            </w:r>
          </w:p>
        </w:tc>
        <w:tc>
          <w:tcPr>
            <w:tcW w:w="425" w:type="dxa"/>
          </w:tcPr>
          <w:p w:rsidR="00D87CF7" w:rsidRPr="00450A78" w:rsidRDefault="00A92802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4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Housing of pigs.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-names the house for pigs.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-outlines factors to consider when constructing a sty.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-talks about housing constructing a good pig’s house.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new words and sentences about housing of pigs.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Housing of pigs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A92802" w:rsidRPr="00D87CF7" w:rsidRDefault="00D87CF7" w:rsidP="00A92802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-Name for a </w:t>
            </w:r>
          </w:p>
          <w:p w:rsidR="00D87CF7" w:rsidRPr="00D87CF7" w:rsidRDefault="00261CFE" w:rsidP="00F728D5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Pigs</w:t>
            </w:r>
            <w:r w:rsidR="00D87CF7" w:rsidRPr="00D87CF7">
              <w:rPr>
                <w:rFonts w:ascii="Arial Narrow" w:hAnsi="Arial Narrow" w:cs="Arial"/>
              </w:rPr>
              <w:t>’ house.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-factors to consider when constructing a sty.</w:t>
            </w:r>
          </w:p>
        </w:tc>
        <w:tc>
          <w:tcPr>
            <w:tcW w:w="1214" w:type="dxa"/>
          </w:tcPr>
          <w:p w:rsidR="00A92802" w:rsidRPr="00F728D5" w:rsidRDefault="00A92802" w:rsidP="00A92802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A92802" w:rsidRPr="00F728D5" w:rsidRDefault="00A92802" w:rsidP="00A92802">
            <w:pPr>
              <w:rPr>
                <w:rFonts w:ascii="Arial Narrow" w:hAnsi="Arial Narrow" w:cs="Arial"/>
              </w:rPr>
            </w:pPr>
          </w:p>
          <w:p w:rsidR="00A92802" w:rsidRPr="00F728D5" w:rsidRDefault="00A92802" w:rsidP="00A92802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A92802" w:rsidRPr="00F728D5" w:rsidRDefault="00A92802" w:rsidP="00A92802">
            <w:pPr>
              <w:rPr>
                <w:rFonts w:ascii="Arial Narrow" w:hAnsi="Arial Narrow" w:cs="Arial"/>
              </w:rPr>
            </w:pPr>
          </w:p>
          <w:p w:rsidR="00A92802" w:rsidRPr="00F728D5" w:rsidRDefault="00A92802" w:rsidP="00A92802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A92802" w:rsidRPr="00F728D5" w:rsidRDefault="00A92802" w:rsidP="00A92802">
            <w:pPr>
              <w:rPr>
                <w:rFonts w:ascii="Arial Narrow" w:hAnsi="Arial Narrow" w:cs="Arial"/>
              </w:rPr>
            </w:pPr>
          </w:p>
          <w:p w:rsidR="00A92802" w:rsidRPr="00F728D5" w:rsidRDefault="00A92802" w:rsidP="00A92802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D87CF7" w:rsidRPr="00D87CF7" w:rsidRDefault="00A92802" w:rsidP="00A92802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Explanation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Discussing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</w:p>
          <w:p w:rsidR="00F6464D" w:rsidRPr="00F6464D" w:rsidRDefault="00261CFE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 w:rsidR="00F6464D" w:rsidRPr="00F6464D">
              <w:rPr>
                <w:rFonts w:ascii="Arial Narrow" w:hAnsi="Arial Narrow" w:cs="Arial"/>
              </w:rPr>
              <w:t xml:space="preserve"> sentences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Reading</w:t>
            </w:r>
          </w:p>
          <w:p w:rsidR="00D87CF7" w:rsidRPr="00D87CF7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Giving examples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A92802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Care</w:t>
            </w:r>
          </w:p>
          <w:p w:rsidR="00D87CF7" w:rsidRPr="00D87CF7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261CFE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92802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8</w:t>
            </w:r>
          </w:p>
        </w:tc>
        <w:tc>
          <w:tcPr>
            <w:tcW w:w="425" w:type="dxa"/>
          </w:tcPr>
          <w:p w:rsidR="00D87CF7" w:rsidRPr="00450A78" w:rsidRDefault="00A92802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5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castration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-defines castration.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-mentions methods of castration.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-describes each method of castration. 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-tells a story about castration of animals. 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methods of castration.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Writes words and sentences about castration.</w:t>
            </w:r>
          </w:p>
        </w:tc>
        <w:tc>
          <w:tcPr>
            <w:tcW w:w="1530" w:type="dxa"/>
          </w:tcPr>
          <w:p w:rsidR="00D87CF7" w:rsidRPr="00261CFE" w:rsidRDefault="00261CFE" w:rsidP="00AB4087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Castration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-Definition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-Methods of castration.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Open operation.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Closed operation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Use of a loop.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F728D5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Discussing</w:t>
            </w:r>
            <w:r w:rsidR="00261CFE">
              <w:rPr>
                <w:rFonts w:ascii="Arial Narrow" w:hAnsi="Arial Narrow" w:cs="Arial"/>
              </w:rPr>
              <w:t xml:space="preserve"> methods of castration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  <w:r w:rsidR="00261CFE">
              <w:rPr>
                <w:rFonts w:ascii="Arial Narrow" w:hAnsi="Arial Narrow" w:cs="Arial"/>
              </w:rPr>
              <w:t xml:space="preserve"> the reason for castration</w:t>
            </w:r>
          </w:p>
          <w:p w:rsidR="00F6464D" w:rsidRPr="00F6464D" w:rsidRDefault="00261CFE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 w:rsidR="00F6464D" w:rsidRPr="00F6464D">
              <w:rPr>
                <w:rFonts w:ascii="Arial Narrow" w:hAnsi="Arial Narrow" w:cs="Arial"/>
              </w:rPr>
              <w:t xml:space="preserve"> sentences</w:t>
            </w:r>
          </w:p>
          <w:p w:rsidR="00D87CF7" w:rsidRPr="00D87CF7" w:rsidRDefault="00D87CF7" w:rsidP="00F6464D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A92802" w:rsidP="00FE75A9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</w:t>
            </w:r>
            <w:r w:rsidR="00FE75A9" w:rsidRPr="00FE75A9">
              <w:rPr>
                <w:rFonts w:ascii="Arial Narrow" w:hAnsi="Arial Narrow" w:cs="Arial"/>
              </w:rPr>
              <w:t>roblem solving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Care</w:t>
            </w:r>
          </w:p>
          <w:p w:rsidR="00D87CF7" w:rsidRPr="00D87CF7" w:rsidRDefault="00D87CF7" w:rsidP="00FE75A9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261CFE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92802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9</w:t>
            </w:r>
          </w:p>
        </w:tc>
        <w:tc>
          <w:tcPr>
            <w:tcW w:w="425" w:type="dxa"/>
          </w:tcPr>
          <w:p w:rsidR="00D87CF7" w:rsidRPr="00450A78" w:rsidRDefault="00A92802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1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Reasons for castration.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-discusses reasons for castration.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words and sentences correctly.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words and sentences about reasons for castration.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53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Reasons for castration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-To make animals easy to handle.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-To enable animals grow faster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-To make animals grow fatter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-To prevent a bad smell. 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261CFE" w:rsidP="00F728D5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experimentation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261CFE" w:rsidRPr="00261CFE" w:rsidRDefault="00261CFE" w:rsidP="00261CFE">
            <w:pPr>
              <w:jc w:val="center"/>
              <w:rPr>
                <w:rFonts w:ascii="Arial Narrow" w:hAnsi="Arial Narrow" w:cs="Arial"/>
              </w:rPr>
            </w:pPr>
            <w:r w:rsidRPr="00261CFE">
              <w:rPr>
                <w:rFonts w:ascii="Arial Narrow" w:hAnsi="Arial Narrow" w:cs="Arial"/>
              </w:rPr>
              <w:t>Discussing methods of castration</w:t>
            </w:r>
          </w:p>
          <w:p w:rsidR="00261CFE" w:rsidRPr="00261CFE" w:rsidRDefault="00261CFE" w:rsidP="00261CFE">
            <w:pPr>
              <w:jc w:val="center"/>
              <w:rPr>
                <w:rFonts w:ascii="Arial Narrow" w:hAnsi="Arial Narrow" w:cs="Arial"/>
              </w:rPr>
            </w:pPr>
            <w:r w:rsidRPr="00261CFE">
              <w:rPr>
                <w:rFonts w:ascii="Arial Narrow" w:hAnsi="Arial Narrow" w:cs="Arial"/>
              </w:rPr>
              <w:t>Talking about the reason for castration</w:t>
            </w:r>
          </w:p>
          <w:p w:rsidR="00D87CF7" w:rsidRPr="00D87CF7" w:rsidRDefault="00261CFE" w:rsidP="00261CFE">
            <w:pPr>
              <w:jc w:val="center"/>
              <w:rPr>
                <w:rFonts w:ascii="Arial Narrow" w:hAnsi="Arial Narrow" w:cs="Arial"/>
              </w:rPr>
            </w:pPr>
            <w:r w:rsidRPr="00261CFE">
              <w:rPr>
                <w:rFonts w:ascii="Arial Narrow" w:hAnsi="Arial Narrow" w:cs="Arial"/>
              </w:rPr>
              <w:t>Writing descriptive sentences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A92802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Care</w:t>
            </w:r>
          </w:p>
          <w:p w:rsidR="00D87CF7" w:rsidRDefault="00D87CF7" w:rsidP="00FE75A9">
            <w:pPr>
              <w:jc w:val="center"/>
              <w:rPr>
                <w:rFonts w:ascii="Arial Narrow" w:hAnsi="Arial Narrow" w:cs="Arial"/>
              </w:rPr>
            </w:pPr>
          </w:p>
          <w:p w:rsidR="00261CFE" w:rsidRDefault="00261CFE" w:rsidP="00FE75A9">
            <w:pPr>
              <w:jc w:val="center"/>
              <w:rPr>
                <w:rFonts w:ascii="Arial Narrow" w:hAnsi="Arial Narrow" w:cs="Arial"/>
              </w:rPr>
            </w:pPr>
          </w:p>
          <w:p w:rsidR="00261CFE" w:rsidRPr="00D87CF7" w:rsidRDefault="00261CFE" w:rsidP="00FE75A9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261CFE" w:rsidRPr="00D87CF7">
              <w:rPr>
                <w:rFonts w:ascii="Arial Narrow" w:hAnsi="Arial Narrow" w:cs="Arial"/>
              </w:rPr>
              <w:t>primary</w:t>
            </w:r>
            <w:r w:rsidR="00261CFE">
              <w:rPr>
                <w:rFonts w:ascii="Arial Narrow" w:hAnsi="Arial Narrow" w:cs="Arial"/>
              </w:rPr>
              <w:t>*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92802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lastRenderedPageBreak/>
              <w:t>9</w:t>
            </w:r>
          </w:p>
        </w:tc>
        <w:tc>
          <w:tcPr>
            <w:tcW w:w="425" w:type="dxa"/>
          </w:tcPr>
          <w:p w:rsidR="00D87CF7" w:rsidRPr="00450A78" w:rsidRDefault="00A92802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2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The digestive system of a pig.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-describes the digestive system of a pig.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-draws and labels the digestive of a pig. 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-names labelled parts of the digestive system of a pig.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Digestive system of a pig. </w:t>
            </w:r>
            <w:r w:rsidRPr="00D87CF7">
              <w:rPr>
                <w:rFonts w:ascii="Arial Narrow" w:hAnsi="Arial Narrow" w:cs="Arial"/>
                <w:noProof/>
                <w:lang w:val="en-GB" w:eastAsia="en-GB"/>
              </w:rPr>
              <w:drawing>
                <wp:inline distT="0" distB="0" distL="0" distR="0" wp14:anchorId="3417C2DC" wp14:editId="0E9B3C7B">
                  <wp:extent cx="873631" cy="508157"/>
                  <wp:effectExtent l="19050" t="0" r="2669" b="0"/>
                  <wp:docPr id="1" name="Picture 1" descr="http://web.ics.purdue.edu/idc/EDCI270/CD/images/3-4pi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eb.ics.purdue.edu/idc/EDCI270/CD/images/3-4pi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-1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631" cy="5116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D87CF7" w:rsidRPr="00D87CF7" w:rsidRDefault="00261CFE" w:rsidP="00261CFE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Explanation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  <w:r w:rsidR="00261CFE">
              <w:rPr>
                <w:rFonts w:ascii="Arial Narrow" w:hAnsi="Arial Narrow" w:cs="Arial"/>
              </w:rPr>
              <w:t xml:space="preserve"> the digestive system of a pig</w:t>
            </w:r>
          </w:p>
          <w:p w:rsidR="00F6464D" w:rsidRPr="00F6464D" w:rsidRDefault="00261CFE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 w:rsidR="00F6464D" w:rsidRPr="00F6464D">
              <w:rPr>
                <w:rFonts w:ascii="Arial Narrow" w:hAnsi="Arial Narrow" w:cs="Arial"/>
              </w:rPr>
              <w:t xml:space="preserve"> sentences</w:t>
            </w:r>
          </w:p>
          <w:p w:rsidR="00D87CF7" w:rsidRPr="00D87CF7" w:rsidRDefault="00D87CF7" w:rsidP="00F6464D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261CFE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261CFE" w:rsidP="00261CFE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Problem solving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MK Integrated primry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92802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9</w:t>
            </w:r>
          </w:p>
        </w:tc>
        <w:tc>
          <w:tcPr>
            <w:tcW w:w="425" w:type="dxa"/>
          </w:tcPr>
          <w:p w:rsidR="00D87CF7" w:rsidRPr="00450A78" w:rsidRDefault="00A92802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3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Diseases that attack pigs.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-mentions diseases that attack pigs.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-describes signs and symptoms of diseases of pigs.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-pronounces diseases that attack pigs.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diseases of pigs correctly.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pig diseases correctly.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</w:rPr>
              <w:t xml:space="preserve">    </w:t>
            </w:r>
            <w:r w:rsidRPr="00D87CF7">
              <w:rPr>
                <w:rFonts w:ascii="Arial Narrow" w:hAnsi="Arial Narrow" w:cs="Arial"/>
                <w:b/>
              </w:rPr>
              <w:t>Pig diseases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  <w:b/>
              </w:rPr>
            </w:pP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African swine fever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Foot rot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Anthrax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Pneumonia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Nagana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Piglet anaemia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experimentation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  <w:r w:rsidR="007874D9">
              <w:rPr>
                <w:rFonts w:ascii="Arial Narrow" w:hAnsi="Arial Narrow" w:cs="Arial"/>
              </w:rPr>
              <w:t xml:space="preserve"> diseases in pigs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Writingdescriptive sentences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Reading</w:t>
            </w:r>
          </w:p>
          <w:p w:rsidR="00D87CF7" w:rsidRPr="00D87CF7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Giving examples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261CFE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Care</w:t>
            </w:r>
          </w:p>
          <w:p w:rsidR="00D87CF7" w:rsidRPr="00D87CF7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C24F4E" w:rsidRDefault="007874D9" w:rsidP="00AB4087">
            <w:pPr>
              <w:pStyle w:val="Heading2"/>
              <w:outlineLvl w:val="1"/>
              <w:rPr>
                <w:rFonts w:ascii="Arial Narrow" w:hAnsi="Arial Narrow" w:cs="Arial"/>
                <w:b w:val="0"/>
                <w:sz w:val="22"/>
                <w:szCs w:val="22"/>
              </w:rPr>
            </w:pPr>
            <w:r w:rsidRPr="00C24F4E">
              <w:rPr>
                <w:rFonts w:ascii="Arial Narrow" w:hAnsi="Arial Narrow" w:cs="Arial"/>
                <w:b w:val="0"/>
                <w:color w:val="FF0000"/>
                <w:sz w:val="22"/>
                <w:szCs w:val="22"/>
              </w:rPr>
              <w:t xml:space="preserve">MK Integrated </w:t>
            </w:r>
            <w:r w:rsidR="00C24F4E" w:rsidRPr="00C24F4E">
              <w:rPr>
                <w:rFonts w:ascii="Arial Narrow" w:hAnsi="Arial Narrow" w:cs="Arial"/>
                <w:b w:val="0"/>
                <w:color w:val="FF0000"/>
                <w:sz w:val="22"/>
                <w:szCs w:val="22"/>
              </w:rPr>
              <w:t>MK Integrated pri</w:t>
            </w:r>
            <w:r w:rsidR="00C24F4E">
              <w:rPr>
                <w:rFonts w:ascii="Arial Narrow" w:hAnsi="Arial Narrow" w:cs="Arial"/>
                <w:b w:val="0"/>
                <w:color w:val="FF0000"/>
                <w:sz w:val="22"/>
                <w:szCs w:val="22"/>
              </w:rPr>
              <w:t xml:space="preserve">mary science pupil’s book 5 </w:t>
            </w: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92802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9</w:t>
            </w:r>
          </w:p>
        </w:tc>
        <w:tc>
          <w:tcPr>
            <w:tcW w:w="425" w:type="dxa"/>
          </w:tcPr>
          <w:p w:rsidR="00D87CF7" w:rsidRPr="00450A78" w:rsidRDefault="00A92802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4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HUMAN HEALTH</w:t>
            </w: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FOOD AND NUTRITION</w:t>
            </w:r>
          </w:p>
        </w:tc>
        <w:tc>
          <w:tcPr>
            <w:tcW w:w="99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Breast feeding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 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-explains what breast feeding is.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-states advantages of breast feeding 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-gives disadvantages of breast feeding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-spells breast feeding and other new words.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advantages and disadvantages of breast feeding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Breast feeding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Definition</w:t>
            </w:r>
          </w:p>
          <w:p w:rsidR="00D87CF7" w:rsidRPr="00B326E9" w:rsidRDefault="00D87CF7" w:rsidP="00B326E9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Advantages of breast feeding to the mother, baby and family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Disadvantages of breast feeding</w:t>
            </w:r>
          </w:p>
        </w:tc>
        <w:tc>
          <w:tcPr>
            <w:tcW w:w="1214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-Question and answer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-Brainstorming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-guided class discussion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chalkboad illustration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214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Explaining breast feeding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Stating advantages and disadvantages </w:t>
            </w:r>
          </w:p>
        </w:tc>
        <w:tc>
          <w:tcPr>
            <w:tcW w:w="1124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Self esteem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Critical thinking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261CFE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92802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lastRenderedPageBreak/>
              <w:t>9</w:t>
            </w:r>
          </w:p>
        </w:tc>
        <w:tc>
          <w:tcPr>
            <w:tcW w:w="425" w:type="dxa"/>
          </w:tcPr>
          <w:p w:rsidR="00D87CF7" w:rsidRPr="00450A78" w:rsidRDefault="00A92802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5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Bottle feeding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-explains what bottle feeding is.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-states advantages of bottle feeding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-gives disadvantages of bottle feeding.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-talks about bottle feeding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words about advantages and disadvantages of bottle feeding.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Bottle feeding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-Definition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-Advantages of bottle feeding 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-disadvatages of bottle feeding.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experimentation</w:t>
            </w:r>
          </w:p>
        </w:tc>
        <w:tc>
          <w:tcPr>
            <w:tcW w:w="1260" w:type="dxa"/>
          </w:tcPr>
          <w:p w:rsid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  <w:p w:rsidR="00261CFE" w:rsidRPr="00D87CF7" w:rsidRDefault="00261CFE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 feeding bottle</w:t>
            </w:r>
          </w:p>
        </w:tc>
        <w:tc>
          <w:tcPr>
            <w:tcW w:w="1214" w:type="dxa"/>
          </w:tcPr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Discussing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  <w:r w:rsidR="00261CFE">
              <w:rPr>
                <w:rFonts w:ascii="Arial Narrow" w:hAnsi="Arial Narrow" w:cs="Arial"/>
              </w:rPr>
              <w:t xml:space="preserve"> about bottle feeding</w:t>
            </w:r>
          </w:p>
          <w:p w:rsidR="00D87CF7" w:rsidRPr="00D87CF7" w:rsidRDefault="00261CFE" w:rsidP="00261CFE">
            <w:pPr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>
              <w:rPr>
                <w:rFonts w:ascii="Arial Narrow" w:hAnsi="Arial Narrow" w:cs="Arial"/>
              </w:rPr>
              <w:t xml:space="preserve"> sentences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A92802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Care</w:t>
            </w:r>
          </w:p>
          <w:p w:rsidR="00D87CF7" w:rsidRPr="00D87CF7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MK Integrated primry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CA77C0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10</w:t>
            </w:r>
          </w:p>
        </w:tc>
        <w:tc>
          <w:tcPr>
            <w:tcW w:w="425" w:type="dxa"/>
          </w:tcPr>
          <w:p w:rsidR="00D87CF7" w:rsidRPr="00450A78" w:rsidRDefault="00CA77C0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1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Vulnerable  groups of people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-gives meaning of vulnerable people.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-identify vulnerable  groups of people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-listens to a story about vulnerable people.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examples of vulnerable groups of people.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Vulnerable groups of people.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-What vulnerable groups of people are.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-Examples of vulnerable people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214" w:type="dxa"/>
          </w:tcPr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D87CF7" w:rsidRPr="00D87CF7" w:rsidRDefault="00F728D5" w:rsidP="00CA77C0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</w:t>
            </w:r>
            <w:r w:rsidR="00CA77C0">
              <w:rPr>
                <w:rFonts w:ascii="Arial Narrow" w:hAnsi="Arial Narrow" w:cs="Arial"/>
              </w:rPr>
              <w:t>torming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261CFE" w:rsidRDefault="00261CFE" w:rsidP="00F6464D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Describing vulnerable groups of people</w:t>
            </w:r>
          </w:p>
          <w:p w:rsidR="00F6464D" w:rsidRPr="00F6464D" w:rsidRDefault="00F6464D" w:rsidP="00261CFE">
            <w:pPr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</w:p>
          <w:p w:rsidR="00F6464D" w:rsidRPr="00F6464D" w:rsidRDefault="00261CFE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 w:rsidR="00F6464D" w:rsidRPr="00F6464D">
              <w:rPr>
                <w:rFonts w:ascii="Arial Narrow" w:hAnsi="Arial Narrow" w:cs="Arial"/>
              </w:rPr>
              <w:t xml:space="preserve"> sentences</w:t>
            </w:r>
          </w:p>
          <w:p w:rsidR="00D87CF7" w:rsidRPr="00D87CF7" w:rsidRDefault="00D87CF7" w:rsidP="00F6464D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24" w:type="dxa"/>
          </w:tcPr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Critical thinking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Effective communication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CA77C0" w:rsidP="00CA77C0">
            <w:pPr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Self-awareness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Problem solving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Care</w:t>
            </w:r>
          </w:p>
          <w:p w:rsidR="00D87CF7" w:rsidRPr="00D87CF7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CA77C0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CA77C0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10</w:t>
            </w:r>
          </w:p>
        </w:tc>
        <w:tc>
          <w:tcPr>
            <w:tcW w:w="425" w:type="dxa"/>
          </w:tcPr>
          <w:p w:rsidR="00D87CF7" w:rsidRPr="00450A78" w:rsidRDefault="00CA77C0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2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Food for vulnerable people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-mentions the right food for vulnerable  groups of people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new words correctly.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-correctly writes words and sentences about vulnerable groups of people.   </w:t>
            </w:r>
          </w:p>
        </w:tc>
        <w:tc>
          <w:tcPr>
            <w:tcW w:w="1530" w:type="dxa"/>
          </w:tcPr>
          <w:p w:rsidR="00D87CF7" w:rsidRPr="00D87CF7" w:rsidRDefault="00D87CF7" w:rsidP="00CA77C0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Food for vulnerable people: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  <w:b/>
              </w:rPr>
              <w:t>-</w:t>
            </w:r>
            <w:r w:rsidR="00CA77C0">
              <w:rPr>
                <w:rFonts w:ascii="Arial Narrow" w:hAnsi="Arial Narrow" w:cs="Arial"/>
              </w:rPr>
              <w:t>breast feeding women,</w:t>
            </w:r>
            <w:r w:rsidRPr="00D87CF7">
              <w:rPr>
                <w:rFonts w:ascii="Arial Narrow" w:hAnsi="Arial Narrow" w:cs="Arial"/>
              </w:rPr>
              <w:t>weaning children</w:t>
            </w:r>
            <w:r w:rsidR="00CA77C0">
              <w:rPr>
                <w:rFonts w:ascii="Arial Narrow" w:hAnsi="Arial Narrow" w:cs="Arial"/>
              </w:rPr>
              <w:t>,</w:t>
            </w:r>
            <w:r w:rsidRPr="00D87CF7">
              <w:rPr>
                <w:rFonts w:ascii="Arial Narrow" w:hAnsi="Arial Narrow" w:cs="Arial"/>
              </w:rPr>
              <w:t>pregnant women</w:t>
            </w:r>
          </w:p>
          <w:p w:rsidR="00D87CF7" w:rsidRPr="00D87CF7" w:rsidRDefault="00D87CF7" w:rsidP="00CA77C0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-babies</w:t>
            </w:r>
            <w:r w:rsidR="00CA77C0">
              <w:rPr>
                <w:rFonts w:ascii="Arial Narrow" w:hAnsi="Arial Narrow" w:cs="Arial"/>
              </w:rPr>
              <w:t xml:space="preserve">, </w:t>
            </w:r>
            <w:r w:rsidRPr="00D87CF7">
              <w:rPr>
                <w:rFonts w:ascii="Arial Narrow" w:hAnsi="Arial Narrow" w:cs="Arial"/>
              </w:rPr>
              <w:t>the elderly</w:t>
            </w:r>
            <w:r w:rsidR="00CA77C0">
              <w:rPr>
                <w:rFonts w:ascii="Arial Narrow" w:hAnsi="Arial Narrow" w:cs="Arial"/>
              </w:rPr>
              <w:t xml:space="preserve">, </w:t>
            </w:r>
            <w:r w:rsidRPr="00D87CF7">
              <w:rPr>
                <w:rFonts w:ascii="Arial Narrow" w:hAnsi="Arial Narrow" w:cs="Arial"/>
              </w:rPr>
              <w:t>the sick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CA77C0" w:rsidRPr="00F728D5" w:rsidRDefault="00CA77C0" w:rsidP="00F728D5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F728D5">
            <w:pPr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Discussing</w:t>
            </w:r>
            <w:r w:rsidR="00CA77C0">
              <w:rPr>
                <w:rFonts w:ascii="Arial Narrow" w:hAnsi="Arial Narrow" w:cs="Arial"/>
              </w:rPr>
              <w:t xml:space="preserve"> ways of caring for vulnerable people</w:t>
            </w:r>
          </w:p>
          <w:p w:rsidR="00F6464D" w:rsidRPr="00F6464D" w:rsidRDefault="00CA77C0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 w:rsidR="00F6464D" w:rsidRPr="00F6464D">
              <w:rPr>
                <w:rFonts w:ascii="Arial Narrow" w:hAnsi="Arial Narrow" w:cs="Arial"/>
              </w:rPr>
              <w:t xml:space="preserve"> sentences</w:t>
            </w:r>
          </w:p>
          <w:p w:rsidR="00D87CF7" w:rsidRPr="00D87CF7" w:rsidRDefault="00D87CF7" w:rsidP="00F6464D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24" w:type="dxa"/>
          </w:tcPr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Critical thinking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Effective communication</w:t>
            </w:r>
          </w:p>
          <w:p w:rsidR="00A05E56" w:rsidRPr="00A05E56" w:rsidRDefault="00CA77C0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Self-awareness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Problem solving</w:t>
            </w:r>
          </w:p>
          <w:p w:rsidR="00D87CF7" w:rsidRPr="00D87CF7" w:rsidRDefault="00D87CF7" w:rsidP="00A05E5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CA77C0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CA77C0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lastRenderedPageBreak/>
              <w:t>10</w:t>
            </w:r>
          </w:p>
        </w:tc>
        <w:tc>
          <w:tcPr>
            <w:tcW w:w="425" w:type="dxa"/>
          </w:tcPr>
          <w:p w:rsidR="00D87CF7" w:rsidRPr="00450A78" w:rsidRDefault="00CA77C0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3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Traditional customs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-explains what traditional customs  are.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</w:t>
            </w:r>
            <w:r w:rsidR="00450A78" w:rsidRPr="00D87CF7">
              <w:rPr>
                <w:rFonts w:ascii="Arial Narrow" w:hAnsi="Arial Narrow" w:cs="Arial"/>
              </w:rPr>
              <w:t>gives</w:t>
            </w:r>
            <w:r w:rsidRPr="00D87CF7">
              <w:rPr>
                <w:rFonts w:ascii="Arial Narrow" w:hAnsi="Arial Narrow" w:cs="Arial"/>
              </w:rPr>
              <w:t xml:space="preserve">  examples of tradional customs in communities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-talks about traditional customs.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sentences and words about traditional customs.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words and sentences about traditional customs.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Traditional customs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  <w:b/>
              </w:rPr>
              <w:t>-</w:t>
            </w:r>
            <w:r w:rsidRPr="00D87CF7">
              <w:rPr>
                <w:rFonts w:ascii="Arial Narrow" w:hAnsi="Arial Narrow" w:cs="Arial"/>
              </w:rPr>
              <w:t>What traditional customs are.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-examples of traditional customs.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1214" w:type="dxa"/>
          </w:tcPr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D87CF7" w:rsidRPr="00D87CF7" w:rsidRDefault="000F1073" w:rsidP="00F728D5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Explanation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Discussing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</w:p>
          <w:p w:rsidR="00F6464D" w:rsidRPr="00F6464D" w:rsidRDefault="000F1073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 w:rsidR="00F6464D" w:rsidRPr="00F6464D">
              <w:rPr>
                <w:rFonts w:ascii="Arial Narrow" w:hAnsi="Arial Narrow" w:cs="Arial"/>
              </w:rPr>
              <w:t xml:space="preserve"> sentences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Reading</w:t>
            </w:r>
          </w:p>
          <w:p w:rsidR="00D87CF7" w:rsidRPr="00D87CF7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Giving examples</w:t>
            </w:r>
          </w:p>
        </w:tc>
        <w:tc>
          <w:tcPr>
            <w:tcW w:w="1124" w:type="dxa"/>
          </w:tcPr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Critical thinking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Effective communication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0F1073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Self-awareness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Problem solving</w:t>
            </w:r>
          </w:p>
          <w:p w:rsidR="00D87CF7" w:rsidRPr="00D87CF7" w:rsidRDefault="000F1073" w:rsidP="000F1073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Care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450A78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CA77C0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10</w:t>
            </w:r>
          </w:p>
        </w:tc>
        <w:tc>
          <w:tcPr>
            <w:tcW w:w="425" w:type="dxa"/>
          </w:tcPr>
          <w:p w:rsidR="00D87CF7" w:rsidRPr="00450A78" w:rsidRDefault="00CA77C0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4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Advantages of traditional customs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-states advantages of traditional customs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words correctly.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words and sentences correctly.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Advantages of traditional customs.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-They encourage co-operation.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-They promote sharing in a society.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214" w:type="dxa"/>
          </w:tcPr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experimentation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Discussing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  <w:r w:rsidR="00CA77C0">
              <w:rPr>
                <w:rFonts w:ascii="Arial Narrow" w:hAnsi="Arial Narrow" w:cs="Arial"/>
              </w:rPr>
              <w:t xml:space="preserve"> food taboos and customs</w:t>
            </w:r>
          </w:p>
          <w:p w:rsidR="00F6464D" w:rsidRPr="00F6464D" w:rsidRDefault="000F1073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 w:rsidR="00F6464D" w:rsidRPr="00F6464D">
              <w:rPr>
                <w:rFonts w:ascii="Arial Narrow" w:hAnsi="Arial Narrow" w:cs="Arial"/>
              </w:rPr>
              <w:t xml:space="preserve"> sentences</w:t>
            </w:r>
          </w:p>
          <w:p w:rsidR="00D87CF7" w:rsidRPr="00D87CF7" w:rsidRDefault="00F6464D" w:rsidP="00CA77C0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Reading</w:t>
            </w:r>
            <w:r w:rsidR="00CA77C0">
              <w:rPr>
                <w:rFonts w:ascii="Arial Narrow" w:hAnsi="Arial Narrow" w:cs="Arial"/>
              </w:rPr>
              <w:t xml:space="preserve"> descriptive sentences</w:t>
            </w:r>
          </w:p>
        </w:tc>
        <w:tc>
          <w:tcPr>
            <w:tcW w:w="1124" w:type="dxa"/>
          </w:tcPr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Critical thinking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Effective communication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0F1073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Self-awareness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Problem solving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Care</w:t>
            </w:r>
          </w:p>
          <w:p w:rsidR="00D87CF7" w:rsidRPr="00D87CF7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450A78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CA77C0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10</w:t>
            </w:r>
          </w:p>
        </w:tc>
        <w:tc>
          <w:tcPr>
            <w:tcW w:w="425" w:type="dxa"/>
          </w:tcPr>
          <w:p w:rsidR="00D87CF7" w:rsidRPr="00450A78" w:rsidRDefault="00CA77C0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5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Disadvantages of traditional customs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-states disadvantages of traditional customs.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words and sentences correctly.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words and sentences about disadvantages of traditional customs correctly.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  <w:b/>
              </w:rPr>
              <w:t>Disadvantages of traditional customs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-They make women less important than men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-They show that women are not equal to men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D87CF7" w:rsidP="000F1073">
            <w:pPr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0F1073" w:rsidRPr="000F1073" w:rsidRDefault="000F1073" w:rsidP="000F1073">
            <w:pPr>
              <w:jc w:val="center"/>
              <w:rPr>
                <w:rFonts w:ascii="Arial Narrow" w:hAnsi="Arial Narrow" w:cs="Arial"/>
              </w:rPr>
            </w:pPr>
            <w:r w:rsidRPr="000F1073">
              <w:rPr>
                <w:rFonts w:ascii="Arial Narrow" w:hAnsi="Arial Narrow" w:cs="Arial"/>
              </w:rPr>
              <w:t>Discussing</w:t>
            </w:r>
          </w:p>
          <w:p w:rsidR="000F1073" w:rsidRPr="000F1073" w:rsidRDefault="000F1073" w:rsidP="000F1073">
            <w:pPr>
              <w:jc w:val="center"/>
              <w:rPr>
                <w:rFonts w:ascii="Arial Narrow" w:hAnsi="Arial Narrow" w:cs="Arial"/>
              </w:rPr>
            </w:pPr>
            <w:r w:rsidRPr="000F1073">
              <w:rPr>
                <w:rFonts w:ascii="Arial Narrow" w:hAnsi="Arial Narrow" w:cs="Arial"/>
              </w:rPr>
              <w:t>Talking about food taboos and customs</w:t>
            </w:r>
          </w:p>
          <w:p w:rsidR="000F1073" w:rsidRPr="000F1073" w:rsidRDefault="000F1073" w:rsidP="000F1073">
            <w:pPr>
              <w:jc w:val="center"/>
              <w:rPr>
                <w:rFonts w:ascii="Arial Narrow" w:hAnsi="Arial Narrow" w:cs="Arial"/>
              </w:rPr>
            </w:pPr>
            <w:r w:rsidRPr="000F1073">
              <w:rPr>
                <w:rFonts w:ascii="Arial Narrow" w:hAnsi="Arial Narrow" w:cs="Arial"/>
              </w:rPr>
              <w:t>Writing descriptive sentences</w:t>
            </w:r>
          </w:p>
          <w:p w:rsidR="00D87CF7" w:rsidRDefault="000F1073" w:rsidP="000F1073">
            <w:pPr>
              <w:jc w:val="center"/>
              <w:rPr>
                <w:rFonts w:ascii="Arial Narrow" w:hAnsi="Arial Narrow" w:cs="Arial"/>
              </w:rPr>
            </w:pPr>
            <w:r w:rsidRPr="000F1073">
              <w:rPr>
                <w:rFonts w:ascii="Arial Narrow" w:hAnsi="Arial Narrow" w:cs="Arial"/>
              </w:rPr>
              <w:t>Reading descriptive sentences</w:t>
            </w:r>
          </w:p>
          <w:p w:rsidR="000F1073" w:rsidRPr="00D87CF7" w:rsidRDefault="000F1073" w:rsidP="000F107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24" w:type="dxa"/>
          </w:tcPr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Critical thinking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Effective communication</w:t>
            </w:r>
          </w:p>
          <w:p w:rsidR="00A05E56" w:rsidRPr="00A05E56" w:rsidRDefault="000F1073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Self-awareness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Problem solving</w:t>
            </w:r>
          </w:p>
          <w:p w:rsidR="00D87CF7" w:rsidRPr="00D87CF7" w:rsidRDefault="00D87CF7" w:rsidP="00A05E5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450A78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CA77C0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lastRenderedPageBreak/>
              <w:t>11</w:t>
            </w:r>
          </w:p>
        </w:tc>
        <w:tc>
          <w:tcPr>
            <w:tcW w:w="425" w:type="dxa"/>
          </w:tcPr>
          <w:p w:rsidR="00D87CF7" w:rsidRPr="00450A78" w:rsidRDefault="00CA77C0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1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0F1073">
            <w:pPr>
              <w:jc w:val="center"/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 xml:space="preserve">Advantages of food </w:t>
            </w:r>
            <w:r w:rsidR="000F1073" w:rsidRPr="00450A78">
              <w:rPr>
                <w:rFonts w:ascii="Arial Narrow" w:hAnsi="Arial Narrow" w:cs="Arial"/>
                <w:b/>
              </w:rPr>
              <w:t>Effects of food ta</w:t>
            </w:r>
            <w:r w:rsidRPr="00450A78">
              <w:rPr>
                <w:rFonts w:ascii="Arial Narrow" w:hAnsi="Arial Narrow" w:cs="Arial"/>
                <w:b/>
              </w:rPr>
              <w:t>boos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-explains what a food taboo is.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-gives examples of food taboos.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-states advantages of food </w:t>
            </w:r>
            <w:r w:rsidR="000F1073" w:rsidRPr="00D87CF7">
              <w:rPr>
                <w:rFonts w:ascii="Arial Narrow" w:hAnsi="Arial Narrow" w:cs="Arial"/>
              </w:rPr>
              <w:t xml:space="preserve">gives effects of food taboos in communities </w:t>
            </w:r>
            <w:r w:rsidRPr="00D87CF7">
              <w:rPr>
                <w:rFonts w:ascii="Arial Narrow" w:hAnsi="Arial Narrow" w:cs="Arial"/>
              </w:rPr>
              <w:t>taboos.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words correctly.</w:t>
            </w:r>
          </w:p>
          <w:p w:rsidR="000F1073" w:rsidRPr="00D87CF7" w:rsidRDefault="00D87CF7" w:rsidP="000F1073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-writes words and sentences </w:t>
            </w:r>
            <w:r w:rsidR="000F1073" w:rsidRPr="00D87CF7">
              <w:rPr>
                <w:rFonts w:ascii="Arial Narrow" w:hAnsi="Arial Narrow" w:cs="Arial"/>
              </w:rPr>
              <w:t>reads effects of food taboos correctly</w:t>
            </w:r>
          </w:p>
          <w:p w:rsidR="00D87CF7" w:rsidRPr="00D87CF7" w:rsidRDefault="000F1073" w:rsidP="000F1073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-writes effects of food taboos correctly </w:t>
            </w:r>
            <w:r w:rsidR="00D87CF7" w:rsidRPr="00D87CF7">
              <w:rPr>
                <w:rFonts w:ascii="Arial Narrow" w:hAnsi="Arial Narrow" w:cs="Arial"/>
              </w:rPr>
              <w:t>correctly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Food taboos.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  <w:b/>
              </w:rPr>
              <w:t>-</w:t>
            </w:r>
            <w:r w:rsidRPr="00D87CF7">
              <w:rPr>
                <w:rFonts w:ascii="Arial Narrow" w:hAnsi="Arial Narrow" w:cs="Arial"/>
              </w:rPr>
              <w:t>Definition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-Examples  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-Advantages</w:t>
            </w:r>
          </w:p>
          <w:p w:rsidR="000F1073" w:rsidRPr="00D87CF7" w:rsidRDefault="000F1073" w:rsidP="000F1073">
            <w:pPr>
              <w:jc w:val="center"/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Effects of food taboos.</w:t>
            </w:r>
          </w:p>
          <w:p w:rsidR="000F1073" w:rsidRPr="00D87CF7" w:rsidRDefault="000F1073" w:rsidP="000F1073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-They lead to deficiency diseases.</w:t>
            </w:r>
          </w:p>
          <w:p w:rsidR="000F1073" w:rsidRPr="00D87CF7" w:rsidRDefault="000F1073" w:rsidP="000F1073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-They encourage selfishness in men</w:t>
            </w:r>
          </w:p>
          <w:p w:rsidR="00D87CF7" w:rsidRPr="00D87CF7" w:rsidRDefault="000F1073" w:rsidP="000F1073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</w:rPr>
              <w:t>-They can lead to poor growth in children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experimentation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  <w:r w:rsidR="000F1073">
              <w:rPr>
                <w:rFonts w:ascii="Arial Narrow" w:hAnsi="Arial Narrow" w:cs="Arial"/>
              </w:rPr>
              <w:t xml:space="preserve"> food taboos</w:t>
            </w:r>
          </w:p>
          <w:p w:rsidR="00F6464D" w:rsidRPr="00F6464D" w:rsidRDefault="000F1073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 w:rsidR="00F6464D" w:rsidRPr="00F6464D">
              <w:rPr>
                <w:rFonts w:ascii="Arial Narrow" w:hAnsi="Arial Narrow" w:cs="Arial"/>
              </w:rPr>
              <w:t xml:space="preserve"> sentences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Reading</w:t>
            </w:r>
          </w:p>
          <w:p w:rsidR="00D87CF7" w:rsidRPr="00D87CF7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Giving examples</w:t>
            </w:r>
            <w:r w:rsidR="000F1073">
              <w:rPr>
                <w:rFonts w:ascii="Arial Narrow" w:hAnsi="Arial Narrow" w:cs="Arial"/>
              </w:rPr>
              <w:t xml:space="preserve"> of food taboos</w:t>
            </w:r>
          </w:p>
        </w:tc>
        <w:tc>
          <w:tcPr>
            <w:tcW w:w="1124" w:type="dxa"/>
          </w:tcPr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Critical thinking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Effective communication</w:t>
            </w:r>
          </w:p>
          <w:p w:rsidR="00A05E56" w:rsidRPr="00A05E56" w:rsidRDefault="000F1073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Self-awareness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Problem solving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Care</w:t>
            </w:r>
          </w:p>
          <w:p w:rsidR="00D87CF7" w:rsidRPr="00D87CF7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450A78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CA77C0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11</w:t>
            </w:r>
          </w:p>
        </w:tc>
        <w:tc>
          <w:tcPr>
            <w:tcW w:w="425" w:type="dxa"/>
          </w:tcPr>
          <w:p w:rsidR="00D87CF7" w:rsidRPr="00450A78" w:rsidRDefault="005F7208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2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 xml:space="preserve">Food consumption </w:t>
            </w:r>
            <w:r w:rsidR="005F7208" w:rsidRPr="00450A78">
              <w:rPr>
                <w:rFonts w:ascii="Arial Narrow" w:hAnsi="Arial Narrow" w:cs="Arial"/>
                <w:b/>
              </w:rPr>
              <w:t xml:space="preserve">Malnutritional diseases </w:t>
            </w:r>
            <w:r w:rsidRPr="00450A78">
              <w:rPr>
                <w:rFonts w:ascii="Arial Narrow" w:hAnsi="Arial Narrow" w:cs="Arial"/>
                <w:b/>
              </w:rPr>
              <w:t>patterns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5F7208" w:rsidRPr="00D87CF7" w:rsidRDefault="00D87CF7" w:rsidP="005F7208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-identifies food patterns for different </w:t>
            </w:r>
            <w:r w:rsidR="005F7208" w:rsidRPr="00D87CF7">
              <w:rPr>
                <w:rFonts w:ascii="Arial Narrow" w:hAnsi="Arial Narrow" w:cs="Arial"/>
              </w:rPr>
              <w:t>malnutritional diseases</w:t>
            </w:r>
          </w:p>
          <w:p w:rsidR="005F7208" w:rsidRPr="00D87CF7" w:rsidRDefault="005F7208" w:rsidP="005F7208">
            <w:pPr>
              <w:rPr>
                <w:rFonts w:ascii="Arial Narrow" w:hAnsi="Arial Narrow" w:cs="Arial"/>
              </w:rPr>
            </w:pPr>
          </w:p>
          <w:p w:rsidR="00D87CF7" w:rsidRPr="00D87CF7" w:rsidRDefault="005F7208" w:rsidP="005F7208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-mentions examples of malnutritional diseases </w:t>
            </w:r>
            <w:r w:rsidR="00D87CF7" w:rsidRPr="00D87CF7">
              <w:rPr>
                <w:rFonts w:ascii="Arial Narrow" w:hAnsi="Arial Narrow" w:cs="Arial"/>
              </w:rPr>
              <w:t>communities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5F7208" w:rsidRPr="00D87CF7" w:rsidRDefault="00D87CF7" w:rsidP="005F7208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-listens to a story about food </w:t>
            </w:r>
            <w:r w:rsidR="005F7208" w:rsidRPr="00D87CF7">
              <w:rPr>
                <w:rFonts w:ascii="Arial Narrow" w:hAnsi="Arial Narrow" w:cs="Arial"/>
              </w:rPr>
              <w:t>pronounces  malnutritional diseases correctly</w:t>
            </w:r>
          </w:p>
          <w:p w:rsidR="005F7208" w:rsidRPr="00D87CF7" w:rsidRDefault="005F7208" w:rsidP="007874D9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-spells </w:t>
            </w:r>
            <w:r w:rsidR="00D87CF7" w:rsidRPr="00D87CF7">
              <w:rPr>
                <w:rFonts w:ascii="Arial Narrow" w:hAnsi="Arial Narrow" w:cs="Arial"/>
              </w:rPr>
              <w:t>consump</w:t>
            </w:r>
          </w:p>
          <w:p w:rsidR="005F7208" w:rsidRPr="00D87CF7" w:rsidRDefault="005F7208" w:rsidP="005F7208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 </w:t>
            </w:r>
            <w:r w:rsidRPr="007874D9">
              <w:rPr>
                <w:rFonts w:ascii="Arial Narrow" w:hAnsi="Arial Narrow" w:cs="Arial"/>
                <w:b/>
              </w:rPr>
              <w:t>malnutrional</w:t>
            </w:r>
            <w:r w:rsidRPr="00D87CF7">
              <w:rPr>
                <w:rFonts w:ascii="Arial Narrow" w:hAnsi="Arial Narrow" w:cs="Arial"/>
              </w:rPr>
              <w:t xml:space="preserve"> diseases correctly.</w:t>
            </w:r>
          </w:p>
          <w:p w:rsidR="00D87CF7" w:rsidRPr="00D87CF7" w:rsidRDefault="005F7208" w:rsidP="005F7208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-writes words </w:t>
            </w:r>
            <w:r w:rsidR="00D87CF7" w:rsidRPr="00D87CF7">
              <w:rPr>
                <w:rFonts w:ascii="Arial Narrow" w:hAnsi="Arial Narrow" w:cs="Arial"/>
              </w:rPr>
              <w:t>tion.</w:t>
            </w:r>
            <w:r w:rsidRPr="00D87CF7">
              <w:rPr>
                <w:rFonts w:ascii="Arial Narrow" w:hAnsi="Arial Narrow" w:cs="Arial"/>
              </w:rPr>
              <w:t xml:space="preserve"> and sentences about malnutrional diseases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  <w:b/>
              </w:rPr>
              <w:t>Food consumption patterns</w:t>
            </w:r>
            <w:r w:rsidR="005F7208">
              <w:rPr>
                <w:rFonts w:ascii="Arial Narrow" w:hAnsi="Arial Narrow" w:cs="Arial"/>
              </w:rPr>
              <w:t>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-Staple foods of different communities</w:t>
            </w:r>
          </w:p>
          <w:p w:rsidR="005F7208" w:rsidRPr="00D87CF7" w:rsidRDefault="00D87CF7" w:rsidP="005F7208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</w:rPr>
              <w:t xml:space="preserve">Other foods of </w:t>
            </w:r>
            <w:r w:rsidR="005F7208" w:rsidRPr="00D87CF7">
              <w:rPr>
                <w:rFonts w:ascii="Arial Narrow" w:hAnsi="Arial Narrow" w:cs="Arial"/>
                <w:b/>
              </w:rPr>
              <w:t>Malnutritional diseases</w:t>
            </w:r>
          </w:p>
          <w:p w:rsidR="005F7208" w:rsidRPr="00D87CF7" w:rsidRDefault="005F7208" w:rsidP="005F7208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 Kwashiorkor</w:t>
            </w:r>
          </w:p>
          <w:p w:rsidR="005F7208" w:rsidRPr="00D87CF7" w:rsidRDefault="005F7208" w:rsidP="005F7208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-Marasmus</w:t>
            </w:r>
          </w:p>
          <w:p w:rsidR="005F7208" w:rsidRPr="00D87CF7" w:rsidRDefault="005F7208" w:rsidP="005F7208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-Goiter</w:t>
            </w:r>
          </w:p>
          <w:p w:rsidR="005F7208" w:rsidRPr="00D87CF7" w:rsidRDefault="005F7208" w:rsidP="005F7208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-Anaemia</w:t>
            </w:r>
          </w:p>
          <w:p w:rsidR="005F7208" w:rsidRPr="00D87CF7" w:rsidRDefault="005F7208" w:rsidP="005F7208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Hemophilia</w:t>
            </w:r>
          </w:p>
          <w:p w:rsidR="005F7208" w:rsidRPr="00D87CF7" w:rsidRDefault="005F7208" w:rsidP="005F7208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-Beriberi</w:t>
            </w:r>
          </w:p>
          <w:p w:rsidR="00240527" w:rsidRPr="00D87CF7" w:rsidRDefault="007874D9" w:rsidP="00AB408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-Pellagra</w:t>
            </w:r>
          </w:p>
        </w:tc>
        <w:tc>
          <w:tcPr>
            <w:tcW w:w="1214" w:type="dxa"/>
          </w:tcPr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Question and answer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Guided discovery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Guided class discussion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Brainstorming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experimentation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Discussing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</w:p>
          <w:p w:rsidR="00F6464D" w:rsidRPr="00F6464D" w:rsidRDefault="00450A78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 w:rsidR="00F6464D" w:rsidRPr="00F6464D">
              <w:rPr>
                <w:rFonts w:ascii="Arial Narrow" w:hAnsi="Arial Narrow" w:cs="Arial"/>
              </w:rPr>
              <w:t xml:space="preserve"> sentences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Reading</w:t>
            </w:r>
          </w:p>
          <w:p w:rsidR="00D87CF7" w:rsidRPr="00D87CF7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Giving examples</w:t>
            </w:r>
          </w:p>
        </w:tc>
        <w:tc>
          <w:tcPr>
            <w:tcW w:w="1124" w:type="dxa"/>
          </w:tcPr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Critical thinking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Effective communication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7874D9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Self-awareness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Problem solving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Care</w:t>
            </w:r>
          </w:p>
          <w:p w:rsidR="00D87CF7" w:rsidRPr="00D87CF7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450A78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CA77C0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11</w:t>
            </w:r>
          </w:p>
        </w:tc>
        <w:tc>
          <w:tcPr>
            <w:tcW w:w="425" w:type="dxa"/>
          </w:tcPr>
          <w:p w:rsidR="00D87CF7" w:rsidRPr="00450A78" w:rsidRDefault="007874D9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3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Causes of malnitritional diseases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 :</w:t>
            </w:r>
          </w:p>
          <w:p w:rsidR="007874D9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-identifies main causes of malnutritional diseases</w:t>
            </w:r>
          </w:p>
          <w:p w:rsidR="00D87CF7" w:rsidRPr="00D87CF7" w:rsidRDefault="007874D9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 gives examples of health problems in the community</w:t>
            </w:r>
            <w:r w:rsidR="00D87CF7" w:rsidRPr="00D87CF7">
              <w:rPr>
                <w:rFonts w:ascii="Arial Narrow" w:hAnsi="Arial Narrow" w:cs="Arial"/>
              </w:rPr>
              <w:t>.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new words. correctly.</w:t>
            </w:r>
          </w:p>
          <w:p w:rsidR="007874D9" w:rsidRDefault="00D87CF7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new words and sentences</w:t>
            </w:r>
          </w:p>
          <w:p w:rsidR="007874D9" w:rsidRPr="00D87CF7" w:rsidRDefault="00D87CF7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 </w:t>
            </w:r>
            <w:r w:rsidR="007874D9" w:rsidRPr="00D87CF7">
              <w:rPr>
                <w:rFonts w:ascii="Arial Narrow" w:hAnsi="Arial Narrow" w:cs="Arial"/>
              </w:rPr>
              <w:t>talks about health problems.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lastRenderedPageBreak/>
              <w:t>-reads health problems correctly.</w:t>
            </w:r>
          </w:p>
          <w:p w:rsidR="00D87CF7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words and sentences about health problems correctly</w:t>
            </w:r>
            <w:r w:rsidRPr="00D87CF7">
              <w:rPr>
                <w:rFonts w:ascii="Arial Narrow" w:hAnsi="Arial Narrow" w:cs="Arial"/>
                <w:b/>
              </w:rPr>
              <w:t xml:space="preserve"> </w:t>
            </w:r>
            <w:r w:rsidR="00D87CF7" w:rsidRPr="00D87CF7">
              <w:rPr>
                <w:rFonts w:ascii="Arial Narrow" w:hAnsi="Arial Narrow" w:cs="Arial"/>
              </w:rPr>
              <w:t>correctly.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lastRenderedPageBreak/>
              <w:t>Causes of malnutritional diseases.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-Poverty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-Ignorance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-Natural hazards like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Drought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lastRenderedPageBreak/>
              <w:t>Floods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Hailstones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Landslides</w:t>
            </w:r>
          </w:p>
          <w:p w:rsidR="007874D9" w:rsidRDefault="00D87CF7" w:rsidP="007874D9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</w:rPr>
              <w:t>Pests and diseases</w:t>
            </w:r>
            <w:r w:rsidR="007874D9" w:rsidRPr="00D87CF7">
              <w:rPr>
                <w:rFonts w:ascii="Arial Narrow" w:hAnsi="Arial Narrow" w:cs="Arial"/>
                <w:b/>
              </w:rPr>
              <w:t xml:space="preserve"> 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 xml:space="preserve">Health 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  <w:b/>
              </w:rPr>
              <w:t>problems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-Malnutrion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-Diseases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-Poor sanitation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-Lack of enough clean water supply</w:t>
            </w:r>
          </w:p>
          <w:p w:rsidR="00D87CF7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-Ignorance about health education</w:t>
            </w:r>
          </w:p>
        </w:tc>
        <w:tc>
          <w:tcPr>
            <w:tcW w:w="1214" w:type="dxa"/>
          </w:tcPr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lastRenderedPageBreak/>
              <w:t>Question and answer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Guided discovery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 xml:space="preserve">Guided class </w:t>
            </w:r>
            <w:r w:rsidRPr="00FE75A9">
              <w:rPr>
                <w:rFonts w:ascii="Arial Narrow" w:hAnsi="Arial Narrow" w:cs="Arial"/>
              </w:rPr>
              <w:lastRenderedPageBreak/>
              <w:t>discussion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Brainstorming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experimentation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lastRenderedPageBreak/>
              <w:t>Chalkboard illustration</w:t>
            </w:r>
          </w:p>
        </w:tc>
        <w:tc>
          <w:tcPr>
            <w:tcW w:w="1214" w:type="dxa"/>
          </w:tcPr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Discussing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</w:p>
          <w:p w:rsidR="00F6464D" w:rsidRPr="00F6464D" w:rsidRDefault="00450A78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 w:rsidR="00F6464D" w:rsidRPr="00F6464D">
              <w:rPr>
                <w:rFonts w:ascii="Arial Narrow" w:hAnsi="Arial Narrow" w:cs="Arial"/>
              </w:rPr>
              <w:t xml:space="preserve"> sentences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Reading</w:t>
            </w:r>
          </w:p>
          <w:p w:rsidR="00D87CF7" w:rsidRPr="00D87CF7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 xml:space="preserve">Giving </w:t>
            </w:r>
            <w:r w:rsidRPr="00F6464D">
              <w:rPr>
                <w:rFonts w:ascii="Arial Narrow" w:hAnsi="Arial Narrow" w:cs="Arial"/>
              </w:rPr>
              <w:lastRenderedPageBreak/>
              <w:t>examples</w:t>
            </w:r>
          </w:p>
        </w:tc>
        <w:tc>
          <w:tcPr>
            <w:tcW w:w="1124" w:type="dxa"/>
          </w:tcPr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lastRenderedPageBreak/>
              <w:t>Critical thinking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Effective communication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 xml:space="preserve">Self </w:t>
            </w:r>
            <w:r w:rsidRPr="00A05E56">
              <w:rPr>
                <w:rFonts w:ascii="Arial Narrow" w:hAnsi="Arial Narrow" w:cs="Arial"/>
              </w:rPr>
              <w:lastRenderedPageBreak/>
              <w:t>awareness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Problem solving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Care</w:t>
            </w:r>
          </w:p>
          <w:p w:rsidR="00D87CF7" w:rsidRPr="00D87CF7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lastRenderedPageBreak/>
              <w:t xml:space="preserve">MK Integrated </w:t>
            </w:r>
            <w:r w:rsidR="00450A78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7874D9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lastRenderedPageBreak/>
              <w:t>1</w:t>
            </w:r>
            <w:r w:rsidR="00CA77C0" w:rsidRPr="00450A78">
              <w:rPr>
                <w:rFonts w:ascii="Arial Narrow" w:hAnsi="Arial Narrow" w:cs="Arial"/>
                <w:sz w:val="40"/>
                <w:szCs w:val="40"/>
              </w:rPr>
              <w:t>1</w:t>
            </w:r>
          </w:p>
        </w:tc>
        <w:tc>
          <w:tcPr>
            <w:tcW w:w="425" w:type="dxa"/>
          </w:tcPr>
          <w:p w:rsidR="00D87CF7" w:rsidRPr="00450A78" w:rsidRDefault="007874D9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4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Causes of sickness in the home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-states possible causes of sickness in the home.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-suggests ways of preventing sickness at home.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words correctly.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words and sentences about causes of sickness in a home.</w:t>
            </w:r>
          </w:p>
        </w:tc>
        <w:tc>
          <w:tcPr>
            <w:tcW w:w="1530" w:type="dxa"/>
          </w:tcPr>
          <w:p w:rsidR="007874D9" w:rsidRDefault="007874D9" w:rsidP="007874D9">
            <w:pPr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Causes of sickness in the home.</w:t>
            </w:r>
          </w:p>
          <w:p w:rsidR="00D87CF7" w:rsidRPr="007874D9" w:rsidRDefault="00D87CF7" w:rsidP="007874D9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</w:rPr>
              <w:t>Germs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-People’s lifestyles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-Poverty and ignorance in homes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-Poor sanitation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-Lack of clean water</w:t>
            </w:r>
          </w:p>
          <w:p w:rsidR="00D87CF7" w:rsidRPr="00D87CF7" w:rsidRDefault="007874D9" w:rsidP="00AB408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-Accidents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  <w:b/>
              </w:rPr>
              <w:t>Prevention of sickness in the home.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-Keeping clean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-Early immunization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-Early treatment 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etc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1214" w:type="dxa"/>
          </w:tcPr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Question and answer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Guided discovery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Guided class discussion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Brainstorming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experimentation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Discussing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</w:p>
          <w:p w:rsidR="00F6464D" w:rsidRPr="00F6464D" w:rsidRDefault="007874D9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 w:rsidR="00F6464D" w:rsidRPr="00F6464D">
              <w:rPr>
                <w:rFonts w:ascii="Arial Narrow" w:hAnsi="Arial Narrow" w:cs="Arial"/>
              </w:rPr>
              <w:t xml:space="preserve"> sentences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Reading</w:t>
            </w:r>
          </w:p>
          <w:p w:rsidR="00D87CF7" w:rsidRPr="00D87CF7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Giving examples</w:t>
            </w:r>
          </w:p>
        </w:tc>
        <w:tc>
          <w:tcPr>
            <w:tcW w:w="1124" w:type="dxa"/>
          </w:tcPr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Critical thinking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Effective communication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7874D9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Self-awareness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Problem solving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Care</w:t>
            </w:r>
          </w:p>
          <w:p w:rsidR="00D87CF7" w:rsidRPr="00D87CF7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C24F4E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CA77C0" w:rsidP="007874D9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lastRenderedPageBreak/>
              <w:t>1</w:t>
            </w:r>
            <w:r w:rsidR="007874D9" w:rsidRPr="00450A78">
              <w:rPr>
                <w:rFonts w:ascii="Arial Narrow" w:hAnsi="Arial Narrow" w:cs="Arial"/>
                <w:sz w:val="40"/>
                <w:szCs w:val="40"/>
              </w:rPr>
              <w:t>1</w:t>
            </w:r>
          </w:p>
        </w:tc>
        <w:tc>
          <w:tcPr>
            <w:tcW w:w="425" w:type="dxa"/>
          </w:tcPr>
          <w:p w:rsidR="00D87CF7" w:rsidRPr="00450A78" w:rsidRDefault="007874D9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5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 xml:space="preserve">Caring for sick </w:t>
            </w:r>
            <w:r w:rsidR="007874D9" w:rsidRPr="00450A78">
              <w:rPr>
                <w:rFonts w:ascii="Arial Narrow" w:hAnsi="Arial Narrow" w:cs="Arial"/>
                <w:b/>
              </w:rPr>
              <w:t xml:space="preserve">Invalids and convalescents </w:t>
            </w:r>
            <w:r w:rsidRPr="00450A78">
              <w:rPr>
                <w:rFonts w:ascii="Arial Narrow" w:hAnsi="Arial Narrow" w:cs="Arial"/>
                <w:b/>
              </w:rPr>
              <w:t>people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7874D9" w:rsidRPr="00D87CF7" w:rsidRDefault="00D87CF7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-gives ways of caring for</w:t>
            </w:r>
            <w:r w:rsidR="007874D9" w:rsidRPr="00D87CF7">
              <w:rPr>
                <w:rFonts w:ascii="Arial Narrow" w:hAnsi="Arial Narrow" w:cs="Arial"/>
              </w:rPr>
              <w:t>-gives the meaning of an invalid and a convalescent.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</w:p>
          <w:p w:rsidR="00D87CF7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-mentions the right food for invalids and convalescents</w:t>
            </w:r>
            <w:r w:rsidR="00D87CF7" w:rsidRPr="00D87CF7">
              <w:rPr>
                <w:rFonts w:ascii="Arial Narrow" w:hAnsi="Arial Narrow" w:cs="Arial"/>
              </w:rPr>
              <w:t xml:space="preserve"> the sick.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-listens to stories about caring for the sick people.</w:t>
            </w:r>
          </w:p>
          <w:p w:rsidR="007874D9" w:rsidRPr="00D87CF7" w:rsidRDefault="00D87CF7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-writes ways of caring for the sick. </w:t>
            </w:r>
            <w:r w:rsidR="007874D9" w:rsidRPr="00D87CF7">
              <w:rPr>
                <w:rFonts w:ascii="Arial Narrow" w:hAnsi="Arial Narrow" w:cs="Arial"/>
              </w:rPr>
              <w:t>reads new words correctly.</w:t>
            </w:r>
          </w:p>
          <w:p w:rsidR="00D87CF7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words and sentences  correctly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Care for the sick.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-Providing a balanced diet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-Keeping the sick person and his things clean.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-Giving prescribed drugs at night.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-Encouraging them to rest.</w:t>
            </w:r>
          </w:p>
          <w:p w:rsidR="007874D9" w:rsidRPr="00D87CF7" w:rsidRDefault="00D87CF7" w:rsidP="007874D9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</w:rPr>
              <w:t xml:space="preserve"> </w:t>
            </w:r>
            <w:r w:rsidR="007874D9" w:rsidRPr="00D87CF7">
              <w:rPr>
                <w:rFonts w:ascii="Arial Narrow" w:hAnsi="Arial Narrow" w:cs="Arial"/>
                <w:b/>
              </w:rPr>
              <w:t xml:space="preserve">nvalids 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  <w:b/>
              </w:rPr>
              <w:t>-</w:t>
            </w:r>
            <w:r w:rsidRPr="00D87CF7">
              <w:rPr>
                <w:rFonts w:ascii="Arial Narrow" w:hAnsi="Arial Narrow" w:cs="Arial"/>
              </w:rPr>
              <w:t>Definition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-Their meals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-Care for them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Convalescents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  <w:b/>
              </w:rPr>
              <w:t>-</w:t>
            </w:r>
            <w:r w:rsidRPr="00D87CF7">
              <w:rPr>
                <w:rFonts w:ascii="Arial Narrow" w:hAnsi="Arial Narrow" w:cs="Arial"/>
              </w:rPr>
              <w:t>Definition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-Their meals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-Care for them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214" w:type="dxa"/>
          </w:tcPr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Question and answer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Guided discovery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Guided class discussion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Brainstorming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experimentation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Discussing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</w:p>
          <w:p w:rsidR="00F6464D" w:rsidRPr="00F6464D" w:rsidRDefault="00C24F4E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 w:rsidR="00F6464D" w:rsidRPr="00F6464D">
              <w:rPr>
                <w:rFonts w:ascii="Arial Narrow" w:hAnsi="Arial Narrow" w:cs="Arial"/>
              </w:rPr>
              <w:t xml:space="preserve"> sentences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Reading</w:t>
            </w:r>
          </w:p>
          <w:p w:rsidR="00D87CF7" w:rsidRPr="00D87CF7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Giving examples</w:t>
            </w:r>
          </w:p>
        </w:tc>
        <w:tc>
          <w:tcPr>
            <w:tcW w:w="1124" w:type="dxa"/>
          </w:tcPr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Critical thinking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Effective communication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C24F4E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Self-awareness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Problem solving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Care</w:t>
            </w:r>
          </w:p>
          <w:p w:rsidR="00D87CF7" w:rsidRPr="00D87CF7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C24F4E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CA77C0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12</w:t>
            </w:r>
          </w:p>
        </w:tc>
        <w:tc>
          <w:tcPr>
            <w:tcW w:w="425" w:type="dxa"/>
          </w:tcPr>
          <w:p w:rsidR="00D87CF7" w:rsidRPr="00450A78" w:rsidRDefault="007874D9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1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 xml:space="preserve">Health </w:t>
            </w:r>
            <w:r w:rsidR="007874D9" w:rsidRPr="00450A78">
              <w:rPr>
                <w:rFonts w:ascii="Arial Narrow" w:hAnsi="Arial Narrow" w:cs="Arial"/>
                <w:b/>
              </w:rPr>
              <w:t xml:space="preserve">Activities of a health club </w:t>
            </w:r>
            <w:r w:rsidRPr="00450A78">
              <w:rPr>
                <w:rFonts w:ascii="Arial Narrow" w:hAnsi="Arial Narrow" w:cs="Arial"/>
                <w:b/>
              </w:rPr>
              <w:t>surveys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-explains what health surveys are.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7874D9" w:rsidRPr="00D87CF7" w:rsidRDefault="00D87CF7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-states importance of health </w:t>
            </w:r>
            <w:r w:rsidR="007874D9" w:rsidRPr="00D87CF7">
              <w:rPr>
                <w:rFonts w:ascii="Arial Narrow" w:hAnsi="Arial Narrow" w:cs="Arial"/>
              </w:rPr>
              <w:t>escribes what a health club is.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-identifies members of the health club.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-states activities of a health </w:t>
            </w:r>
          </w:p>
          <w:p w:rsidR="00D87CF7" w:rsidRDefault="00D87CF7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surveys.</w:t>
            </w:r>
          </w:p>
          <w:p w:rsidR="00B326E9" w:rsidRDefault="00B326E9" w:rsidP="007874D9">
            <w:pPr>
              <w:rPr>
                <w:rFonts w:ascii="Arial Narrow" w:hAnsi="Arial Narrow" w:cs="Arial"/>
              </w:rPr>
            </w:pPr>
          </w:p>
          <w:p w:rsidR="00B326E9" w:rsidRPr="00D87CF7" w:rsidRDefault="00B326E9" w:rsidP="007874D9">
            <w:pPr>
              <w:rPr>
                <w:rFonts w:ascii="Arial Narrow" w:hAnsi="Arial Narrow" w:cs="Arial"/>
              </w:rPr>
            </w:pPr>
          </w:p>
        </w:tc>
        <w:tc>
          <w:tcPr>
            <w:tcW w:w="1620" w:type="dxa"/>
          </w:tcPr>
          <w:p w:rsidR="007874D9" w:rsidRDefault="007874D9" w:rsidP="00C24F4E">
            <w:pPr>
              <w:rPr>
                <w:rFonts w:ascii="Arial Narrow" w:hAnsi="Arial Narrow" w:cs="Arial"/>
              </w:rPr>
            </w:pP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explains about health clubs.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words about health clubs.</w:t>
            </w:r>
          </w:p>
          <w:p w:rsidR="007874D9" w:rsidRPr="00D87CF7" w:rsidRDefault="007874D9" w:rsidP="007874D9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words and sentences about health clubs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Health surveys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  <w:b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-What they are.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-Their importance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Health clubs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  <w:b/>
              </w:rPr>
            </w:pP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-What they are.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-Members of health clubs.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-Activities of a health club.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1214" w:type="dxa"/>
          </w:tcPr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Question and answer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Guided discovery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Guided class discussion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Brainstorming</w:t>
            </w:r>
          </w:p>
          <w:p w:rsidR="00D87CF7" w:rsidRDefault="007874D9" w:rsidP="00FE75A9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Explan</w:t>
            </w:r>
            <w:r w:rsidR="00FE75A9" w:rsidRPr="00FE75A9">
              <w:rPr>
                <w:rFonts w:ascii="Arial Narrow" w:hAnsi="Arial Narrow" w:cs="Arial"/>
              </w:rPr>
              <w:t>ation</w:t>
            </w:r>
          </w:p>
          <w:p w:rsidR="007874D9" w:rsidRDefault="007874D9" w:rsidP="00FE75A9">
            <w:pPr>
              <w:rPr>
                <w:rFonts w:ascii="Arial Narrow" w:hAnsi="Arial Narrow" w:cs="Arial"/>
              </w:rPr>
            </w:pPr>
          </w:p>
          <w:p w:rsidR="007874D9" w:rsidRDefault="007874D9" w:rsidP="00FE75A9">
            <w:pPr>
              <w:rPr>
                <w:rFonts w:ascii="Arial Narrow" w:hAnsi="Arial Narrow" w:cs="Arial"/>
              </w:rPr>
            </w:pPr>
          </w:p>
          <w:p w:rsidR="007874D9" w:rsidRDefault="007874D9" w:rsidP="00FE75A9">
            <w:pPr>
              <w:rPr>
                <w:rFonts w:ascii="Arial Narrow" w:hAnsi="Arial Narrow" w:cs="Arial"/>
              </w:rPr>
            </w:pPr>
          </w:p>
          <w:p w:rsidR="007874D9" w:rsidRPr="00D87CF7" w:rsidRDefault="007874D9" w:rsidP="00FE75A9">
            <w:pPr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Discussing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</w:p>
          <w:p w:rsidR="00F6464D" w:rsidRPr="00F6464D" w:rsidRDefault="00450A78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 w:rsidR="00F6464D" w:rsidRPr="00F6464D">
              <w:rPr>
                <w:rFonts w:ascii="Arial Narrow" w:hAnsi="Arial Narrow" w:cs="Arial"/>
              </w:rPr>
              <w:t xml:space="preserve"> sentences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Reading</w:t>
            </w:r>
          </w:p>
          <w:p w:rsidR="00D87CF7" w:rsidRPr="00D87CF7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Giving examples</w:t>
            </w:r>
          </w:p>
        </w:tc>
        <w:tc>
          <w:tcPr>
            <w:tcW w:w="1124" w:type="dxa"/>
          </w:tcPr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Critical thinking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Effective communication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C24F4E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Self-awareness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Problem solving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Care</w:t>
            </w:r>
          </w:p>
          <w:p w:rsidR="00D87CF7" w:rsidRPr="00D87CF7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C24F4E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7874D9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lastRenderedPageBreak/>
              <w:t>12</w:t>
            </w:r>
          </w:p>
        </w:tc>
        <w:tc>
          <w:tcPr>
            <w:tcW w:w="425" w:type="dxa"/>
          </w:tcPr>
          <w:p w:rsidR="00D87CF7" w:rsidRPr="00450A78" w:rsidRDefault="007874D9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2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Primary health care</w:t>
            </w:r>
          </w:p>
        </w:tc>
        <w:tc>
          <w:tcPr>
            <w:tcW w:w="99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Elements of Primary Health Care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-explains what PHC is.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-mentions elements of PHC.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elements of PHC.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-pronounces elements of PHC correctly.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53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Primary Health Care(PHC)</w:t>
            </w:r>
          </w:p>
          <w:p w:rsidR="00D87CF7" w:rsidRPr="00D87CF7" w:rsidRDefault="007874D9" w:rsidP="00AB408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</w:t>
            </w:r>
            <w:r w:rsidR="00D87CF7" w:rsidRPr="00D87CF7">
              <w:rPr>
                <w:rFonts w:ascii="Arial Narrow" w:hAnsi="Arial Narrow" w:cs="Arial"/>
              </w:rPr>
              <w:t>efinition</w:t>
            </w:r>
          </w:p>
          <w:p w:rsidR="007874D9" w:rsidRDefault="00D87CF7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  <w:b/>
              </w:rPr>
              <w:t>Elements of PHC</w:t>
            </w:r>
            <w:r w:rsidR="007874D9">
              <w:rPr>
                <w:rFonts w:ascii="Arial Narrow" w:hAnsi="Arial Narrow" w:cs="Arial"/>
              </w:rPr>
              <w:t>.</w:t>
            </w:r>
          </w:p>
          <w:p w:rsidR="00D87CF7" w:rsidRPr="00D87CF7" w:rsidRDefault="00D87CF7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  <w:color w:val="000000"/>
              </w:rPr>
              <w:t xml:space="preserve"> health education .  food  and nutrition; </w:t>
            </w:r>
            <w:r w:rsidR="007874D9">
              <w:rPr>
                <w:rFonts w:ascii="Arial Narrow" w:hAnsi="Arial Narrow" w:cs="Arial"/>
                <w:color w:val="000000"/>
              </w:rPr>
              <w:t xml:space="preserve"> maternal and child ,</w:t>
            </w:r>
            <w:r w:rsidRPr="00D87CF7">
              <w:rPr>
                <w:rFonts w:ascii="Arial Narrow" w:hAnsi="Arial Narrow" w:cs="Arial"/>
                <w:color w:val="000000"/>
              </w:rPr>
              <w:t xml:space="preserve"> family planning. immunization . </w:t>
            </w:r>
          </w:p>
        </w:tc>
        <w:tc>
          <w:tcPr>
            <w:tcW w:w="1214" w:type="dxa"/>
          </w:tcPr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Question and answer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Guided discovery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Guided class discussion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Brainstorming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D87CF7" w:rsidP="00FE75A9">
            <w:pPr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Discussing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Writingdescriptive sentences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Reading</w:t>
            </w:r>
          </w:p>
          <w:p w:rsidR="00D87CF7" w:rsidRPr="00D87CF7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Giving examples</w:t>
            </w:r>
          </w:p>
        </w:tc>
        <w:tc>
          <w:tcPr>
            <w:tcW w:w="1124" w:type="dxa"/>
          </w:tcPr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Critical thinking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7874D9" w:rsidP="007874D9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Effective communication</w:t>
            </w:r>
          </w:p>
          <w:p w:rsidR="00A05E56" w:rsidRPr="00A05E56" w:rsidRDefault="00C24F4E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Self-awareness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Problem solving</w:t>
            </w:r>
          </w:p>
          <w:p w:rsidR="00D87CF7" w:rsidRPr="00D87CF7" w:rsidRDefault="007874D9" w:rsidP="007874D9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Care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C24F4E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7874D9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12</w:t>
            </w:r>
          </w:p>
        </w:tc>
        <w:tc>
          <w:tcPr>
            <w:tcW w:w="425" w:type="dxa"/>
          </w:tcPr>
          <w:p w:rsidR="00D87CF7" w:rsidRPr="00450A78" w:rsidRDefault="007874D9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3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Principles of PHC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7874D9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-describes principles </w:t>
            </w:r>
          </w:p>
          <w:p w:rsidR="00D87CF7" w:rsidRPr="00D87CF7" w:rsidRDefault="007874D9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suggests activities that promote PHC.</w:t>
            </w:r>
            <w:r w:rsidR="00D87CF7" w:rsidRPr="00D87CF7">
              <w:rPr>
                <w:rFonts w:ascii="Arial Narrow" w:hAnsi="Arial Narrow" w:cs="Arial"/>
              </w:rPr>
              <w:t>of PHC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-listens to stories about PHC.</w:t>
            </w:r>
          </w:p>
          <w:p w:rsidR="007874D9" w:rsidRPr="00D87CF7" w:rsidRDefault="00D87CF7" w:rsidP="007874D9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-sings songs about P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-listens to stories about PHC activities.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-reds words, sentences and stories about PHC.</w:t>
            </w:r>
          </w:p>
          <w:p w:rsidR="00D87CF7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-writes words, sentences and stories about PHC activities in the community </w:t>
            </w:r>
            <w:r w:rsidR="00D87CF7" w:rsidRPr="00D87CF7">
              <w:rPr>
                <w:rFonts w:ascii="Arial Narrow" w:hAnsi="Arial Narrow" w:cs="Arial"/>
              </w:rPr>
              <w:t>HC.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Principles of PHC</w:t>
            </w:r>
          </w:p>
          <w:p w:rsidR="00D87CF7" w:rsidRPr="007874D9" w:rsidRDefault="00D87CF7" w:rsidP="007874D9">
            <w:pPr>
              <w:rPr>
                <w:rFonts w:ascii="Arial Narrow" w:hAnsi="Arial Narrow" w:cs="Arial"/>
              </w:rPr>
            </w:pPr>
            <w:r w:rsidRPr="007874D9">
              <w:rPr>
                <w:rFonts w:ascii="Arial Narrow" w:hAnsi="Arial Narrow" w:cs="Arial"/>
              </w:rPr>
              <w:t xml:space="preserve">the health care should be available and affordable 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7874D9">
              <w:rPr>
                <w:rFonts w:ascii="Arial Narrow" w:hAnsi="Arial Narrow" w:cs="Arial"/>
              </w:rPr>
              <w:t>the methods used should be acceptable to the community</w:t>
            </w:r>
          </w:p>
          <w:p w:rsidR="007874D9" w:rsidRDefault="00D87CF7" w:rsidP="007874D9">
            <w:pPr>
              <w:rPr>
                <w:rFonts w:ascii="Arial Narrow" w:hAnsi="Arial Narrow" w:cs="Arial"/>
              </w:rPr>
            </w:pPr>
            <w:r w:rsidRPr="007874D9">
              <w:rPr>
                <w:rFonts w:ascii="Arial Narrow" w:hAnsi="Arial Narrow" w:cs="Arial"/>
              </w:rPr>
              <w:t>the health care should be suitable for solving problems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Activities that promote PHC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-</w:t>
            </w:r>
            <w:r w:rsidRPr="00D87CF7">
              <w:rPr>
                <w:rFonts w:ascii="Arial Narrow" w:hAnsi="Arial Narrow" w:cs="Arial"/>
              </w:rPr>
              <w:t>Learning health skills.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-Learning better skills of farming.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-Protecting water sources from contamination.</w:t>
            </w:r>
          </w:p>
          <w:p w:rsidR="007874D9" w:rsidRPr="007874D9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-Sweeping or </w:t>
            </w:r>
          </w:p>
        </w:tc>
        <w:tc>
          <w:tcPr>
            <w:tcW w:w="1214" w:type="dxa"/>
          </w:tcPr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Question and answer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Guided discovery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Guided class discussion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Brainstorming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experimentation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Discussing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Writingdescriptive sentences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Reading</w:t>
            </w:r>
          </w:p>
          <w:p w:rsidR="00D87CF7" w:rsidRPr="00D87CF7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Giving examples</w:t>
            </w:r>
          </w:p>
        </w:tc>
        <w:tc>
          <w:tcPr>
            <w:tcW w:w="1124" w:type="dxa"/>
          </w:tcPr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Critical thinking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Effective communication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Self awareness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Problem solving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Care</w:t>
            </w:r>
          </w:p>
          <w:p w:rsidR="00D87CF7" w:rsidRPr="00D87CF7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C24F4E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7874D9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lastRenderedPageBreak/>
              <w:t>12</w:t>
            </w:r>
          </w:p>
        </w:tc>
        <w:tc>
          <w:tcPr>
            <w:tcW w:w="425" w:type="dxa"/>
          </w:tcPr>
          <w:p w:rsidR="00D87CF7" w:rsidRPr="00450A78" w:rsidRDefault="007874D9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4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 xml:space="preserve">Responsibilities  of an individual in promotion of </w:t>
            </w:r>
            <w:r w:rsidR="007874D9" w:rsidRPr="00450A78">
              <w:rPr>
                <w:rFonts w:ascii="Arial Narrow" w:hAnsi="Arial Narrow" w:cs="Arial"/>
                <w:b/>
              </w:rPr>
              <w:t xml:space="preserve">Roles of the family in promoting </w:t>
            </w:r>
            <w:r w:rsidRPr="00450A78">
              <w:rPr>
                <w:rFonts w:ascii="Arial Narrow" w:hAnsi="Arial Narrow" w:cs="Arial"/>
                <w:b/>
              </w:rPr>
              <w:t>health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-explains responsibilities of an individual in promoti</w:t>
            </w:r>
            <w:r w:rsidR="007874D9" w:rsidRPr="00D87CF7">
              <w:rPr>
                <w:rFonts w:ascii="Arial Narrow" w:hAnsi="Arial Narrow" w:cs="Arial"/>
              </w:rPr>
              <w:t>-discusses roles of the family in promoting PHC.</w:t>
            </w:r>
            <w:r w:rsidRPr="00D87CF7">
              <w:rPr>
                <w:rFonts w:ascii="Arial Narrow" w:hAnsi="Arial Narrow" w:cs="Arial"/>
              </w:rPr>
              <w:t>ng PHC.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responsibilities of an individual correctly.</w:t>
            </w:r>
          </w:p>
          <w:p w:rsidR="007874D9" w:rsidRPr="00D87CF7" w:rsidRDefault="00D87CF7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words and senten</w:t>
            </w:r>
            <w:r w:rsidR="00C24F4E">
              <w:rPr>
                <w:rFonts w:ascii="Arial Narrow" w:hAnsi="Arial Narrow" w:cs="Arial"/>
              </w:rPr>
              <w:t xml:space="preserve">ces about responsibilities of </w:t>
            </w:r>
            <w:r w:rsidRPr="00D87CF7">
              <w:rPr>
                <w:rFonts w:ascii="Arial Narrow" w:hAnsi="Arial Narrow" w:cs="Arial"/>
              </w:rPr>
              <w:t xml:space="preserve"> </w:t>
            </w:r>
            <w:r w:rsidR="007874D9" w:rsidRPr="00D87CF7">
              <w:rPr>
                <w:rFonts w:ascii="Arial Narrow" w:hAnsi="Arial Narrow" w:cs="Arial"/>
              </w:rPr>
              <w:t>reads words and sentence about roles of the family in promotion PHC correctly.</w:t>
            </w:r>
          </w:p>
          <w:p w:rsidR="00D87CF7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-writes words and sentences about roles of the family in promotion of PHC correctly </w:t>
            </w:r>
            <w:r w:rsidR="00D87CF7" w:rsidRPr="00D87CF7">
              <w:rPr>
                <w:rFonts w:ascii="Arial Narrow" w:hAnsi="Arial Narrow" w:cs="Arial"/>
              </w:rPr>
              <w:t>individual.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 xml:space="preserve">Responsibilities of an individual </w:t>
            </w:r>
          </w:p>
          <w:p w:rsidR="00D87CF7" w:rsidRPr="000F1073" w:rsidRDefault="00D87CF7" w:rsidP="000F1073">
            <w:pPr>
              <w:rPr>
                <w:rFonts w:ascii="Arial Narrow" w:hAnsi="Arial Narrow" w:cs="Arial"/>
              </w:rPr>
            </w:pPr>
            <w:r w:rsidRPr="000F1073">
              <w:rPr>
                <w:rFonts w:ascii="Arial Narrow" w:hAnsi="Arial Narrow" w:cs="Arial"/>
              </w:rPr>
              <w:t>Washing hands before handling food</w:t>
            </w:r>
          </w:p>
          <w:p w:rsidR="000F1073" w:rsidRDefault="00D87CF7" w:rsidP="000F1073">
            <w:pPr>
              <w:rPr>
                <w:rFonts w:ascii="Arial Narrow" w:hAnsi="Arial Narrow" w:cs="Arial"/>
              </w:rPr>
            </w:pPr>
            <w:r w:rsidRPr="000F1073">
              <w:rPr>
                <w:rFonts w:ascii="Arial Narrow" w:hAnsi="Arial Narrow" w:cs="Arial"/>
              </w:rPr>
              <w:t>Brushing teeth after every meal.</w:t>
            </w:r>
          </w:p>
          <w:p w:rsidR="00D87CF7" w:rsidRPr="000F1073" w:rsidRDefault="00D87CF7" w:rsidP="000F1073">
            <w:pPr>
              <w:rPr>
                <w:rFonts w:ascii="Arial Narrow" w:hAnsi="Arial Narrow" w:cs="Arial"/>
              </w:rPr>
            </w:pPr>
            <w:r w:rsidRPr="000F1073">
              <w:rPr>
                <w:rFonts w:ascii="Arial Narrow" w:hAnsi="Arial Narrow" w:cs="Arial"/>
              </w:rPr>
              <w:t>Washing eyes .</w:t>
            </w:r>
          </w:p>
          <w:p w:rsidR="00D87CF7" w:rsidRPr="000F1073" w:rsidRDefault="007874D9" w:rsidP="000F1073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Trimming finger nails</w:t>
            </w:r>
          </w:p>
          <w:p w:rsidR="007874D9" w:rsidRDefault="00D87CF7" w:rsidP="00C24F4E">
            <w:pPr>
              <w:ind w:left="18"/>
              <w:rPr>
                <w:rFonts w:ascii="Arial Narrow" w:hAnsi="Arial Narrow" w:cs="Arial"/>
              </w:rPr>
            </w:pPr>
            <w:r w:rsidRPr="000F1073">
              <w:rPr>
                <w:rFonts w:ascii="Arial Narrow" w:hAnsi="Arial Narrow" w:cs="Arial"/>
              </w:rPr>
              <w:t>Ironing clothing and bedding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Roles of the family in promotion of PHC</w:t>
            </w:r>
          </w:p>
          <w:p w:rsidR="007874D9" w:rsidRPr="00CA77C0" w:rsidRDefault="007874D9" w:rsidP="007874D9">
            <w:pPr>
              <w:rPr>
                <w:rFonts w:ascii="Arial Narrow" w:hAnsi="Arial Narrow" w:cs="Arial"/>
              </w:rPr>
            </w:pPr>
            <w:r w:rsidRPr="00CA77C0">
              <w:rPr>
                <w:rFonts w:ascii="Arial Narrow" w:hAnsi="Arial Narrow" w:cs="Arial"/>
              </w:rPr>
              <w:t>Participating in health education activities.</w:t>
            </w:r>
          </w:p>
          <w:p w:rsidR="007874D9" w:rsidRPr="000F1073" w:rsidRDefault="007874D9" w:rsidP="007874D9">
            <w:pPr>
              <w:rPr>
                <w:rFonts w:ascii="Arial Narrow" w:hAnsi="Arial Narrow" w:cs="Arial"/>
              </w:rPr>
            </w:pPr>
            <w:r w:rsidRPr="00CA77C0">
              <w:rPr>
                <w:rFonts w:ascii="Arial Narrow" w:hAnsi="Arial Narrow" w:cs="Arial"/>
              </w:rPr>
              <w:t xml:space="preserve">Attending </w:t>
            </w:r>
            <w:r w:rsidR="00C24F4E" w:rsidRPr="00CA77C0">
              <w:rPr>
                <w:rFonts w:ascii="Arial Narrow" w:hAnsi="Arial Narrow" w:cs="Arial"/>
              </w:rPr>
              <w:t xml:space="preserve">health </w:t>
            </w:r>
            <w:r w:rsidR="00C24F4E" w:rsidRPr="00FE75A9">
              <w:rPr>
                <w:rFonts w:ascii="Arial Narrow" w:hAnsi="Arial Narrow" w:cs="Arial"/>
              </w:rPr>
              <w:t>seminars</w:t>
            </w:r>
            <w:r>
              <w:rPr>
                <w:rFonts w:ascii="Arial Narrow" w:hAnsi="Arial Narrow" w:cs="Arial"/>
              </w:rPr>
              <w:t>.</w:t>
            </w:r>
          </w:p>
        </w:tc>
        <w:tc>
          <w:tcPr>
            <w:tcW w:w="1214" w:type="dxa"/>
          </w:tcPr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Question and answer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Guided discovery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Guided class discussion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Brainstorming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experimentation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Discussing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Writingdescriptive sentences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Reading</w:t>
            </w:r>
          </w:p>
          <w:p w:rsidR="00D87CF7" w:rsidRPr="00D87CF7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Giving examples</w:t>
            </w:r>
          </w:p>
        </w:tc>
        <w:tc>
          <w:tcPr>
            <w:tcW w:w="1124" w:type="dxa"/>
          </w:tcPr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Critical thinking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Effective communication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0F1073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Self-awareness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Problem solving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Care</w:t>
            </w:r>
          </w:p>
          <w:p w:rsidR="00D87CF7" w:rsidRPr="00D87CF7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MK Integrated primry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7874D9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12</w:t>
            </w:r>
          </w:p>
        </w:tc>
        <w:tc>
          <w:tcPr>
            <w:tcW w:w="425" w:type="dxa"/>
          </w:tcPr>
          <w:p w:rsidR="00D87CF7" w:rsidRPr="00450A78" w:rsidRDefault="007874D9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5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 xml:space="preserve">responsibilities of the community in  promotion </w:t>
            </w:r>
            <w:r w:rsidR="007874D9" w:rsidRPr="00450A78">
              <w:rPr>
                <w:rFonts w:ascii="Arial Narrow" w:hAnsi="Arial Narrow" w:cs="Arial"/>
                <w:b/>
              </w:rPr>
              <w:t xml:space="preserve">Suitable lifestyles </w:t>
            </w:r>
            <w:r w:rsidRPr="00450A78">
              <w:rPr>
                <w:rFonts w:ascii="Arial Narrow" w:hAnsi="Arial Narrow" w:cs="Arial"/>
                <w:b/>
              </w:rPr>
              <w:t>of PHC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7874D9" w:rsidRPr="00D87CF7" w:rsidRDefault="00D87CF7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-describes  responsibilities of the community in </w:t>
            </w:r>
            <w:r w:rsidR="007874D9" w:rsidRPr="00D87CF7">
              <w:rPr>
                <w:rFonts w:ascii="Arial Narrow" w:hAnsi="Arial Narrow" w:cs="Arial"/>
              </w:rPr>
              <w:t>identifies good health practices in schools.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</w:p>
          <w:p w:rsidR="00D87CF7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-gives importance of health </w:t>
            </w:r>
            <w:r w:rsidR="00D87CF7" w:rsidRPr="00D87CF7">
              <w:rPr>
                <w:rFonts w:ascii="Arial Narrow" w:hAnsi="Arial Narrow" w:cs="Arial"/>
              </w:rPr>
              <w:t>promoting PHC</w:t>
            </w:r>
          </w:p>
        </w:tc>
        <w:tc>
          <w:tcPr>
            <w:tcW w:w="1620" w:type="dxa"/>
          </w:tcPr>
          <w:p w:rsidR="007874D9" w:rsidRDefault="00D87CF7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 responsibilities of the community in the promotion of PHC</w:t>
            </w:r>
          </w:p>
          <w:p w:rsidR="007874D9" w:rsidRPr="00D87CF7" w:rsidRDefault="00D87CF7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.</w:t>
            </w:r>
            <w:r w:rsidR="007874D9" w:rsidRPr="00D87CF7">
              <w:rPr>
                <w:rFonts w:ascii="Arial Narrow" w:hAnsi="Arial Narrow" w:cs="Arial"/>
              </w:rPr>
              <w:t xml:space="preserve"> listens to a story about good health habits.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-recites a rhyme -mentions good 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health habits.about good health habits.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-writes good health talks about good </w:t>
            </w:r>
            <w:r w:rsidRPr="00D87CF7">
              <w:rPr>
                <w:rFonts w:ascii="Arial Narrow" w:hAnsi="Arial Narrow" w:cs="Arial"/>
              </w:rPr>
              <w:lastRenderedPageBreak/>
              <w:t>health practices in schools.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words, sentences and stories about good health practices.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-writes words, sentences and stories about good health </w:t>
            </w:r>
          </w:p>
          <w:p w:rsidR="00D87CF7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habits</w:t>
            </w:r>
          </w:p>
        </w:tc>
        <w:tc>
          <w:tcPr>
            <w:tcW w:w="1530" w:type="dxa"/>
          </w:tcPr>
          <w:p w:rsidR="00D87CF7" w:rsidRPr="00D87CF7" w:rsidRDefault="007874D9" w:rsidP="007874D9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lastRenderedPageBreak/>
              <w:t xml:space="preserve">community in </w:t>
            </w:r>
            <w:r w:rsidR="00D87CF7" w:rsidRPr="00D87CF7">
              <w:rPr>
                <w:rFonts w:ascii="Arial Narrow" w:hAnsi="Arial Narrow" w:cs="Arial"/>
                <w:b/>
              </w:rPr>
              <w:t>PHC</w:t>
            </w:r>
          </w:p>
          <w:p w:rsidR="00D87CF7" w:rsidRPr="007874D9" w:rsidRDefault="00D87CF7" w:rsidP="007874D9">
            <w:pPr>
              <w:rPr>
                <w:rFonts w:ascii="Arial Narrow" w:hAnsi="Arial Narrow" w:cs="Arial"/>
              </w:rPr>
            </w:pPr>
            <w:r w:rsidRPr="007874D9">
              <w:rPr>
                <w:rFonts w:ascii="Arial Narrow" w:hAnsi="Arial Narrow" w:cs="Arial"/>
              </w:rPr>
              <w:t>Support health workers.</w:t>
            </w:r>
          </w:p>
          <w:p w:rsidR="00D87CF7" w:rsidRPr="007874D9" w:rsidRDefault="00D87CF7" w:rsidP="007874D9">
            <w:pPr>
              <w:rPr>
                <w:rFonts w:ascii="Arial Narrow" w:hAnsi="Arial Narrow" w:cs="Arial"/>
              </w:rPr>
            </w:pPr>
            <w:r w:rsidRPr="007874D9">
              <w:rPr>
                <w:rFonts w:ascii="Arial Narrow" w:hAnsi="Arial Narrow" w:cs="Arial"/>
              </w:rPr>
              <w:t>Construct health centres.</w:t>
            </w:r>
          </w:p>
          <w:p w:rsidR="00D87CF7" w:rsidRPr="007874D9" w:rsidRDefault="00D87CF7" w:rsidP="007874D9">
            <w:pPr>
              <w:rPr>
                <w:rFonts w:ascii="Arial Narrow" w:hAnsi="Arial Narrow" w:cs="Arial"/>
              </w:rPr>
            </w:pPr>
            <w:r w:rsidRPr="007874D9">
              <w:rPr>
                <w:rFonts w:ascii="Arial Narrow" w:hAnsi="Arial Narrow" w:cs="Arial"/>
              </w:rPr>
              <w:t>Construct rehabilitation centres for disabled.</w:t>
            </w:r>
          </w:p>
          <w:p w:rsidR="00D87CF7" w:rsidRPr="007874D9" w:rsidRDefault="00D87CF7" w:rsidP="007874D9">
            <w:pPr>
              <w:rPr>
                <w:rFonts w:ascii="Arial Narrow" w:hAnsi="Arial Narrow" w:cs="Arial"/>
              </w:rPr>
            </w:pPr>
            <w:r w:rsidRPr="007874D9">
              <w:rPr>
                <w:rFonts w:ascii="Arial Narrow" w:hAnsi="Arial Narrow" w:cs="Arial"/>
              </w:rPr>
              <w:t>Protect water sources.</w:t>
            </w:r>
          </w:p>
          <w:p w:rsidR="00D87CF7" w:rsidRPr="007874D9" w:rsidRDefault="00D87CF7" w:rsidP="007874D9">
            <w:pPr>
              <w:rPr>
                <w:rFonts w:ascii="Arial Narrow" w:hAnsi="Arial Narrow" w:cs="Arial"/>
              </w:rPr>
            </w:pPr>
            <w:r w:rsidRPr="007874D9">
              <w:rPr>
                <w:rFonts w:ascii="Arial Narrow" w:hAnsi="Arial Narrow" w:cs="Arial"/>
              </w:rPr>
              <w:t>Organize cleaning activities.</w:t>
            </w:r>
          </w:p>
          <w:p w:rsidR="007874D9" w:rsidRDefault="00D87CF7" w:rsidP="007874D9">
            <w:pPr>
              <w:jc w:val="center"/>
              <w:rPr>
                <w:rFonts w:ascii="Arial Narrow" w:hAnsi="Arial Narrow" w:cs="Arial"/>
              </w:rPr>
            </w:pPr>
            <w:r w:rsidRPr="007874D9">
              <w:rPr>
                <w:rFonts w:ascii="Arial Narrow" w:hAnsi="Arial Narrow" w:cs="Arial"/>
              </w:rPr>
              <w:t xml:space="preserve">Organize repair </w:t>
            </w:r>
            <w:r w:rsidRPr="007874D9">
              <w:rPr>
                <w:rFonts w:ascii="Arial Narrow" w:hAnsi="Arial Narrow" w:cs="Arial"/>
              </w:rPr>
              <w:lastRenderedPageBreak/>
              <w:t>of damaged roads</w:t>
            </w:r>
          </w:p>
          <w:p w:rsidR="007874D9" w:rsidRPr="00D87CF7" w:rsidRDefault="007874D9" w:rsidP="007874D9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  <w:b/>
              </w:rPr>
              <w:t xml:space="preserve"> Good health habits.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Eating good food.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Doing enough exercise.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Maintaining good posture.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Avoiding smoking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Avoiding use of drugs.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Washing clothes and bed sheets.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Trimming finger nails.</w:t>
            </w:r>
          </w:p>
          <w:p w:rsidR="00D87CF7" w:rsidRDefault="007874D9" w:rsidP="007874D9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Visiting health</w:t>
            </w:r>
            <w:r w:rsidR="00D87CF7" w:rsidRPr="007874D9">
              <w:rPr>
                <w:rFonts w:ascii="Arial Narrow" w:hAnsi="Arial Narrow" w:cs="Arial"/>
              </w:rPr>
              <w:t>.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Good health practices in schools.</w:t>
            </w:r>
          </w:p>
          <w:p w:rsidR="007874D9" w:rsidRPr="00D87CF7" w:rsidRDefault="007874D9" w:rsidP="007874D9">
            <w:pPr>
              <w:pStyle w:val="ListParagraph"/>
              <w:numPr>
                <w:ilvl w:val="0"/>
                <w:numId w:val="34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 Health parades</w:t>
            </w:r>
          </w:p>
          <w:p w:rsidR="007874D9" w:rsidRPr="00D87CF7" w:rsidRDefault="007874D9" w:rsidP="007874D9">
            <w:pPr>
              <w:pStyle w:val="ListParagraph"/>
              <w:numPr>
                <w:ilvl w:val="0"/>
                <w:numId w:val="34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Having a school health committee.</w:t>
            </w:r>
          </w:p>
          <w:p w:rsidR="007874D9" w:rsidRPr="00D87CF7" w:rsidRDefault="007874D9" w:rsidP="007874D9">
            <w:pPr>
              <w:pStyle w:val="ListParagraph"/>
              <w:numPr>
                <w:ilvl w:val="0"/>
                <w:numId w:val="34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Gardening.</w:t>
            </w:r>
          </w:p>
          <w:p w:rsidR="007874D9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Child to child programmes</w:t>
            </w:r>
          </w:p>
          <w:p w:rsidR="007874D9" w:rsidRDefault="007874D9" w:rsidP="007874D9">
            <w:pPr>
              <w:rPr>
                <w:rFonts w:ascii="Arial Narrow" w:hAnsi="Arial Narrow" w:cs="Arial"/>
              </w:rPr>
            </w:pPr>
          </w:p>
          <w:p w:rsidR="007874D9" w:rsidRPr="007874D9" w:rsidRDefault="007874D9" w:rsidP="007874D9">
            <w:pPr>
              <w:rPr>
                <w:rFonts w:ascii="Arial Narrow" w:hAnsi="Arial Narrow" w:cs="Arial"/>
              </w:rPr>
            </w:pPr>
          </w:p>
        </w:tc>
        <w:tc>
          <w:tcPr>
            <w:tcW w:w="1214" w:type="dxa"/>
          </w:tcPr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lastRenderedPageBreak/>
              <w:t>Question and answer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Guided discovery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Guided class discussion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Brainstorming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experimentation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C24F4E" w:rsidRPr="00D87CF7" w:rsidRDefault="00C24F4E" w:rsidP="00C24F4E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reads responsibilities of the community in the promotion of PHC.</w:t>
            </w:r>
          </w:p>
          <w:p w:rsidR="00D87CF7" w:rsidRPr="00D87CF7" w:rsidRDefault="00C24F4E" w:rsidP="00C24F4E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words and sentences about</w:t>
            </w:r>
          </w:p>
        </w:tc>
        <w:tc>
          <w:tcPr>
            <w:tcW w:w="1124" w:type="dxa"/>
          </w:tcPr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Critical thinking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Effective communication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C24F4E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Self-awareness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F6464D" w:rsidRPr="00F6464D" w:rsidRDefault="00A05E56" w:rsidP="00F6464D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 xml:space="preserve">Problem </w:t>
            </w:r>
            <w:r w:rsidR="00F6464D" w:rsidRPr="00F6464D">
              <w:rPr>
                <w:rFonts w:ascii="Arial Narrow" w:hAnsi="Arial Narrow" w:cs="Arial"/>
              </w:rPr>
              <w:t>Discussing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</w:p>
          <w:p w:rsidR="00F6464D" w:rsidRPr="00F6464D" w:rsidRDefault="00C24F4E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 w:rsidR="00F6464D" w:rsidRPr="00F6464D">
              <w:rPr>
                <w:rFonts w:ascii="Arial Narrow" w:hAnsi="Arial Narrow" w:cs="Arial"/>
              </w:rPr>
              <w:t xml:space="preserve"> </w:t>
            </w:r>
            <w:r w:rsidR="00F6464D" w:rsidRPr="00F6464D">
              <w:rPr>
                <w:rFonts w:ascii="Arial Narrow" w:hAnsi="Arial Narrow" w:cs="Arial"/>
              </w:rPr>
              <w:lastRenderedPageBreak/>
              <w:t>sentences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Reading</w:t>
            </w:r>
          </w:p>
          <w:p w:rsidR="00A05E56" w:rsidRPr="00A05E56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 xml:space="preserve">Giving examples </w:t>
            </w:r>
            <w:r w:rsidR="00A05E56" w:rsidRPr="00A05E56">
              <w:rPr>
                <w:rFonts w:ascii="Arial Narrow" w:hAnsi="Arial Narrow" w:cs="Arial"/>
              </w:rPr>
              <w:t>solving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Care</w:t>
            </w:r>
          </w:p>
          <w:p w:rsidR="00D87CF7" w:rsidRPr="00D87CF7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lastRenderedPageBreak/>
              <w:t>MK Integrated primry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</w:tbl>
    <w:p w:rsidR="00D87CF7" w:rsidRPr="00D87CF7" w:rsidRDefault="00D87CF7" w:rsidP="00D87CF7"/>
    <w:sectPr w:rsidR="00D87CF7" w:rsidRPr="00D87CF7" w:rsidSect="00D87CF7">
      <w:pgSz w:w="15840" w:h="12240" w:orient="landscape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0F2" w:rsidRDefault="005540F2" w:rsidP="00265142">
      <w:pPr>
        <w:spacing w:after="0" w:line="240" w:lineRule="auto"/>
      </w:pPr>
      <w:r>
        <w:separator/>
      </w:r>
    </w:p>
  </w:endnote>
  <w:endnote w:type="continuationSeparator" w:id="0">
    <w:p w:rsidR="005540F2" w:rsidRDefault="005540F2" w:rsidP="00265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0F2" w:rsidRDefault="005540F2" w:rsidP="00265142">
      <w:pPr>
        <w:spacing w:after="0" w:line="240" w:lineRule="auto"/>
      </w:pPr>
      <w:r>
        <w:separator/>
      </w:r>
    </w:p>
  </w:footnote>
  <w:footnote w:type="continuationSeparator" w:id="0">
    <w:p w:rsidR="005540F2" w:rsidRDefault="005540F2" w:rsidP="00265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799"/>
      </v:shape>
    </w:pict>
  </w:numPicBullet>
  <w:abstractNum w:abstractNumId="0">
    <w:nsid w:val="015F4C3B"/>
    <w:multiLevelType w:val="hybridMultilevel"/>
    <w:tmpl w:val="045A47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50399"/>
    <w:multiLevelType w:val="hybridMultilevel"/>
    <w:tmpl w:val="56C6868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633319"/>
    <w:multiLevelType w:val="hybridMultilevel"/>
    <w:tmpl w:val="2422A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F21084"/>
    <w:multiLevelType w:val="hybridMultilevel"/>
    <w:tmpl w:val="7184784E"/>
    <w:lvl w:ilvl="0" w:tplc="04090019">
      <w:start w:val="1"/>
      <w:numFmt w:val="lowerLetter"/>
      <w:lvlText w:val="%1."/>
      <w:lvlJc w:val="left"/>
      <w:pPr>
        <w:ind w:left="378" w:hanging="360"/>
      </w:p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4">
    <w:nsid w:val="07060F7A"/>
    <w:multiLevelType w:val="hybridMultilevel"/>
    <w:tmpl w:val="9BB03CA6"/>
    <w:lvl w:ilvl="0" w:tplc="223A8A4A">
      <w:numFmt w:val="bullet"/>
      <w:lvlText w:val="-"/>
      <w:lvlJc w:val="left"/>
      <w:pPr>
        <w:ind w:left="720" w:hanging="360"/>
      </w:pPr>
      <w:rPr>
        <w:rFonts w:ascii="Bodoni MT Condensed" w:eastAsiaTheme="minorHAnsi" w:hAnsi="Bodoni MT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8938DB"/>
    <w:multiLevelType w:val="hybridMultilevel"/>
    <w:tmpl w:val="E82804D0"/>
    <w:lvl w:ilvl="0" w:tplc="0409000F">
      <w:start w:val="1"/>
      <w:numFmt w:val="decimal"/>
      <w:lvlText w:val="%1."/>
      <w:lvlJc w:val="left"/>
      <w:pPr>
        <w:ind w:left="378" w:hanging="360"/>
      </w:p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6">
    <w:nsid w:val="12283AD4"/>
    <w:multiLevelType w:val="hybridMultilevel"/>
    <w:tmpl w:val="4072D9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A62D9"/>
    <w:multiLevelType w:val="hybridMultilevel"/>
    <w:tmpl w:val="B21A3E2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F605E46"/>
    <w:multiLevelType w:val="hybridMultilevel"/>
    <w:tmpl w:val="E1A64378"/>
    <w:lvl w:ilvl="0" w:tplc="97EA60B8">
      <w:numFmt w:val="bullet"/>
      <w:lvlText w:val="-"/>
      <w:lvlJc w:val="left"/>
      <w:pPr>
        <w:ind w:left="720" w:hanging="360"/>
      </w:pPr>
      <w:rPr>
        <w:rFonts w:ascii="Bodoni MT Condensed" w:eastAsiaTheme="minorHAnsi" w:hAnsi="Bodoni MT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F66F1A"/>
    <w:multiLevelType w:val="hybridMultilevel"/>
    <w:tmpl w:val="EF9E0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E62CDA"/>
    <w:multiLevelType w:val="hybridMultilevel"/>
    <w:tmpl w:val="5D9459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216309D"/>
    <w:multiLevelType w:val="hybridMultilevel"/>
    <w:tmpl w:val="CFE29F22"/>
    <w:lvl w:ilvl="0" w:tplc="79ECE7B6">
      <w:start w:val="3"/>
      <w:numFmt w:val="bullet"/>
      <w:lvlText w:val="-"/>
      <w:lvlJc w:val="left"/>
      <w:pPr>
        <w:ind w:left="720" w:hanging="360"/>
      </w:pPr>
      <w:rPr>
        <w:rFonts w:ascii="Bodoni MT Condensed" w:eastAsiaTheme="minorHAnsi" w:hAnsi="Bodoni MT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E1325"/>
    <w:multiLevelType w:val="hybridMultilevel"/>
    <w:tmpl w:val="6DFCCB4A"/>
    <w:lvl w:ilvl="0" w:tplc="0409000F">
      <w:start w:val="1"/>
      <w:numFmt w:val="decimal"/>
      <w:lvlText w:val="%1."/>
      <w:lvlJc w:val="left"/>
      <w:pPr>
        <w:ind w:left="37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51796D"/>
    <w:multiLevelType w:val="hybridMultilevel"/>
    <w:tmpl w:val="15DCFF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1F5B76"/>
    <w:multiLevelType w:val="hybridMultilevel"/>
    <w:tmpl w:val="1AF6D5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B630127"/>
    <w:multiLevelType w:val="hybridMultilevel"/>
    <w:tmpl w:val="EDD0DAD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F738FB"/>
    <w:multiLevelType w:val="hybridMultilevel"/>
    <w:tmpl w:val="FC2CCD14"/>
    <w:lvl w:ilvl="0" w:tplc="372859E4">
      <w:numFmt w:val="bullet"/>
      <w:lvlText w:val="-"/>
      <w:lvlJc w:val="left"/>
      <w:pPr>
        <w:ind w:left="720" w:hanging="360"/>
      </w:pPr>
      <w:rPr>
        <w:rFonts w:ascii="Bodoni MT Condensed" w:eastAsiaTheme="minorHAnsi" w:hAnsi="Bodoni MT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A70175"/>
    <w:multiLevelType w:val="hybridMultilevel"/>
    <w:tmpl w:val="14BA99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1E3A3E"/>
    <w:multiLevelType w:val="hybridMultilevel"/>
    <w:tmpl w:val="230CE03E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300173"/>
    <w:multiLevelType w:val="hybridMultilevel"/>
    <w:tmpl w:val="90DE3E36"/>
    <w:lvl w:ilvl="0" w:tplc="04090001">
      <w:start w:val="1"/>
      <w:numFmt w:val="bullet"/>
      <w:lvlText w:val=""/>
      <w:lvlJc w:val="left"/>
      <w:pPr>
        <w:ind w:left="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95697E"/>
    <w:multiLevelType w:val="hybridMultilevel"/>
    <w:tmpl w:val="9B4AF2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043BA4"/>
    <w:multiLevelType w:val="hybridMultilevel"/>
    <w:tmpl w:val="8CA29B1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6554F0A"/>
    <w:multiLevelType w:val="hybridMultilevel"/>
    <w:tmpl w:val="D4741AFC"/>
    <w:lvl w:ilvl="0" w:tplc="0409000B">
      <w:start w:val="1"/>
      <w:numFmt w:val="bullet"/>
      <w:lvlText w:val=""/>
      <w:lvlJc w:val="left"/>
      <w:pPr>
        <w:ind w:left="3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23">
    <w:nsid w:val="56C74E17"/>
    <w:multiLevelType w:val="hybridMultilevel"/>
    <w:tmpl w:val="23303F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011962"/>
    <w:multiLevelType w:val="hybridMultilevel"/>
    <w:tmpl w:val="17DCA88A"/>
    <w:lvl w:ilvl="0" w:tplc="0409000F">
      <w:start w:val="1"/>
      <w:numFmt w:val="decimal"/>
      <w:lvlText w:val="%1."/>
      <w:lvlJc w:val="left"/>
      <w:pPr>
        <w:ind w:left="37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547B8D"/>
    <w:multiLevelType w:val="hybridMultilevel"/>
    <w:tmpl w:val="24DC7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3437DF"/>
    <w:multiLevelType w:val="hybridMultilevel"/>
    <w:tmpl w:val="2398ED14"/>
    <w:lvl w:ilvl="0" w:tplc="0F70C250">
      <w:numFmt w:val="bullet"/>
      <w:lvlText w:val="-"/>
      <w:lvlJc w:val="left"/>
      <w:pPr>
        <w:ind w:left="720" w:hanging="360"/>
      </w:pPr>
      <w:rPr>
        <w:rFonts w:ascii="Bodoni MT Condensed" w:eastAsiaTheme="minorHAnsi" w:hAnsi="Bodoni MT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FB53BB"/>
    <w:multiLevelType w:val="hybridMultilevel"/>
    <w:tmpl w:val="F4F2A1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A94541"/>
    <w:multiLevelType w:val="hybridMultilevel"/>
    <w:tmpl w:val="30023C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1942941"/>
    <w:multiLevelType w:val="hybridMultilevel"/>
    <w:tmpl w:val="AA4255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F56F3C"/>
    <w:multiLevelType w:val="hybridMultilevel"/>
    <w:tmpl w:val="45F4F4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3545C5"/>
    <w:multiLevelType w:val="hybridMultilevel"/>
    <w:tmpl w:val="9A9E32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CB1000E"/>
    <w:multiLevelType w:val="hybridMultilevel"/>
    <w:tmpl w:val="A030D34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5407012"/>
    <w:multiLevelType w:val="hybridMultilevel"/>
    <w:tmpl w:val="666241C6"/>
    <w:lvl w:ilvl="0" w:tplc="04090013">
      <w:start w:val="1"/>
      <w:numFmt w:val="upperRoman"/>
      <w:lvlText w:val="%1."/>
      <w:lvlJc w:val="righ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89669B"/>
    <w:multiLevelType w:val="hybridMultilevel"/>
    <w:tmpl w:val="9000C2A0"/>
    <w:lvl w:ilvl="0" w:tplc="DE7246B2">
      <w:numFmt w:val="bullet"/>
      <w:lvlText w:val="-"/>
      <w:lvlJc w:val="left"/>
      <w:pPr>
        <w:ind w:left="720" w:hanging="360"/>
      </w:pPr>
      <w:rPr>
        <w:rFonts w:ascii="Bodoni MT Condensed" w:eastAsiaTheme="minorHAnsi" w:hAnsi="Bodoni MT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017FEE"/>
    <w:multiLevelType w:val="hybridMultilevel"/>
    <w:tmpl w:val="1E5E6D3E"/>
    <w:lvl w:ilvl="0" w:tplc="7CFE8BA0">
      <w:numFmt w:val="bullet"/>
      <w:lvlText w:val="-"/>
      <w:lvlJc w:val="left"/>
      <w:pPr>
        <w:ind w:left="720" w:hanging="360"/>
      </w:pPr>
      <w:rPr>
        <w:rFonts w:ascii="Bodoni MT Condensed" w:eastAsiaTheme="minorHAnsi" w:hAnsi="Bodoni MT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DF4BCE"/>
    <w:multiLevelType w:val="hybridMultilevel"/>
    <w:tmpl w:val="E7DA1C66"/>
    <w:lvl w:ilvl="0" w:tplc="0409000B">
      <w:start w:val="1"/>
      <w:numFmt w:val="bullet"/>
      <w:lvlText w:val=""/>
      <w:lvlJc w:val="left"/>
      <w:pPr>
        <w:ind w:left="3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732D3F"/>
    <w:multiLevelType w:val="hybridMultilevel"/>
    <w:tmpl w:val="84286BF8"/>
    <w:lvl w:ilvl="0" w:tplc="AE6E2E3E">
      <w:numFmt w:val="bullet"/>
      <w:lvlText w:val="-"/>
      <w:lvlJc w:val="left"/>
      <w:pPr>
        <w:ind w:left="720" w:hanging="360"/>
      </w:pPr>
      <w:rPr>
        <w:rFonts w:ascii="Bodoni MT Condensed" w:eastAsiaTheme="minorHAnsi" w:hAnsi="Bodoni MT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6"/>
  </w:num>
  <w:num w:numId="3">
    <w:abstractNumId w:val="13"/>
  </w:num>
  <w:num w:numId="4">
    <w:abstractNumId w:val="34"/>
  </w:num>
  <w:num w:numId="5">
    <w:abstractNumId w:val="8"/>
  </w:num>
  <w:num w:numId="6">
    <w:abstractNumId w:val="4"/>
  </w:num>
  <w:num w:numId="7">
    <w:abstractNumId w:val="35"/>
  </w:num>
  <w:num w:numId="8">
    <w:abstractNumId w:val="2"/>
  </w:num>
  <w:num w:numId="9">
    <w:abstractNumId w:val="31"/>
  </w:num>
  <w:num w:numId="10">
    <w:abstractNumId w:val="20"/>
  </w:num>
  <w:num w:numId="11">
    <w:abstractNumId w:val="22"/>
  </w:num>
  <w:num w:numId="12">
    <w:abstractNumId w:val="1"/>
  </w:num>
  <w:num w:numId="13">
    <w:abstractNumId w:val="26"/>
  </w:num>
  <w:num w:numId="14">
    <w:abstractNumId w:val="18"/>
  </w:num>
  <w:num w:numId="15">
    <w:abstractNumId w:val="23"/>
  </w:num>
  <w:num w:numId="16">
    <w:abstractNumId w:val="19"/>
  </w:num>
  <w:num w:numId="17">
    <w:abstractNumId w:val="6"/>
  </w:num>
  <w:num w:numId="18">
    <w:abstractNumId w:val="27"/>
  </w:num>
  <w:num w:numId="19">
    <w:abstractNumId w:val="32"/>
  </w:num>
  <w:num w:numId="20">
    <w:abstractNumId w:val="3"/>
  </w:num>
  <w:num w:numId="21">
    <w:abstractNumId w:val="37"/>
  </w:num>
  <w:num w:numId="22">
    <w:abstractNumId w:val="33"/>
  </w:num>
  <w:num w:numId="23">
    <w:abstractNumId w:val="36"/>
  </w:num>
  <w:num w:numId="24">
    <w:abstractNumId w:val="15"/>
  </w:num>
  <w:num w:numId="25">
    <w:abstractNumId w:val="7"/>
  </w:num>
  <w:num w:numId="26">
    <w:abstractNumId w:val="28"/>
  </w:num>
  <w:num w:numId="27">
    <w:abstractNumId w:val="21"/>
  </w:num>
  <w:num w:numId="28">
    <w:abstractNumId w:val="30"/>
  </w:num>
  <w:num w:numId="29">
    <w:abstractNumId w:val="9"/>
  </w:num>
  <w:num w:numId="30">
    <w:abstractNumId w:val="25"/>
  </w:num>
  <w:num w:numId="31">
    <w:abstractNumId w:val="24"/>
  </w:num>
  <w:num w:numId="32">
    <w:abstractNumId w:val="17"/>
  </w:num>
  <w:num w:numId="33">
    <w:abstractNumId w:val="14"/>
  </w:num>
  <w:num w:numId="34">
    <w:abstractNumId w:val="5"/>
  </w:num>
  <w:num w:numId="35">
    <w:abstractNumId w:val="10"/>
  </w:num>
  <w:num w:numId="36">
    <w:abstractNumId w:val="11"/>
  </w:num>
  <w:num w:numId="37">
    <w:abstractNumId w:val="0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A66"/>
    <w:rsid w:val="00002A1E"/>
    <w:rsid w:val="000031E3"/>
    <w:rsid w:val="00007C6C"/>
    <w:rsid w:val="000440B6"/>
    <w:rsid w:val="00063399"/>
    <w:rsid w:val="000777EC"/>
    <w:rsid w:val="000A3C70"/>
    <w:rsid w:val="000B35BD"/>
    <w:rsid w:val="000D0438"/>
    <w:rsid w:val="000E1CDB"/>
    <w:rsid w:val="000F1073"/>
    <w:rsid w:val="00117E24"/>
    <w:rsid w:val="001401CB"/>
    <w:rsid w:val="00140E4A"/>
    <w:rsid w:val="0016515F"/>
    <w:rsid w:val="001761F5"/>
    <w:rsid w:val="00176767"/>
    <w:rsid w:val="00183331"/>
    <w:rsid w:val="00183553"/>
    <w:rsid w:val="001B5A6C"/>
    <w:rsid w:val="001D7197"/>
    <w:rsid w:val="00220A13"/>
    <w:rsid w:val="00240527"/>
    <w:rsid w:val="00246C5F"/>
    <w:rsid w:val="002534F9"/>
    <w:rsid w:val="00254CEA"/>
    <w:rsid w:val="00261CFE"/>
    <w:rsid w:val="00262DCB"/>
    <w:rsid w:val="00265142"/>
    <w:rsid w:val="00265340"/>
    <w:rsid w:val="002D410B"/>
    <w:rsid w:val="002E34F8"/>
    <w:rsid w:val="002E6551"/>
    <w:rsid w:val="00300AAA"/>
    <w:rsid w:val="00330108"/>
    <w:rsid w:val="003347E9"/>
    <w:rsid w:val="003629CD"/>
    <w:rsid w:val="00370A7F"/>
    <w:rsid w:val="00385CF9"/>
    <w:rsid w:val="003861DC"/>
    <w:rsid w:val="003B0080"/>
    <w:rsid w:val="003C650C"/>
    <w:rsid w:val="0041707C"/>
    <w:rsid w:val="00450A78"/>
    <w:rsid w:val="00450F23"/>
    <w:rsid w:val="0048727B"/>
    <w:rsid w:val="004C1B32"/>
    <w:rsid w:val="004C48BD"/>
    <w:rsid w:val="004C4EBC"/>
    <w:rsid w:val="004E5C7B"/>
    <w:rsid w:val="00551335"/>
    <w:rsid w:val="005540F2"/>
    <w:rsid w:val="00554C64"/>
    <w:rsid w:val="00557CB2"/>
    <w:rsid w:val="005A0581"/>
    <w:rsid w:val="005A358B"/>
    <w:rsid w:val="005C3C41"/>
    <w:rsid w:val="005C53DF"/>
    <w:rsid w:val="005D1377"/>
    <w:rsid w:val="005D5726"/>
    <w:rsid w:val="005F7208"/>
    <w:rsid w:val="006167CA"/>
    <w:rsid w:val="0062659B"/>
    <w:rsid w:val="0064349C"/>
    <w:rsid w:val="00653E42"/>
    <w:rsid w:val="00680D40"/>
    <w:rsid w:val="006D5461"/>
    <w:rsid w:val="006E5060"/>
    <w:rsid w:val="006F499A"/>
    <w:rsid w:val="00737DDD"/>
    <w:rsid w:val="007416A3"/>
    <w:rsid w:val="007715EE"/>
    <w:rsid w:val="00785D65"/>
    <w:rsid w:val="007874D9"/>
    <w:rsid w:val="007B06B3"/>
    <w:rsid w:val="007B39F6"/>
    <w:rsid w:val="007B42DF"/>
    <w:rsid w:val="007B494E"/>
    <w:rsid w:val="007B6000"/>
    <w:rsid w:val="007C5F28"/>
    <w:rsid w:val="007D16CA"/>
    <w:rsid w:val="007E57D6"/>
    <w:rsid w:val="007F3C5D"/>
    <w:rsid w:val="008158D7"/>
    <w:rsid w:val="008943F9"/>
    <w:rsid w:val="008B1A07"/>
    <w:rsid w:val="0091522B"/>
    <w:rsid w:val="009761C0"/>
    <w:rsid w:val="00977967"/>
    <w:rsid w:val="00986A66"/>
    <w:rsid w:val="009C4A2C"/>
    <w:rsid w:val="009D2405"/>
    <w:rsid w:val="009E7417"/>
    <w:rsid w:val="009F7795"/>
    <w:rsid w:val="00A05E56"/>
    <w:rsid w:val="00A33782"/>
    <w:rsid w:val="00A51A5C"/>
    <w:rsid w:val="00A85A8D"/>
    <w:rsid w:val="00A92802"/>
    <w:rsid w:val="00AB4087"/>
    <w:rsid w:val="00AC59B0"/>
    <w:rsid w:val="00AC74CB"/>
    <w:rsid w:val="00AE7451"/>
    <w:rsid w:val="00B326E9"/>
    <w:rsid w:val="00B36C0C"/>
    <w:rsid w:val="00B5727B"/>
    <w:rsid w:val="00B63CFA"/>
    <w:rsid w:val="00B64246"/>
    <w:rsid w:val="00B9142E"/>
    <w:rsid w:val="00BB759D"/>
    <w:rsid w:val="00C24F4E"/>
    <w:rsid w:val="00C614B1"/>
    <w:rsid w:val="00C71BC8"/>
    <w:rsid w:val="00CA77C0"/>
    <w:rsid w:val="00CC5313"/>
    <w:rsid w:val="00CD750C"/>
    <w:rsid w:val="00CD7806"/>
    <w:rsid w:val="00CF6041"/>
    <w:rsid w:val="00D36762"/>
    <w:rsid w:val="00D700A5"/>
    <w:rsid w:val="00D713EE"/>
    <w:rsid w:val="00D87CF7"/>
    <w:rsid w:val="00D958B4"/>
    <w:rsid w:val="00DA1DF6"/>
    <w:rsid w:val="00DD1868"/>
    <w:rsid w:val="00DD3A58"/>
    <w:rsid w:val="00DF57FC"/>
    <w:rsid w:val="00DF6C1F"/>
    <w:rsid w:val="00E053EC"/>
    <w:rsid w:val="00E24C3A"/>
    <w:rsid w:val="00E40FC4"/>
    <w:rsid w:val="00E673B2"/>
    <w:rsid w:val="00E720DE"/>
    <w:rsid w:val="00E95C10"/>
    <w:rsid w:val="00EC5DA6"/>
    <w:rsid w:val="00EE66DE"/>
    <w:rsid w:val="00EF15EB"/>
    <w:rsid w:val="00EF22FE"/>
    <w:rsid w:val="00F042CD"/>
    <w:rsid w:val="00F052DE"/>
    <w:rsid w:val="00F31459"/>
    <w:rsid w:val="00F3778A"/>
    <w:rsid w:val="00F44E4C"/>
    <w:rsid w:val="00F4669A"/>
    <w:rsid w:val="00F6464D"/>
    <w:rsid w:val="00F67FCF"/>
    <w:rsid w:val="00F728D5"/>
    <w:rsid w:val="00F763B0"/>
    <w:rsid w:val="00F97796"/>
    <w:rsid w:val="00FA3768"/>
    <w:rsid w:val="00FC3A85"/>
    <w:rsid w:val="00FE75A9"/>
    <w:rsid w:val="00FF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F3DD63-9FC7-4BBC-9000-88D18179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39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1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6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5142"/>
  </w:style>
  <w:style w:type="paragraph" w:styleId="Footer">
    <w:name w:val="footer"/>
    <w:basedOn w:val="Normal"/>
    <w:link w:val="FooterChar"/>
    <w:uiPriority w:val="99"/>
    <w:semiHidden/>
    <w:unhideWhenUsed/>
    <w:rsid w:val="0026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5142"/>
  </w:style>
  <w:style w:type="table" w:styleId="TableGrid">
    <w:name w:val="Table Grid"/>
    <w:basedOn w:val="TableNormal"/>
    <w:uiPriority w:val="59"/>
    <w:rsid w:val="002651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51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71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4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77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3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13\P5%20SCI%20SCHEME%20OF%20WORK%20.%20TERM%20III,%20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F573A-8162-4CF8-98D1-132DE4BC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P5 SCI SCHEME OF WORK . TERM III, 2013</Template>
  <TotalTime>9</TotalTime>
  <Pages>21</Pages>
  <Words>5706</Words>
  <Characters>32525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DELL</cp:lastModifiedBy>
  <cp:revision>27</cp:revision>
  <cp:lastPrinted>2013-09-15T11:59:00Z</cp:lastPrinted>
  <dcterms:created xsi:type="dcterms:W3CDTF">2017-09-19T12:24:00Z</dcterms:created>
  <dcterms:modified xsi:type="dcterms:W3CDTF">2019-02-04T12:49:00Z</dcterms:modified>
</cp:coreProperties>
</file>