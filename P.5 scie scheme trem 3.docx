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CEA" w:rsidRPr="00D87CF7" w:rsidRDefault="00D87CF7" w:rsidP="00D87CF7">
      <w:pPr>
        <w:spacing w:after="0" w:line="240" w:lineRule="auto"/>
        <w:jc w:val="center"/>
        <w:rPr>
          <w:b/>
        </w:rPr>
      </w:pPr>
      <w:r w:rsidRPr="00D87CF7">
        <w:rPr>
          <w:b/>
        </w:rPr>
        <w:t>MOTHER MAJERI PRIMARY SCHOOL</w:t>
      </w:r>
    </w:p>
    <w:p w:rsidR="00D87CF7" w:rsidRPr="00D87CF7" w:rsidRDefault="00D87CF7" w:rsidP="00D87CF7">
      <w:pPr>
        <w:spacing w:after="0" w:line="240" w:lineRule="auto"/>
        <w:jc w:val="center"/>
        <w:rPr>
          <w:b/>
        </w:rPr>
      </w:pPr>
      <w:r w:rsidRPr="00D87CF7">
        <w:rPr>
          <w:b/>
        </w:rPr>
        <w:t>P.5 SCIEN</w:t>
      </w:r>
      <w:r w:rsidR="00475485">
        <w:rPr>
          <w:b/>
        </w:rPr>
        <w:t>CE SCHEME OF WORK TERM III, 2019</w:t>
      </w:r>
      <w:bookmarkStart w:id="0" w:name="_GoBack"/>
      <w:bookmarkEnd w:id="0"/>
    </w:p>
    <w:tbl>
      <w:tblPr>
        <w:tblStyle w:val="TableGrid"/>
        <w:tblW w:w="15308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83"/>
        <w:gridCol w:w="425"/>
        <w:gridCol w:w="1236"/>
        <w:gridCol w:w="1080"/>
        <w:gridCol w:w="990"/>
        <w:gridCol w:w="1756"/>
        <w:gridCol w:w="1620"/>
        <w:gridCol w:w="1530"/>
        <w:gridCol w:w="1214"/>
        <w:gridCol w:w="1260"/>
        <w:gridCol w:w="1214"/>
        <w:gridCol w:w="1124"/>
        <w:gridCol w:w="1036"/>
        <w:gridCol w:w="540"/>
      </w:tblGrid>
      <w:tr w:rsidR="00D87CF7" w:rsidRPr="00D87CF7" w:rsidTr="00CA77C0">
        <w:trPr>
          <w:trHeight w:val="480"/>
        </w:trPr>
        <w:tc>
          <w:tcPr>
            <w:tcW w:w="283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b/>
                <w:sz w:val="40"/>
                <w:szCs w:val="40"/>
              </w:rPr>
              <w:t>W</w:t>
            </w:r>
            <w:r w:rsidR="00AB4087" w:rsidRPr="00450A78">
              <w:rPr>
                <w:rFonts w:ascii="Arial Narrow" w:hAnsi="Arial Narrow" w:cs="Arial"/>
                <w:b/>
                <w:sz w:val="40"/>
                <w:szCs w:val="40"/>
              </w:rPr>
              <w:t>D</w:t>
            </w:r>
          </w:p>
        </w:tc>
        <w:tc>
          <w:tcPr>
            <w:tcW w:w="425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b/>
                <w:sz w:val="40"/>
                <w:szCs w:val="40"/>
              </w:rPr>
              <w:t>P</w:t>
            </w:r>
            <w:r w:rsidR="00AB4087" w:rsidRPr="00450A78">
              <w:rPr>
                <w:rFonts w:ascii="Arial Narrow" w:hAnsi="Arial Narrow" w:cs="Arial"/>
                <w:b/>
                <w:sz w:val="40"/>
                <w:szCs w:val="40"/>
              </w:rPr>
              <w:t>D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THEME</w:t>
            </w: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TOPIC</w:t>
            </w:r>
          </w:p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AB4087" w:rsidRPr="00450A78" w:rsidRDefault="00AB408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AB4087" w:rsidRPr="00450A78" w:rsidRDefault="00AB408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SUB-TOPIC</w:t>
            </w:r>
          </w:p>
        </w:tc>
        <w:tc>
          <w:tcPr>
            <w:tcW w:w="175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SUBJECT</w:t>
            </w:r>
          </w:p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COMPETENCES</w:t>
            </w:r>
          </w:p>
        </w:tc>
        <w:tc>
          <w:tcPr>
            <w:tcW w:w="162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LANGUAGE COMPETENCES</w:t>
            </w:r>
          </w:p>
        </w:tc>
        <w:tc>
          <w:tcPr>
            <w:tcW w:w="153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CONTENT</w:t>
            </w:r>
          </w:p>
        </w:tc>
        <w:tc>
          <w:tcPr>
            <w:tcW w:w="1214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METHODS</w:t>
            </w:r>
          </w:p>
        </w:tc>
        <w:tc>
          <w:tcPr>
            <w:tcW w:w="126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T/L</w:t>
            </w:r>
          </w:p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MATERIALS</w:t>
            </w:r>
          </w:p>
        </w:tc>
        <w:tc>
          <w:tcPr>
            <w:tcW w:w="1214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1124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LIFE SKILLS &amp; VALUES</w:t>
            </w:r>
          </w:p>
        </w:tc>
        <w:tc>
          <w:tcPr>
            <w:tcW w:w="10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REF</w:t>
            </w:r>
          </w:p>
        </w:tc>
        <w:tc>
          <w:tcPr>
            <w:tcW w:w="54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50A78">
              <w:rPr>
                <w:rFonts w:ascii="Arial Narrow" w:hAnsi="Arial Narrow" w:cs="Arial"/>
                <w:b/>
                <w:sz w:val="20"/>
                <w:szCs w:val="20"/>
              </w:rPr>
              <w:t>REM</w:t>
            </w:r>
          </w:p>
        </w:tc>
      </w:tr>
      <w:tr w:rsidR="00AB4087" w:rsidRPr="00D87CF7" w:rsidTr="00CA77C0">
        <w:trPr>
          <w:trHeight w:val="135"/>
        </w:trPr>
        <w:tc>
          <w:tcPr>
            <w:tcW w:w="283" w:type="dxa"/>
          </w:tcPr>
          <w:p w:rsidR="00AB4087" w:rsidRPr="00450A78" w:rsidRDefault="00AB4087" w:rsidP="00AB4087">
            <w:pPr>
              <w:jc w:val="center"/>
              <w:rPr>
                <w:rFonts w:ascii="Arial Narrow" w:hAnsi="Arial Narrow" w:cs="Arial"/>
                <w:b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b/>
                <w:sz w:val="40"/>
                <w:szCs w:val="40"/>
              </w:rPr>
              <w:t>1</w:t>
            </w:r>
          </w:p>
        </w:tc>
        <w:tc>
          <w:tcPr>
            <w:tcW w:w="425" w:type="dxa"/>
          </w:tcPr>
          <w:p w:rsidR="00AB4087" w:rsidRPr="00450A78" w:rsidRDefault="00AB4087" w:rsidP="00AB4087">
            <w:pPr>
              <w:jc w:val="center"/>
              <w:rPr>
                <w:rFonts w:ascii="Arial Narrow" w:hAnsi="Arial Narrow" w:cs="Arial"/>
                <w:b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b/>
                <w:sz w:val="40"/>
                <w:szCs w:val="40"/>
              </w:rPr>
              <w:t>1-5</w:t>
            </w:r>
          </w:p>
          <w:p w:rsidR="00AB4087" w:rsidRPr="00450A78" w:rsidRDefault="00AB4087" w:rsidP="00AB4087">
            <w:pPr>
              <w:rPr>
                <w:rFonts w:ascii="Arial Narrow" w:hAnsi="Arial Narrow" w:cs="Arial"/>
                <w:b/>
                <w:sz w:val="40"/>
                <w:szCs w:val="40"/>
              </w:rPr>
            </w:pPr>
          </w:p>
        </w:tc>
        <w:tc>
          <w:tcPr>
            <w:tcW w:w="1236" w:type="dxa"/>
          </w:tcPr>
          <w:p w:rsidR="00AB4087" w:rsidRPr="00450A78" w:rsidRDefault="00AB4087" w:rsidP="00AB408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AB4087" w:rsidRPr="00450A78" w:rsidRDefault="00AB4087" w:rsidP="00AB408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AB4087" w:rsidRPr="00450A78" w:rsidRDefault="00AB4087" w:rsidP="00AB408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56" w:type="dxa"/>
          </w:tcPr>
          <w:p w:rsidR="00AB4087" w:rsidRPr="002E34F8" w:rsidRDefault="00AB4087" w:rsidP="002E34F8">
            <w:pPr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r w:rsidRPr="002E34F8">
              <w:rPr>
                <w:rFonts w:ascii="Arial Narrow" w:hAnsi="Arial Narrow" w:cs="Arial"/>
                <w:b/>
                <w:sz w:val="32"/>
                <w:szCs w:val="32"/>
              </w:rPr>
              <w:t xml:space="preserve">Holiday </w:t>
            </w:r>
          </w:p>
        </w:tc>
        <w:tc>
          <w:tcPr>
            <w:tcW w:w="1620" w:type="dxa"/>
          </w:tcPr>
          <w:p w:rsidR="00AB4087" w:rsidRPr="002E34F8" w:rsidRDefault="002E34F8" w:rsidP="00AB4087">
            <w:pPr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r w:rsidRPr="002E34F8">
              <w:rPr>
                <w:rFonts w:ascii="Arial Narrow" w:hAnsi="Arial Narrow" w:cs="Arial"/>
                <w:b/>
                <w:sz w:val="32"/>
                <w:szCs w:val="32"/>
              </w:rPr>
              <w:t>package</w:t>
            </w:r>
          </w:p>
        </w:tc>
        <w:tc>
          <w:tcPr>
            <w:tcW w:w="1530" w:type="dxa"/>
          </w:tcPr>
          <w:p w:rsidR="00AB4087" w:rsidRPr="002E34F8" w:rsidRDefault="002E34F8" w:rsidP="002E34F8">
            <w:pPr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r w:rsidRPr="002E34F8">
              <w:rPr>
                <w:rFonts w:ascii="Arial Narrow" w:hAnsi="Arial Narrow" w:cs="Arial"/>
                <w:b/>
                <w:sz w:val="32"/>
                <w:szCs w:val="32"/>
              </w:rPr>
              <w:t>Revision</w:t>
            </w:r>
          </w:p>
        </w:tc>
        <w:tc>
          <w:tcPr>
            <w:tcW w:w="1214" w:type="dxa"/>
          </w:tcPr>
          <w:p w:rsidR="00AB4087" w:rsidRPr="002E34F8" w:rsidRDefault="002E34F8" w:rsidP="00AB4087">
            <w:pPr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r w:rsidRPr="002E34F8">
              <w:rPr>
                <w:rFonts w:ascii="Arial Narrow" w:hAnsi="Arial Narrow" w:cs="Arial"/>
                <w:b/>
                <w:sz w:val="32"/>
                <w:szCs w:val="32"/>
              </w:rPr>
              <w:t>and</w:t>
            </w:r>
          </w:p>
        </w:tc>
        <w:tc>
          <w:tcPr>
            <w:tcW w:w="1260" w:type="dxa"/>
          </w:tcPr>
          <w:p w:rsidR="00AB4087" w:rsidRPr="002E34F8" w:rsidRDefault="00AB4087" w:rsidP="00AB4087">
            <w:pPr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</w:p>
        </w:tc>
        <w:tc>
          <w:tcPr>
            <w:tcW w:w="1214" w:type="dxa"/>
          </w:tcPr>
          <w:p w:rsidR="00AB4087" w:rsidRPr="002E34F8" w:rsidRDefault="002E34F8" w:rsidP="00AB4087">
            <w:pPr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r w:rsidRPr="002E34F8">
              <w:rPr>
                <w:rFonts w:ascii="Arial Narrow" w:hAnsi="Arial Narrow" w:cs="Arial"/>
                <w:b/>
                <w:sz w:val="32"/>
                <w:szCs w:val="32"/>
              </w:rPr>
              <w:t>corrections</w:t>
            </w:r>
          </w:p>
        </w:tc>
        <w:tc>
          <w:tcPr>
            <w:tcW w:w="1124" w:type="dxa"/>
          </w:tcPr>
          <w:p w:rsidR="00AB4087" w:rsidRPr="00D87CF7" w:rsidRDefault="00AB4087" w:rsidP="00AB408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036" w:type="dxa"/>
          </w:tcPr>
          <w:p w:rsidR="00AB4087" w:rsidRPr="00D87CF7" w:rsidRDefault="00AB4087" w:rsidP="00AB408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:rsidR="00AB4087" w:rsidRPr="00D87CF7" w:rsidRDefault="00AB4087" w:rsidP="00AB408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425" w:type="dxa"/>
          </w:tcPr>
          <w:p w:rsidR="00D87CF7" w:rsidRPr="00450A78" w:rsidRDefault="00A05E56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MANAGING CHANGES IN THE ENVIRONMENT</w:t>
            </w:r>
          </w:p>
        </w:tc>
        <w:tc>
          <w:tcPr>
            <w:tcW w:w="108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50A78">
              <w:rPr>
                <w:rFonts w:ascii="Arial Narrow" w:hAnsi="Arial Narrow" w:cs="Arial"/>
                <w:b/>
                <w:sz w:val="24"/>
                <w:szCs w:val="24"/>
              </w:rPr>
              <w:t>TYPES OF CHANGES</w:t>
            </w: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Biological changes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biological changes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-identifies examples of biological changes in the environment. 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-role plays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 and sentences.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new words and sentences about changes in the environment.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Biological changes</w:t>
            </w:r>
            <w:r w:rsidRPr="00D87CF7">
              <w:rPr>
                <w:rFonts w:ascii="Arial Narrow" w:hAnsi="Arial Narrow" w:cs="Arial"/>
              </w:rPr>
              <w:t>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-examples of biological changes in the environment.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Question and answer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discovery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class discussion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Brainstorming</w:t>
            </w:r>
          </w:p>
          <w:p w:rsidR="00F728D5" w:rsidRPr="00D87CF7" w:rsidRDefault="00F728D5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Defining biological changes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Identifying biological changes.</w:t>
            </w:r>
          </w:p>
        </w:tc>
        <w:tc>
          <w:tcPr>
            <w:tcW w:w="112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Critical thinking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Effective communication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Default="007874D9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Self-awareness</w:t>
            </w:r>
          </w:p>
          <w:p w:rsidR="00FE75A9" w:rsidRDefault="00FE75A9" w:rsidP="00AB4087">
            <w:pPr>
              <w:rPr>
                <w:rFonts w:ascii="Arial Narrow" w:hAnsi="Arial Narrow" w:cs="Arial"/>
              </w:rPr>
            </w:pPr>
          </w:p>
          <w:p w:rsidR="00FE75A9" w:rsidRPr="00D87CF7" w:rsidRDefault="00FE75A9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 solving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primary science pupil’s book 5 page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425" w:type="dxa"/>
          </w:tcPr>
          <w:p w:rsidR="00D87CF7" w:rsidRPr="00450A78" w:rsidRDefault="00E720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Chemical changes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 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what chemical changes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examples of chemical changes in the environment.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-pronounces words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 and sentences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Chemical changes</w:t>
            </w:r>
            <w:r w:rsidRPr="00D87CF7">
              <w:rPr>
                <w:rFonts w:ascii="Arial Narrow" w:hAnsi="Arial Narrow" w:cs="Arial"/>
              </w:rPr>
              <w:t>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-what chemical they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-examples of chemical changes.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Question and answer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discovery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class discussio</w:t>
            </w:r>
            <w:r w:rsidR="00E720DE">
              <w:rPr>
                <w:rFonts w:ascii="Arial Narrow" w:hAnsi="Arial Narrow" w:cs="Arial"/>
              </w:rPr>
              <w:t>n</w:t>
            </w:r>
          </w:p>
          <w:p w:rsidR="00D87CF7" w:rsidRPr="00D87CF7" w:rsidRDefault="00E720DE" w:rsidP="00E720D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Brainstorming</w:t>
            </w:r>
          </w:p>
        </w:tc>
        <w:tc>
          <w:tcPr>
            <w:tcW w:w="1260" w:type="dxa"/>
          </w:tcPr>
          <w:p w:rsidR="00D87CF7" w:rsidRDefault="00A05E56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Rusted nails</w:t>
            </w:r>
          </w:p>
          <w:p w:rsidR="00A05E56" w:rsidRDefault="00A05E56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Match stick</w:t>
            </w:r>
          </w:p>
          <w:p w:rsidR="00A05E56" w:rsidRPr="00D87CF7" w:rsidRDefault="00A05E56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burning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Describing chemical changes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Givin</w:t>
            </w:r>
            <w:r w:rsidR="00E720DE">
              <w:rPr>
                <w:rFonts w:ascii="Arial Narrow" w:hAnsi="Arial Narrow" w:cs="Arial"/>
              </w:rPr>
              <w:t>g examples of chemical changes.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Reading new words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A05E56" w:rsidP="00E720DE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D87CF7" w:rsidRPr="00D87CF7" w:rsidRDefault="00E720DE" w:rsidP="00E720D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 solving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425" w:type="dxa"/>
          </w:tcPr>
          <w:p w:rsidR="00D87CF7" w:rsidRPr="00450A78" w:rsidRDefault="00E720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Physical changes</w:t>
            </w:r>
            <w:r w:rsidRPr="00450A78">
              <w:rPr>
                <w:rFonts w:ascii="Arial Narrow" w:hAnsi="Arial Narrow" w:cs="Arial"/>
                <w:b/>
              </w:rPr>
              <w:lastRenderedPageBreak/>
              <w:t>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-explains what </w:t>
            </w:r>
            <w:r w:rsidRPr="00D87CF7">
              <w:rPr>
                <w:rFonts w:ascii="Arial Narrow" w:hAnsi="Arial Narrow" w:cs="Arial"/>
              </w:rPr>
              <w:lastRenderedPageBreak/>
              <w:t>physical changes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examples of physical changes in the environment.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-reads new </w:t>
            </w:r>
            <w:r w:rsidRPr="00D87CF7">
              <w:rPr>
                <w:rFonts w:ascii="Arial Narrow" w:hAnsi="Arial Narrow" w:cs="Arial"/>
              </w:rPr>
              <w:lastRenderedPageBreak/>
              <w:t>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correct words and sentences. 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lastRenderedPageBreak/>
              <w:t>Physical changes</w:t>
            </w:r>
            <w:r w:rsidRPr="00D87CF7">
              <w:rPr>
                <w:rFonts w:ascii="Arial Narrow" w:hAnsi="Arial Narrow" w:cs="Arial"/>
              </w:rPr>
              <w:t>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>-What physical changes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-Examples of physical changes.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>Question and answer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discovery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class discussion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Default="00A05E56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Candle</w:t>
            </w:r>
          </w:p>
          <w:p w:rsidR="00A05E56" w:rsidRDefault="00A05E56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Wax</w:t>
            </w:r>
          </w:p>
          <w:p w:rsidR="00A05E56" w:rsidRDefault="00A05E56" w:rsidP="00AB4087">
            <w:pPr>
              <w:jc w:val="center"/>
              <w:rPr>
                <w:rFonts w:ascii="Arial Narrow" w:hAnsi="Arial Narrow" w:cs="Arial"/>
              </w:rPr>
            </w:pPr>
          </w:p>
          <w:p w:rsidR="00A05E56" w:rsidRPr="00D87CF7" w:rsidRDefault="00A05E56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Ice blocks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>Explai</w:t>
            </w:r>
            <w:r w:rsidR="006167CA">
              <w:rPr>
                <w:rFonts w:ascii="Arial Narrow" w:hAnsi="Arial Narrow" w:cs="Arial"/>
              </w:rPr>
              <w:t xml:space="preserve">ning what </w:t>
            </w:r>
            <w:r w:rsidR="006167CA">
              <w:rPr>
                <w:rFonts w:ascii="Arial Narrow" w:hAnsi="Arial Narrow" w:cs="Arial"/>
              </w:rPr>
              <w:lastRenderedPageBreak/>
              <w:t>physical changes are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Mentionin</w:t>
            </w:r>
            <w:r w:rsidR="00E720DE">
              <w:rPr>
                <w:rFonts w:ascii="Arial Narrow" w:hAnsi="Arial Narrow" w:cs="Arial"/>
              </w:rPr>
              <w:t>g examples of physical changes.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Spelling new words about physical changes.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lastRenderedPageBreak/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E720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E720DE" w:rsidP="00E720D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 xml:space="preserve">MK Integrated </w:t>
            </w:r>
            <w:r w:rsidRPr="00D87CF7">
              <w:rPr>
                <w:rFonts w:ascii="Arial Narrow" w:hAnsi="Arial Narrow" w:cs="Arial"/>
              </w:rPr>
              <w:lastRenderedPageBreak/>
              <w:t>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2</w:t>
            </w:r>
          </w:p>
        </w:tc>
        <w:tc>
          <w:tcPr>
            <w:tcW w:w="425" w:type="dxa"/>
          </w:tcPr>
          <w:p w:rsidR="00D87CF7" w:rsidRPr="00450A78" w:rsidRDefault="00E720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 xml:space="preserve">4 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Other changes in the environment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-identifies other changes in the environment.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E720DE" w:rsidRPr="00E720DE" w:rsidRDefault="00E720DE" w:rsidP="00E720DE">
            <w:pPr>
              <w:rPr>
                <w:rFonts w:ascii="Arial Narrow" w:hAnsi="Arial Narrow" w:cs="Arial"/>
              </w:rPr>
            </w:pPr>
          </w:p>
          <w:p w:rsidR="00E720DE" w:rsidRPr="00E720DE" w:rsidRDefault="00E720DE" w:rsidP="00E720DE">
            <w:pPr>
              <w:rPr>
                <w:rFonts w:ascii="Arial Narrow" w:hAnsi="Arial Narrow" w:cs="Arial"/>
              </w:rPr>
            </w:pPr>
            <w:r w:rsidRPr="00E720DE">
              <w:rPr>
                <w:rFonts w:ascii="Arial Narrow" w:hAnsi="Arial Narrow" w:cs="Arial"/>
              </w:rPr>
              <w:t>-reads new words and sentences.</w:t>
            </w:r>
          </w:p>
          <w:p w:rsidR="00D87CF7" w:rsidRPr="00D87CF7" w:rsidRDefault="00E720DE" w:rsidP="00E720DE">
            <w:pPr>
              <w:rPr>
                <w:rFonts w:ascii="Arial Narrow" w:hAnsi="Arial Narrow" w:cs="Arial"/>
              </w:rPr>
            </w:pPr>
            <w:r w:rsidRPr="00E720DE">
              <w:rPr>
                <w:rFonts w:ascii="Arial Narrow" w:hAnsi="Arial Narrow" w:cs="Arial"/>
              </w:rPr>
              <w:t>-writes words and sentences about characteristics of different changes</w:t>
            </w:r>
          </w:p>
        </w:tc>
        <w:tc>
          <w:tcPr>
            <w:tcW w:w="1530" w:type="dxa"/>
          </w:tcPr>
          <w:p w:rsidR="00D87CF7" w:rsidRPr="00D87CF7" w:rsidRDefault="00D87CF7" w:rsidP="00986A66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Other changes in the environment</w:t>
            </w:r>
            <w:r w:rsidRPr="00D87CF7">
              <w:rPr>
                <w:rFonts w:ascii="Arial Narrow" w:hAnsi="Arial Narrow" w:cs="Arial"/>
              </w:rPr>
              <w:t>.</w:t>
            </w:r>
          </w:p>
          <w:p w:rsidR="00D87CF7" w:rsidRPr="00D87CF7" w:rsidRDefault="00D87CF7" w:rsidP="00986A66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-Atmospheric changes.</w:t>
            </w:r>
          </w:p>
          <w:p w:rsidR="00D87CF7" w:rsidRPr="00D87CF7" w:rsidRDefault="00D87CF7" w:rsidP="00986A66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-Man made changes.</w:t>
            </w:r>
          </w:p>
          <w:p w:rsidR="00D87CF7" w:rsidRPr="00D87CF7" w:rsidRDefault="00D87CF7" w:rsidP="00986A66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-Natural changes.</w:t>
            </w:r>
          </w:p>
        </w:tc>
        <w:tc>
          <w:tcPr>
            <w:tcW w:w="1214" w:type="dxa"/>
          </w:tcPr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Question and answer</w:t>
            </w:r>
          </w:p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discovery</w:t>
            </w:r>
          </w:p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D87CF7" w:rsidRDefault="005A358B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D87CF7" w:rsidRPr="00D87CF7" w:rsidRDefault="005A358B" w:rsidP="005A358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Brainstormin</w:t>
            </w:r>
          </w:p>
        </w:tc>
        <w:tc>
          <w:tcPr>
            <w:tcW w:w="1260" w:type="dxa"/>
          </w:tcPr>
          <w:p w:rsidR="00D87CF7" w:rsidRPr="00D87CF7" w:rsidRDefault="00E720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Chalk board illustrations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Identifying other changes in the environment.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E720DE" w:rsidP="005A358B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5A358B" w:rsidP="005A358B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 solving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425" w:type="dxa"/>
          </w:tcPr>
          <w:p w:rsidR="00D87CF7" w:rsidRPr="00450A78" w:rsidRDefault="00E720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 xml:space="preserve">Characteristics of changes 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 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characteristics of changes in the environment</w:t>
            </w:r>
          </w:p>
        </w:tc>
        <w:tc>
          <w:tcPr>
            <w:tcW w:w="1620" w:type="dxa"/>
          </w:tcPr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 and sentences.</w:t>
            </w:r>
          </w:p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 and sentences about characteristics of different changes </w:t>
            </w:r>
          </w:p>
        </w:tc>
        <w:tc>
          <w:tcPr>
            <w:tcW w:w="1530" w:type="dxa"/>
          </w:tcPr>
          <w:p w:rsidR="00D87CF7" w:rsidRPr="00D87CF7" w:rsidRDefault="00D87CF7" w:rsidP="006F499A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 xml:space="preserve">Characteristics of different changes  </w:t>
            </w:r>
          </w:p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-biological changes.</w:t>
            </w:r>
          </w:p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-chemical changes.</w:t>
            </w:r>
          </w:p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-physical changes.</w:t>
            </w:r>
          </w:p>
        </w:tc>
        <w:tc>
          <w:tcPr>
            <w:tcW w:w="1214" w:type="dxa"/>
          </w:tcPr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Question and answer</w:t>
            </w:r>
          </w:p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discovery</w:t>
            </w:r>
          </w:p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D87CF7" w:rsidRDefault="00F728D5" w:rsidP="00F728D5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Guided class discussion</w:t>
            </w:r>
          </w:p>
          <w:p w:rsidR="00D87CF7" w:rsidRPr="00D87CF7" w:rsidRDefault="00D87CF7" w:rsidP="00E720DE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E720DE" w:rsidP="00AB4087">
            <w:pPr>
              <w:jc w:val="center"/>
              <w:rPr>
                <w:rFonts w:ascii="Arial Narrow" w:hAnsi="Arial Narrow" w:cs="Arial"/>
              </w:rPr>
            </w:pPr>
            <w:r w:rsidRPr="00E720DE">
              <w:rPr>
                <w:rFonts w:ascii="Arial Narrow" w:hAnsi="Arial Narrow" w:cs="Arial"/>
              </w:rPr>
              <w:t>Chalk board illustrations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Stating characteristic of different changes.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Reading characteristic.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E720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D87CF7" w:rsidRPr="00D87CF7" w:rsidRDefault="00D87CF7" w:rsidP="00E720DE">
            <w:pPr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E720DE">
            <w:pPr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425" w:type="dxa"/>
          </w:tcPr>
          <w:p w:rsidR="00D87CF7" w:rsidRPr="00450A78" w:rsidRDefault="00E720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Effects of changes in the environment.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the effects of changes in the environment.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-listens to stories about effects of changes .</w:t>
            </w:r>
          </w:p>
          <w:p w:rsidR="00D87CF7" w:rsidRPr="00D87CF7" w:rsidRDefault="00D87CF7" w:rsidP="006F499A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-reading effects of changes in the environment.</w:t>
            </w:r>
          </w:p>
        </w:tc>
        <w:tc>
          <w:tcPr>
            <w:tcW w:w="1530" w:type="dxa"/>
          </w:tcPr>
          <w:p w:rsidR="00D87CF7" w:rsidRPr="00D87CF7" w:rsidRDefault="00D87CF7" w:rsidP="00B36C0C">
            <w:pPr>
              <w:tabs>
                <w:tab w:val="left" w:pos="296"/>
              </w:tabs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Effects of changes in the environment.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8"/>
              </w:numPr>
              <w:tabs>
                <w:tab w:val="left" w:pos="206"/>
              </w:tabs>
              <w:ind w:left="206" w:hanging="20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Cause increase in size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8"/>
              </w:numPr>
              <w:tabs>
                <w:tab w:val="left" w:pos="206"/>
              </w:tabs>
              <w:ind w:left="206" w:hanging="20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Cause increase in </w:t>
            </w:r>
            <w:r w:rsidRPr="00D87CF7">
              <w:rPr>
                <w:rFonts w:ascii="Arial Narrow" w:hAnsi="Arial Narrow" w:cs="Arial"/>
              </w:rPr>
              <w:lastRenderedPageBreak/>
              <w:t>temperature.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8"/>
              </w:numPr>
              <w:tabs>
                <w:tab w:val="left" w:pos="206"/>
              </w:tabs>
              <w:ind w:left="206" w:hanging="20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Lead to mountain formation.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8"/>
              </w:numPr>
              <w:tabs>
                <w:tab w:val="left" w:pos="206"/>
                <w:tab w:val="left" w:pos="296"/>
              </w:tabs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Lead to rain formation.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8"/>
              </w:numPr>
              <w:tabs>
                <w:tab w:val="left" w:pos="296"/>
              </w:tabs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Lead to change of state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lastRenderedPageBreak/>
              <w:t>Question and answer</w:t>
            </w: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 xml:space="preserve">Guided class </w:t>
            </w:r>
            <w:r w:rsidRPr="00F728D5">
              <w:rPr>
                <w:rFonts w:ascii="Arial Narrow" w:hAnsi="Arial Narrow" w:cs="Arial"/>
              </w:rPr>
              <w:lastRenderedPageBreak/>
              <w:t>discussion</w:t>
            </w: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E720DE" w:rsidP="00AB4087">
            <w:pPr>
              <w:jc w:val="center"/>
              <w:rPr>
                <w:rFonts w:ascii="Arial Narrow" w:hAnsi="Arial Narrow" w:cs="Arial"/>
              </w:rPr>
            </w:pPr>
            <w:r w:rsidRPr="00E720DE">
              <w:rPr>
                <w:rFonts w:ascii="Arial Narrow" w:hAnsi="Arial Narrow" w:cs="Arial"/>
              </w:rPr>
              <w:lastRenderedPageBreak/>
              <w:t>Chalk board illustrations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Stating effects of changes in the environment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Listening to stories </w:t>
            </w:r>
            <w:r w:rsidRPr="00D87CF7">
              <w:rPr>
                <w:rFonts w:ascii="Arial Narrow" w:hAnsi="Arial Narrow" w:cs="Arial"/>
              </w:rPr>
              <w:lastRenderedPageBreak/>
              <w:t>about effects of  changes in the environment.</w:t>
            </w:r>
          </w:p>
        </w:tc>
        <w:tc>
          <w:tcPr>
            <w:tcW w:w="1124" w:type="dxa"/>
          </w:tcPr>
          <w:p w:rsidR="00FE75A9" w:rsidRPr="00FE75A9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E720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3</w:t>
            </w:r>
          </w:p>
        </w:tc>
        <w:tc>
          <w:tcPr>
            <w:tcW w:w="425" w:type="dxa"/>
          </w:tcPr>
          <w:p w:rsidR="00D87CF7" w:rsidRPr="00450A78" w:rsidRDefault="00330108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SCIENCE IN HUMAN ACTIVITIES AND OCCUPATION</w:t>
            </w: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KEEPING GOATS ,SHEEP AND PIGS</w:t>
            </w: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Keeping  goats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-identifies external parts of a goat.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uses of goats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-names different parts of a goat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-draws and labels the external parts of a goat.</w:t>
            </w:r>
          </w:p>
        </w:tc>
        <w:tc>
          <w:tcPr>
            <w:tcW w:w="1530" w:type="dxa"/>
          </w:tcPr>
          <w:p w:rsidR="00D87CF7" w:rsidRPr="00D87CF7" w:rsidRDefault="00D87CF7" w:rsidP="00B36C0C">
            <w:pPr>
              <w:tabs>
                <w:tab w:val="left" w:pos="296"/>
              </w:tabs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Keeping goats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9"/>
              </w:numPr>
              <w:tabs>
                <w:tab w:val="left" w:pos="296"/>
              </w:tabs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External parts of a goat.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9"/>
              </w:numPr>
              <w:tabs>
                <w:tab w:val="left" w:pos="296"/>
              </w:tabs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Uses of goats to people.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tabs>
                <w:tab w:val="left" w:pos="296"/>
              </w:tabs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D87CF7" w:rsidRPr="00D87CF7" w:rsidRDefault="00D87CF7" w:rsidP="00330108">
            <w:pPr>
              <w:tabs>
                <w:tab w:val="left" w:pos="296"/>
              </w:tabs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A33782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Real goat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Identifying external parts of a goat.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Drawing and labelling a goat.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330108" w:rsidP="00330108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E720DE" w:rsidP="00330108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D87CF7" w:rsidRPr="00D87CF7" w:rsidRDefault="00330108" w:rsidP="00330108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 solvin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425" w:type="dxa"/>
          </w:tcPr>
          <w:p w:rsidR="00D87CF7" w:rsidRPr="00450A78" w:rsidRDefault="00330108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Breeds of goats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various breeds of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6167CA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breeds of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breeds of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 and sentences about breeds goats kept in Uganda 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Breeds of goats reared in Uganda.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Local breeds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-Mubende goat.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 East African. .small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-Boar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-Somali/Galla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Exotic goats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-Toggenburg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-Anglo Nubian goats.</w:t>
            </w:r>
          </w:p>
          <w:p w:rsid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-Saanen goats.</w:t>
            </w:r>
          </w:p>
          <w:p w:rsidR="006167CA" w:rsidRDefault="006167CA" w:rsidP="00AB4087">
            <w:pPr>
              <w:rPr>
                <w:rFonts w:ascii="Arial Narrow" w:hAnsi="Arial Narrow" w:cs="Arial"/>
              </w:rPr>
            </w:pPr>
          </w:p>
          <w:p w:rsidR="006167CA" w:rsidRPr="00D87CF7" w:rsidRDefault="006167CA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A33782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Pictures showing various breeds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Mentioning breeds of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Reading breeds of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Writing breeds of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E720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425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Housing  of goats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-discusses the </w:t>
            </w:r>
            <w:r w:rsidRPr="00D87CF7">
              <w:rPr>
                <w:rFonts w:ascii="Arial Narrow" w:hAnsi="Arial Narrow" w:cs="Arial"/>
              </w:rPr>
              <w:lastRenderedPageBreak/>
              <w:t xml:space="preserve">proper housing for goats. 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-reads qualities </w:t>
            </w:r>
            <w:r w:rsidRPr="00D87CF7">
              <w:rPr>
                <w:rFonts w:ascii="Arial Narrow" w:hAnsi="Arial Narrow" w:cs="Arial"/>
              </w:rPr>
              <w:lastRenderedPageBreak/>
              <w:t>of a good goat house.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qualities of a good goat house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6167CA" w:rsidRDefault="006167CA" w:rsidP="00AB4087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lastRenderedPageBreak/>
              <w:t xml:space="preserve">Qualities of a good goat </w:t>
            </w:r>
            <w:r>
              <w:rPr>
                <w:rFonts w:ascii="Arial Narrow" w:hAnsi="Arial Narrow" w:cs="Arial"/>
                <w:b/>
              </w:rPr>
              <w:lastRenderedPageBreak/>
              <w:t>house.</w:t>
            </w:r>
          </w:p>
          <w:p w:rsidR="00D87CF7" w:rsidRPr="006167CA" w:rsidRDefault="00D87CF7" w:rsidP="006167CA">
            <w:pPr>
              <w:rPr>
                <w:rFonts w:ascii="Arial Narrow" w:hAnsi="Arial Narrow" w:cs="Arial"/>
              </w:rPr>
            </w:pPr>
            <w:r w:rsidRPr="006167CA">
              <w:rPr>
                <w:rFonts w:ascii="Arial Narrow" w:hAnsi="Arial Narrow" w:cs="Arial"/>
              </w:rPr>
              <w:t>It should protect goats from rain and wild animals.</w:t>
            </w:r>
          </w:p>
          <w:p w:rsidR="00D87CF7" w:rsidRPr="006167CA" w:rsidRDefault="00D87CF7" w:rsidP="006167CA">
            <w:pPr>
              <w:rPr>
                <w:rFonts w:ascii="Arial Narrow" w:hAnsi="Arial Narrow" w:cs="Arial"/>
              </w:rPr>
            </w:pPr>
            <w:r w:rsidRPr="006167CA">
              <w:rPr>
                <w:rFonts w:ascii="Arial Narrow" w:hAnsi="Arial Narrow" w:cs="Arial"/>
              </w:rPr>
              <w:t>It should be cheap to construct</w:t>
            </w:r>
          </w:p>
          <w:p w:rsidR="00D87CF7" w:rsidRPr="006167CA" w:rsidRDefault="00D87CF7" w:rsidP="006167CA">
            <w:pPr>
              <w:rPr>
                <w:rFonts w:ascii="Arial Narrow" w:hAnsi="Arial Narrow" w:cs="Arial"/>
              </w:rPr>
            </w:pPr>
            <w:r w:rsidRPr="006167CA">
              <w:rPr>
                <w:rFonts w:ascii="Arial Narrow" w:hAnsi="Arial Narrow" w:cs="Arial"/>
              </w:rPr>
              <w:t>Be well ventilated</w:t>
            </w:r>
          </w:p>
          <w:p w:rsidR="00D87CF7" w:rsidRPr="006167CA" w:rsidRDefault="00D87CF7" w:rsidP="006167CA">
            <w:pPr>
              <w:rPr>
                <w:rFonts w:ascii="Arial Narrow" w:hAnsi="Arial Narrow" w:cs="Arial"/>
              </w:rPr>
            </w:pPr>
            <w:r w:rsidRPr="006167CA">
              <w:rPr>
                <w:rFonts w:ascii="Arial Narrow" w:hAnsi="Arial Narrow" w:cs="Arial"/>
              </w:rPr>
              <w:t>Its floor should be slanting towards one end.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lastRenderedPageBreak/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6167CA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Chalk board illustrations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Discussing housing of </w:t>
            </w:r>
            <w:r w:rsidRPr="00D87CF7">
              <w:rPr>
                <w:rFonts w:ascii="Arial Narrow" w:hAnsi="Arial Narrow" w:cs="Arial"/>
              </w:rPr>
              <w:lastRenderedPageBreak/>
              <w:t>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Reading qualities of a good goat house.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Writing qualities of a good goat house.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lastRenderedPageBreak/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E720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 xml:space="preserve">MK Integrated </w:t>
            </w:r>
            <w:r w:rsidRPr="00D87CF7">
              <w:rPr>
                <w:rFonts w:ascii="Arial Narrow" w:hAnsi="Arial Narrow" w:cs="Arial"/>
              </w:rPr>
              <w:lastRenderedPageBreak/>
              <w:t>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3</w:t>
            </w:r>
          </w:p>
        </w:tc>
        <w:tc>
          <w:tcPr>
            <w:tcW w:w="425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Management of  goats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the types of vegetation fed by goats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type of vegetation used to feed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Feeding of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-Types of vegetation used to feed goats.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Grass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Shrubs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Maize leaves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Cassava leaves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Sweet potato leaves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6167CA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grass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Describing vegetation eaten by goats.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Reading types of vegetation eaten by goats.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E720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rPr>
          <w:trHeight w:val="138"/>
        </w:trPr>
        <w:tc>
          <w:tcPr>
            <w:tcW w:w="283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425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Products got from goats.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-identifies products got from goats.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-names products got from goats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goat products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Products got from goats.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4"/>
              </w:numPr>
              <w:ind w:left="38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Meat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4"/>
              </w:numPr>
              <w:ind w:left="38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Skins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4"/>
              </w:numPr>
              <w:ind w:left="38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Milk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4"/>
              </w:numPr>
              <w:ind w:left="38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Mohair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4"/>
              </w:numPr>
              <w:ind w:left="38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Hooves</w:t>
            </w:r>
          </w:p>
          <w:p w:rsidR="00F67FCF" w:rsidRPr="00F67FCF" w:rsidRDefault="00D87CF7" w:rsidP="00F67FCF">
            <w:pPr>
              <w:pStyle w:val="ListParagraph"/>
              <w:numPr>
                <w:ilvl w:val="0"/>
                <w:numId w:val="14"/>
              </w:numPr>
              <w:ind w:left="386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Horns</w:t>
            </w:r>
          </w:p>
          <w:p w:rsidR="00D87CF7" w:rsidRPr="00D87CF7" w:rsidRDefault="00D87CF7" w:rsidP="00AB4087">
            <w:pPr>
              <w:pStyle w:val="ListParagraph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br/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discovery</w:t>
            </w:r>
          </w:p>
          <w:p w:rsidR="00F67FCF" w:rsidRPr="00D87CF7" w:rsidRDefault="00F67FCF" w:rsidP="00F67FCF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</w:tc>
        <w:tc>
          <w:tcPr>
            <w:tcW w:w="1260" w:type="dxa"/>
          </w:tcPr>
          <w:p w:rsidR="00D87CF7" w:rsidRPr="00D87CF7" w:rsidRDefault="006167CA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hoves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Identifying goat products.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6167CA" w:rsidRPr="00D87CF7" w:rsidRDefault="006167CA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Reading goat products</w:t>
            </w:r>
          </w:p>
        </w:tc>
        <w:tc>
          <w:tcPr>
            <w:tcW w:w="1124" w:type="dxa"/>
          </w:tcPr>
          <w:p w:rsidR="00FE75A9" w:rsidRPr="00FE75A9" w:rsidRDefault="00FE75A9" w:rsidP="00F67FCF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</w:t>
            </w:r>
            <w:r w:rsidR="00F67FCF">
              <w:rPr>
                <w:rFonts w:ascii="Arial Narrow" w:hAnsi="Arial Narrow" w:cs="Arial"/>
              </w:rPr>
              <w:t>nking</w:t>
            </w:r>
          </w:p>
          <w:p w:rsidR="00FE75A9" w:rsidRPr="00FE75A9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Effective communication</w:t>
            </w:r>
          </w:p>
          <w:p w:rsidR="00D87CF7" w:rsidRDefault="00F67FCF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Self-awareness</w:t>
            </w:r>
          </w:p>
          <w:p w:rsidR="00F67FCF" w:rsidRDefault="00F67FCF" w:rsidP="006167CA">
            <w:pPr>
              <w:jc w:val="center"/>
              <w:rPr>
                <w:rFonts w:ascii="Arial Narrow" w:hAnsi="Arial Narrow" w:cs="Arial"/>
              </w:rPr>
            </w:pPr>
          </w:p>
          <w:p w:rsidR="00F67FCF" w:rsidRDefault="00F67FCF" w:rsidP="006167CA">
            <w:pPr>
              <w:jc w:val="center"/>
              <w:rPr>
                <w:rFonts w:ascii="Arial Narrow" w:hAnsi="Arial Narrow" w:cs="Arial"/>
              </w:rPr>
            </w:pPr>
          </w:p>
          <w:p w:rsidR="00F67FCF" w:rsidRPr="00D87CF7" w:rsidRDefault="00F67FCF" w:rsidP="006167CA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4</w:t>
            </w:r>
          </w:p>
        </w:tc>
        <w:tc>
          <w:tcPr>
            <w:tcW w:w="425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grazing of goats.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grazing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types of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methods or types of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methods of grazing.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Grazing of goats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-types/methods of grazing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6167CA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6167CA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D87CF7" w:rsidP="006167CA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6167CA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Chalkboard illustrations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Explaining what grazing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Mentioning types of grazing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Reading methods of grazing.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6167CA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6167CA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425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Free grazing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-defines what free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advantages of free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-discusses disadvantages of free grazing.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--reads new 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correct words and sentences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Free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-Advantages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-Disadvantages</w:t>
            </w:r>
          </w:p>
          <w:p w:rsidR="00D87CF7" w:rsidRPr="00D87CF7" w:rsidRDefault="00D87CF7" w:rsidP="00F728D5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6167CA" w:rsidP="00AB4087">
            <w:pPr>
              <w:jc w:val="center"/>
              <w:rPr>
                <w:rFonts w:ascii="Arial Narrow" w:hAnsi="Arial Narrow" w:cs="Arial"/>
              </w:rPr>
            </w:pPr>
            <w:r w:rsidRPr="006167CA">
              <w:rPr>
                <w:rFonts w:ascii="Arial Narrow" w:hAnsi="Arial Narrow" w:cs="Arial"/>
              </w:rPr>
              <w:t>Chalkboard illustrations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Defining free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Stating advantages of free grazing.</w:t>
            </w:r>
          </w:p>
          <w:p w:rsidR="00D87CF7" w:rsidRPr="00D87CF7" w:rsidRDefault="00D87CF7" w:rsidP="00FE75A9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Discussing disadvantages of free grazing.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2E34F8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425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Tethering grazing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The learner: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tethering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advantages of tethering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disadvantages of tethering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 -reads new 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correct words and sentences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Tethering method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-Advantages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-Disadvantages</w:t>
            </w:r>
          </w:p>
        </w:tc>
        <w:tc>
          <w:tcPr>
            <w:tcW w:w="1214" w:type="dxa"/>
          </w:tcPr>
          <w:p w:rsidR="00F728D5" w:rsidRPr="00F728D5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D87CF7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Brainstormi</w:t>
            </w:r>
          </w:p>
          <w:p w:rsidR="006167CA" w:rsidRPr="00D87CF7" w:rsidRDefault="006167CA" w:rsidP="006167C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demonstration</w:t>
            </w:r>
          </w:p>
        </w:tc>
        <w:tc>
          <w:tcPr>
            <w:tcW w:w="1260" w:type="dxa"/>
          </w:tcPr>
          <w:p w:rsidR="002E34F8" w:rsidRDefault="006167CA" w:rsidP="00F052D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 chart showing a tethered goa</w:t>
            </w:r>
          </w:p>
          <w:p w:rsidR="00D87CF7" w:rsidRPr="00D87CF7" w:rsidRDefault="006167CA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Defining tethering.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Stating advantages of tethering method of grazing</w:t>
            </w:r>
          </w:p>
        </w:tc>
        <w:tc>
          <w:tcPr>
            <w:tcW w:w="1124" w:type="dxa"/>
          </w:tcPr>
          <w:p w:rsidR="00FE75A9" w:rsidRPr="00FE75A9" w:rsidRDefault="00FE75A9" w:rsidP="006167CA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2E34F8" w:rsidP="002E34F8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  <w:p w:rsidR="002E34F8" w:rsidRDefault="002E34F8" w:rsidP="00FE75A9">
            <w:pPr>
              <w:jc w:val="center"/>
              <w:rPr>
                <w:rFonts w:ascii="Arial Narrow" w:hAnsi="Arial Narrow" w:cs="Arial"/>
              </w:rPr>
            </w:pPr>
          </w:p>
          <w:p w:rsidR="002E34F8" w:rsidRDefault="002E34F8" w:rsidP="00FE75A9">
            <w:pPr>
              <w:jc w:val="center"/>
              <w:rPr>
                <w:rFonts w:ascii="Arial Narrow" w:hAnsi="Arial Narrow" w:cs="Arial"/>
              </w:rPr>
            </w:pPr>
          </w:p>
          <w:p w:rsidR="002E34F8" w:rsidRDefault="002E34F8" w:rsidP="00FE75A9">
            <w:pPr>
              <w:jc w:val="center"/>
              <w:rPr>
                <w:rFonts w:ascii="Arial Narrow" w:hAnsi="Arial Narrow" w:cs="Arial"/>
              </w:rPr>
            </w:pPr>
          </w:p>
          <w:p w:rsidR="002E34F8" w:rsidRPr="00D87CF7" w:rsidRDefault="002E34F8" w:rsidP="00FE75A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4</w:t>
            </w:r>
          </w:p>
        </w:tc>
        <w:tc>
          <w:tcPr>
            <w:tcW w:w="425" w:type="dxa"/>
          </w:tcPr>
          <w:p w:rsidR="00D87CF7" w:rsidRPr="00450A78" w:rsidRDefault="006167CA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Paddock grazing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paddock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 discusses  advantages of paddock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disadvantges of paddock grazing.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correct words and sentences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Paddock grazing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-Advantages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-Disadvantages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2E34F8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2E34F8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F728D5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Expl</w:t>
            </w:r>
            <w:r w:rsidR="002E34F8">
              <w:rPr>
                <w:rFonts w:ascii="Arial Narrow" w:hAnsi="Arial Narrow" w:cs="Arial"/>
              </w:rPr>
              <w:t>aining what paddock grazing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Discussing</w:t>
            </w:r>
            <w:r w:rsidR="002E34F8">
              <w:rPr>
                <w:rFonts w:ascii="Arial Narrow" w:hAnsi="Arial Narrow" w:cs="Arial"/>
              </w:rPr>
              <w:t xml:space="preserve"> advantages of paddock grazing.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Describing disadvantages of paddock grazing.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2E34F8" w:rsidP="00FE75A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</w:t>
            </w:r>
            <w:r w:rsidR="00FE75A9" w:rsidRPr="00FE75A9">
              <w:rPr>
                <w:rFonts w:ascii="Arial Narrow" w:hAnsi="Arial Narrow" w:cs="Arial"/>
              </w:rPr>
              <w:t xml:space="preserve">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Zero grazing</w:t>
            </w:r>
          </w:p>
        </w:tc>
        <w:tc>
          <w:tcPr>
            <w:tcW w:w="1756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-defines zero grazing.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advantages of zero grazing.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disadvantages of zero grazing</w:t>
            </w:r>
          </w:p>
        </w:tc>
        <w:tc>
          <w:tcPr>
            <w:tcW w:w="162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correct words and sentences</w:t>
            </w:r>
          </w:p>
        </w:tc>
        <w:tc>
          <w:tcPr>
            <w:tcW w:w="153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Zero grazing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-Advantages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-Disadvantages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052DE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052DE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D87CF7" w:rsidRDefault="00F052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Explaining the term grazing</w:t>
            </w:r>
          </w:p>
          <w:p w:rsidR="00F052DE" w:rsidRPr="00D87CF7" w:rsidRDefault="00F052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Discussing advantages and disadvantages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052DE" w:rsidP="00F052D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052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052DE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Diseases that attack goats</w:t>
            </w:r>
          </w:p>
        </w:tc>
        <w:tc>
          <w:tcPr>
            <w:tcW w:w="1756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-lists diseases that attack goats.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-suggests ways of controlling diseases that attack goats.</w:t>
            </w:r>
          </w:p>
        </w:tc>
        <w:tc>
          <w:tcPr>
            <w:tcW w:w="162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-talks about diseases that attack goats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disease that attack goats correctly.</w:t>
            </w:r>
          </w:p>
        </w:tc>
        <w:tc>
          <w:tcPr>
            <w:tcW w:w="153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Diseases that attack goats.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-Causes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-Signs and symptoms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-Prevention and control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052DE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D87CF7" w:rsidRDefault="00F052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Mentioning diseases that attack goats</w:t>
            </w:r>
          </w:p>
          <w:p w:rsidR="00F052DE" w:rsidRPr="00D87CF7" w:rsidRDefault="00F052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Talking about signs and sympyoms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052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5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Parasites that attack goats.</w:t>
            </w:r>
          </w:p>
        </w:tc>
        <w:tc>
          <w:tcPr>
            <w:tcW w:w="1756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-identifies common parasites that attack goats.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ways of controlling parasites in goats.</w:t>
            </w:r>
          </w:p>
        </w:tc>
        <w:tc>
          <w:tcPr>
            <w:tcW w:w="162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-pronounces names of parasites.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names of parasites.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 and sentences </w:t>
            </w:r>
          </w:p>
        </w:tc>
        <w:tc>
          <w:tcPr>
            <w:tcW w:w="153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Parasites of goats.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</w:t>
            </w:r>
            <w:r w:rsidRPr="00D87CF7">
              <w:rPr>
                <w:rFonts w:ascii="Arial Narrow" w:hAnsi="Arial Narrow" w:cs="Arial"/>
                <w:b/>
              </w:rPr>
              <w:t>Endo parasites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Tape worms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Liver fluke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-Ecto /exo parasites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Ticks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Lice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Fleas</w:t>
            </w:r>
          </w:p>
          <w:p w:rsidR="00D87CF7" w:rsidRPr="00D87CF7" w:rsidRDefault="00D87CF7" w:rsidP="00B36C0C">
            <w:pPr>
              <w:pStyle w:val="ListParagraph"/>
              <w:numPr>
                <w:ilvl w:val="0"/>
                <w:numId w:val="16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mites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F6464D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D87CF7" w:rsidRDefault="00F052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Describing endo parasites</w:t>
            </w:r>
          </w:p>
          <w:p w:rsidR="00F052DE" w:rsidRPr="00D87CF7" w:rsidRDefault="00F052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Giving examples of  endo parasites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67FCF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Care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Steaming up in goats.</w:t>
            </w:r>
          </w:p>
        </w:tc>
        <w:tc>
          <w:tcPr>
            <w:tcW w:w="1756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-defines steaming up.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advantages of steaming up.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-listens to stories about steaming up.</w:t>
            </w:r>
          </w:p>
        </w:tc>
        <w:tc>
          <w:tcPr>
            <w:tcW w:w="153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Steaming up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-What it is.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-Advantages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F6464D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D87CF7" w:rsidRDefault="00F052D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Talking about steaming up’</w:t>
            </w:r>
          </w:p>
          <w:p w:rsidR="00F052DE" w:rsidRPr="00D87CF7" w:rsidRDefault="00F6464D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Discussing advantages of steaming up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6464D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B408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Breeding of goats</w:t>
            </w:r>
          </w:p>
        </w:tc>
        <w:tc>
          <w:tcPr>
            <w:tcW w:w="1756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breeding in goats is.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signs of heat period in goats.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--reads new words.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correct words and sentences</w:t>
            </w:r>
          </w:p>
        </w:tc>
        <w:tc>
          <w:tcPr>
            <w:tcW w:w="1530" w:type="dxa"/>
          </w:tcPr>
          <w:p w:rsidR="00D87CF7" w:rsidRPr="00D87CF7" w:rsidRDefault="00D87CF7" w:rsidP="00B36C0C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Breeding of goats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-What breeding in goats mean.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 What heat period is.</w:t>
            </w:r>
          </w:p>
          <w:p w:rsidR="00D87CF7" w:rsidRPr="00D87CF7" w:rsidRDefault="00D87CF7" w:rsidP="00B36C0C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-Signs of heat period in nanny goats.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052DE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052DE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F6464D" w:rsidRDefault="00F6464D" w:rsidP="00F728D5">
            <w:pPr>
              <w:rPr>
                <w:rFonts w:ascii="Arial Narrow" w:hAnsi="Arial Narrow" w:cs="Arial"/>
              </w:rPr>
            </w:pPr>
          </w:p>
          <w:p w:rsidR="00F6464D" w:rsidRDefault="00F6464D" w:rsidP="00F728D5">
            <w:pPr>
              <w:rPr>
                <w:rFonts w:ascii="Arial Narrow" w:hAnsi="Arial Narrow" w:cs="Arial"/>
              </w:rPr>
            </w:pPr>
          </w:p>
          <w:p w:rsidR="00F6464D" w:rsidRPr="00F728D5" w:rsidRDefault="00F6464D" w:rsidP="00F728D5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F728D5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D87CF7" w:rsidRDefault="00F6464D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Discussing</w:t>
            </w:r>
          </w:p>
          <w:p w:rsidR="00F6464D" w:rsidRDefault="00F6464D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Talking about</w:t>
            </w:r>
          </w:p>
          <w:p w:rsidR="00F6464D" w:rsidRDefault="00F6464D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Writingdescriptive sentences</w:t>
            </w:r>
          </w:p>
          <w:p w:rsidR="00F6464D" w:rsidRDefault="00F6464D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Reading descriptive sentences</w:t>
            </w:r>
          </w:p>
          <w:p w:rsidR="00F6464D" w:rsidRPr="00D87CF7" w:rsidRDefault="00F6464D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052DE" w:rsidP="00F052D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052D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F052DE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6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Keeping sheep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external parts of a sheep.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uses of sheep to people.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-names external parts of a sheep.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-pronounces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Writes words and sentences correctly. 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External parts of a sheep.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Face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Ear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Back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Rump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Tail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Thigh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Hock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Hoof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Belly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Shoulder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Neck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8B1A07">
              <w:rPr>
                <w:rFonts w:ascii="Arial Narrow" w:hAnsi="Arial Narrow" w:cs="Arial"/>
                <w:b/>
              </w:rPr>
              <w:t>Uses of sheep</w:t>
            </w:r>
            <w:r w:rsidRPr="00D87CF7">
              <w:rPr>
                <w:rFonts w:ascii="Arial Narrow" w:hAnsi="Arial Narrow" w:cs="Arial"/>
              </w:rPr>
              <w:t>.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8B1A07" w:rsidP="008B1A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41707C" w:rsidP="0041707C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Writingdescriptive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  <w:r>
              <w:rPr>
                <w:rFonts w:ascii="Arial Narrow" w:hAnsi="Arial Narrow" w:cs="Arial"/>
              </w:rPr>
              <w:t xml:space="preserve"> names of the parts of a sheep</w:t>
            </w: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6464D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6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Breeds of sheep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different breeds of sheep.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-describes examples of breeds kept for wool, mutton and dual purpose. 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-recites poems about sheep.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breeds of sheep.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8B1A07" w:rsidRDefault="00D87CF7" w:rsidP="00AB4087">
            <w:pPr>
              <w:rPr>
                <w:rFonts w:ascii="Arial Narrow" w:hAnsi="Arial Narrow" w:cs="Arial"/>
                <w:b/>
              </w:rPr>
            </w:pPr>
            <w:r w:rsidRPr="008B1A07">
              <w:rPr>
                <w:rFonts w:ascii="Arial Narrow" w:hAnsi="Arial Narrow" w:cs="Arial"/>
                <w:b/>
              </w:rPr>
              <w:t>Breeds of sheep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</w:t>
            </w:r>
            <w:r w:rsidRPr="00D87CF7">
              <w:rPr>
                <w:rFonts w:ascii="Arial Narrow" w:hAnsi="Arial Narrow" w:cs="Arial"/>
                <w:b/>
              </w:rPr>
              <w:t>Local breeds</w:t>
            </w:r>
          </w:p>
          <w:p w:rsidR="00D87CF7" w:rsidRPr="008B1A07" w:rsidRDefault="00D87CF7" w:rsidP="008B1A07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Black head Persian</w:t>
            </w:r>
          </w:p>
          <w:p w:rsidR="00D87CF7" w:rsidRPr="008B1A07" w:rsidRDefault="00D87CF7" w:rsidP="008B1A07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Masai sheep</w:t>
            </w:r>
          </w:p>
          <w:p w:rsidR="00D87CF7" w:rsidRPr="00F6464D" w:rsidRDefault="00D87CF7" w:rsidP="00F6464D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Somali sheep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Exotic breeds:</w:t>
            </w:r>
          </w:p>
          <w:p w:rsidR="00D87CF7" w:rsidRPr="00F6464D" w:rsidRDefault="00D87CF7" w:rsidP="00F6464D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Merino sheep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F6464D" w:rsidRDefault="00D87CF7" w:rsidP="00F6464D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Romney marsh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6464D" w:rsidP="00F6464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6464D" w:rsidP="00F6464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F728D5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  <w:p w:rsidR="00F6464D" w:rsidRPr="00D87CF7" w:rsidRDefault="00F6464D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Word cards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breeds of sheep</w:t>
            </w:r>
          </w:p>
          <w:p w:rsidR="00F6464D" w:rsidRPr="00F6464D" w:rsidRDefault="00F67FCF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  <w:r>
              <w:rPr>
                <w:rFonts w:ascii="Arial Narrow" w:hAnsi="Arial Narrow" w:cs="Arial"/>
              </w:rPr>
              <w:t xml:space="preserve"> names of sheep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  <w:r>
              <w:rPr>
                <w:rFonts w:ascii="Arial Narrow" w:hAnsi="Arial Narrow" w:cs="Arial"/>
              </w:rPr>
              <w:t xml:space="preserve"> of exotic breeds of sheep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6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Housing and management  of sheep.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-describes proper housing for sheep. 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-discusses how a sheep house should be kept.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and sentences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Housing for sheep</w:t>
            </w:r>
            <w:r w:rsidRPr="00D87CF7">
              <w:rPr>
                <w:rFonts w:ascii="Arial Narrow" w:hAnsi="Arial Narrow" w:cs="Arial"/>
              </w:rPr>
              <w:t>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 sheep house should be kept;</w:t>
            </w:r>
          </w:p>
          <w:p w:rsidR="00D87CF7" w:rsidRPr="00D87CF7" w:rsidRDefault="00D87CF7" w:rsidP="00F67FCF">
            <w:pPr>
              <w:pStyle w:val="ListParagraph"/>
              <w:ind w:left="450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Clean</w:t>
            </w:r>
          </w:p>
          <w:p w:rsidR="00D87CF7" w:rsidRPr="00D87CF7" w:rsidRDefault="00D87CF7" w:rsidP="00F67FCF">
            <w:pPr>
              <w:pStyle w:val="ListParagraph"/>
              <w:ind w:left="450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Dry</w:t>
            </w:r>
          </w:p>
          <w:p w:rsidR="00D87CF7" w:rsidRPr="00D87CF7" w:rsidRDefault="00D87CF7" w:rsidP="00F67FCF">
            <w:pPr>
              <w:pStyle w:val="ListParagraph"/>
              <w:ind w:left="450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Well ventilated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6464D" w:rsidP="00F6464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6464D" w:rsidP="00F6464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6464D" w:rsidP="00F6464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F728D5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  <w:r w:rsidR="00F67FCF">
              <w:rPr>
                <w:rFonts w:ascii="Arial Narrow" w:hAnsi="Arial Narrow" w:cs="Arial"/>
              </w:rPr>
              <w:t xml:space="preserve"> about sheep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F67FCF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D87CF7" w:rsidP="00F67FCF">
            <w:pPr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67FCF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FE75A9" w:rsidP="008B1A07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67FCF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 70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6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Products from sheep.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products got from sheep.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-names sheep’s products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-correctly spells sheep products.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Products got from sheep.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Mutton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Wool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Skins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Hooves</w:t>
            </w:r>
          </w:p>
          <w:p w:rsidR="00D87CF7" w:rsidRPr="00D87CF7" w:rsidRDefault="00D87CF7" w:rsidP="00AB4087">
            <w:pPr>
              <w:pStyle w:val="ListParagraph"/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8B1A07" w:rsidP="008B1A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8B1A07" w:rsidP="00F67FCF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  <w:r w:rsidR="00F67FCF">
              <w:rPr>
                <w:rFonts w:ascii="Arial Narrow" w:hAnsi="Arial Narrow" w:cs="Arial"/>
              </w:rPr>
              <w:t xml:space="preserve"> names of sheep products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  <w:r w:rsidR="00F67FCF">
              <w:rPr>
                <w:rFonts w:ascii="Arial Narrow" w:hAnsi="Arial Narrow" w:cs="Arial"/>
              </w:rPr>
              <w:t xml:space="preserve"> of sheep products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67FCF" w:rsidP="00F67FCF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8B1A07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8B1A07" w:rsidP="008B1A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Care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8B1A07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6</w:t>
            </w:r>
          </w:p>
        </w:tc>
        <w:tc>
          <w:tcPr>
            <w:tcW w:w="425" w:type="dxa"/>
          </w:tcPr>
          <w:p w:rsidR="00D87CF7" w:rsidRPr="00450A78" w:rsidRDefault="00F052DE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Diseases that affect sheep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diseases that affect sheep.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-pronounces diseases that attack sheep.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sheep diseases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Diseases that attack sheep.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Brucellosis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Lamb dysentery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Goiter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Epididymitis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Foot rot</w:t>
            </w:r>
          </w:p>
          <w:p w:rsidR="00D87CF7" w:rsidRPr="00F67FCF" w:rsidRDefault="00D87CF7" w:rsidP="00AB4087">
            <w:pPr>
              <w:pStyle w:val="ListParagraph"/>
              <w:numPr>
                <w:ilvl w:val="0"/>
                <w:numId w:val="38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Black disease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F67FCF" w:rsidP="00F67FCF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F67FCF">
              <w:rPr>
                <w:rFonts w:ascii="Arial Narrow" w:hAnsi="Arial Narrow" w:cs="Arial"/>
              </w:rPr>
              <w:t xml:space="preserve"> new words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  <w:r w:rsidR="00F67FCF">
              <w:rPr>
                <w:rFonts w:ascii="Arial Narrow" w:hAnsi="Arial Narrow" w:cs="Arial"/>
              </w:rPr>
              <w:t xml:space="preserve"> names of diseases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 xml:space="preserve">Giving </w:t>
            </w:r>
            <w:r w:rsidR="00F67FCF">
              <w:rPr>
                <w:rFonts w:ascii="Arial Narrow" w:hAnsi="Arial Narrow" w:cs="Arial"/>
              </w:rPr>
              <w:t xml:space="preserve"> </w:t>
            </w:r>
            <w:r w:rsidRPr="00F6464D">
              <w:rPr>
                <w:rFonts w:ascii="Arial Narrow" w:hAnsi="Arial Narrow" w:cs="Arial"/>
              </w:rPr>
              <w:t>examples</w:t>
            </w:r>
            <w:r w:rsidR="00F67FCF">
              <w:rPr>
                <w:rFonts w:ascii="Arial Narrow" w:hAnsi="Arial Narrow" w:cs="Arial"/>
              </w:rPr>
              <w:t xml:space="preserve"> of diesases that attack sheep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67FCF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D87CF7" w:rsidRPr="00D87CF7" w:rsidRDefault="008B1A07" w:rsidP="008B1A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 solving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7</w:t>
            </w:r>
          </w:p>
        </w:tc>
        <w:tc>
          <w:tcPr>
            <w:tcW w:w="425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Prevention and control of diseases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-suggests ways of controlling diseases that attack sheep.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-talks about how to control sheep diseases.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and sentences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Prevention and control of sheep diseases.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8B1A07" w:rsidP="008B1A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8B1A07">
            <w:pPr>
              <w:rPr>
                <w:rFonts w:ascii="Arial Narrow" w:hAnsi="Arial Narrow" w:cs="Arial"/>
              </w:rPr>
            </w:pP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8B1A07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8B1A07" w:rsidP="008B1A0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Descriptive sentences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D87CF7" w:rsidP="00FE75A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7</w:t>
            </w:r>
          </w:p>
        </w:tc>
        <w:tc>
          <w:tcPr>
            <w:tcW w:w="425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Docking in sheep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 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docking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reasons for docking sheep.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-recites poems about docking.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D87CF7" w:rsidRDefault="008B1A07" w:rsidP="008B1A07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Docking of sheep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-What docking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>-reasons for docking sheep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8B1A07" w:rsidP="008B1A0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discovery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8B1A07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8B1A07">
              <w:rPr>
                <w:rFonts w:ascii="Arial Narrow" w:hAnsi="Arial Narrow" w:cs="Arial"/>
              </w:rPr>
              <w:t xml:space="preserve"> docking</w:t>
            </w:r>
          </w:p>
          <w:p w:rsidR="00F6464D" w:rsidRPr="00F6464D" w:rsidRDefault="008B1A07" w:rsidP="008B1A07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8B1A0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FE75A9" w:rsidP="008B1A07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</w:t>
            </w:r>
            <w:r w:rsidR="008B1A07">
              <w:rPr>
                <w:rFonts w:ascii="Arial Narrow" w:hAnsi="Arial Narrow" w:cs="Arial"/>
              </w:rPr>
              <w:t>fective communication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7</w:t>
            </w:r>
          </w:p>
        </w:tc>
        <w:tc>
          <w:tcPr>
            <w:tcW w:w="425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Pig keeping.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-names external parts of a pig.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-discusses uses of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external parts of a pig.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-draws external parts of a pig.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External parts of a pig.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 xml:space="preserve">leg 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ear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rump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Hock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Belly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Loin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Jowl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Snout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Face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Shoulder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Neck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back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D87CF7" w:rsidP="0062659B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  <w:p w:rsidR="0062659B" w:rsidRDefault="0062659B" w:rsidP="00AB4087">
            <w:pPr>
              <w:jc w:val="center"/>
              <w:rPr>
                <w:rFonts w:ascii="Arial Narrow" w:hAnsi="Arial Narrow" w:cs="Arial"/>
              </w:rPr>
            </w:pPr>
          </w:p>
          <w:p w:rsidR="00CD750C" w:rsidRPr="00D87CF7" w:rsidRDefault="00CD750C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Achart showing parts of a sheep</w:t>
            </w:r>
          </w:p>
        </w:tc>
        <w:tc>
          <w:tcPr>
            <w:tcW w:w="1214" w:type="dxa"/>
          </w:tcPr>
          <w:p w:rsidR="00F6464D" w:rsidRPr="00F6464D" w:rsidRDefault="00F6464D" w:rsidP="0062659B">
            <w:pPr>
              <w:rPr>
                <w:rFonts w:ascii="Arial Narrow" w:hAnsi="Arial Narrow" w:cs="Arial"/>
              </w:rPr>
            </w:pP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62659B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62659B" w:rsidP="0062659B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Drawing parts of a pig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CD750C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FE75A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b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b/>
                <w:sz w:val="40"/>
                <w:szCs w:val="40"/>
              </w:rPr>
              <w:t>7</w:t>
            </w:r>
          </w:p>
        </w:tc>
        <w:tc>
          <w:tcPr>
            <w:tcW w:w="425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Local breeds of pigs.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local breeds of pigs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-identifies examples of local breeds of pigs.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correctly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sentences and words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Local breeds of pigs</w:t>
            </w:r>
          </w:p>
          <w:p w:rsidR="00D87CF7" w:rsidRPr="00D87CF7" w:rsidRDefault="0062659B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-What local breeds of pigs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Examples of local</w:t>
            </w:r>
            <w:r w:rsidRPr="00D87CF7">
              <w:rPr>
                <w:rFonts w:ascii="Arial Narrow" w:hAnsi="Arial Narrow" w:cs="Arial"/>
              </w:rPr>
              <w:t xml:space="preserve"> </w:t>
            </w:r>
            <w:r w:rsidRPr="00D87CF7">
              <w:rPr>
                <w:rFonts w:ascii="Arial Narrow" w:hAnsi="Arial Narrow" w:cs="Arial"/>
                <w:b/>
              </w:rPr>
              <w:t>breeds of pigs: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Warthogs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Black pigs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Spotted pigs</w:t>
            </w:r>
          </w:p>
          <w:p w:rsidR="00D87CF7" w:rsidRPr="0062659B" w:rsidRDefault="00D87CF7" w:rsidP="00AB4087">
            <w:pPr>
              <w:rPr>
                <w:rFonts w:ascii="Arial Narrow" w:hAnsi="Arial Narrow" w:cs="Arial"/>
                <w:b/>
              </w:rPr>
            </w:pPr>
            <w:r w:rsidRPr="0062659B">
              <w:rPr>
                <w:rFonts w:ascii="Arial Narrow" w:hAnsi="Arial Narrow" w:cs="Arial"/>
                <w:b/>
              </w:rPr>
              <w:t>Characteristics of local pigs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62659B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62659B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F728D5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62659B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  <w:r w:rsidR="0062659B">
              <w:rPr>
                <w:rFonts w:ascii="Arial Narrow" w:hAnsi="Arial Narrow" w:cs="Arial"/>
              </w:rPr>
              <w:t xml:space="preserve"> names of pigs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  <w:r w:rsidR="0062659B">
              <w:rPr>
                <w:rFonts w:ascii="Arial Narrow" w:hAnsi="Arial Narrow" w:cs="Arial"/>
              </w:rPr>
              <w:t xml:space="preserve"> of local pigs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CD750C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D87CF7" w:rsidP="00FE75A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7</w:t>
            </w:r>
          </w:p>
        </w:tc>
        <w:tc>
          <w:tcPr>
            <w:tcW w:w="425" w:type="dxa"/>
          </w:tcPr>
          <w:p w:rsidR="00D87CF7" w:rsidRPr="00450A78" w:rsidRDefault="008B1A07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Exotic breeds of goats.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exotic breeds of pis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examples of exotic breeds of pigs.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correct words and sentences.</w:t>
            </w:r>
          </w:p>
        </w:tc>
        <w:tc>
          <w:tcPr>
            <w:tcW w:w="1530" w:type="dxa"/>
          </w:tcPr>
          <w:p w:rsidR="0062659B" w:rsidRDefault="0062659B" w:rsidP="0062659B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Exotic breeds of pigs</w:t>
            </w:r>
          </w:p>
          <w:p w:rsidR="00D87CF7" w:rsidRPr="0062659B" w:rsidRDefault="00D87CF7" w:rsidP="0062659B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>What exotic bre</w:t>
            </w:r>
            <w:r w:rsidR="0062659B">
              <w:rPr>
                <w:rFonts w:ascii="Arial Narrow" w:hAnsi="Arial Narrow" w:cs="Arial"/>
              </w:rPr>
              <w:t>eds of pigs ?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  <w:b/>
              </w:rPr>
              <w:t>Examples of exotic breeds of</w:t>
            </w:r>
            <w:r w:rsidRPr="00D87CF7">
              <w:rPr>
                <w:rFonts w:ascii="Arial Narrow" w:hAnsi="Arial Narrow" w:cs="Arial"/>
              </w:rPr>
              <w:t xml:space="preserve"> pigs.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Large white 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Landrace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Saddle back</w:t>
            </w:r>
          </w:p>
          <w:p w:rsidR="00D87CF7" w:rsidRPr="0062659B" w:rsidRDefault="00D87CF7" w:rsidP="0062659B">
            <w:pPr>
              <w:rPr>
                <w:rFonts w:ascii="Arial Narrow" w:hAnsi="Arial Narrow" w:cs="Arial"/>
              </w:rPr>
            </w:pPr>
            <w:r w:rsidRPr="0062659B">
              <w:rPr>
                <w:rFonts w:ascii="Arial Narrow" w:hAnsi="Arial Narrow" w:cs="Arial"/>
              </w:rPr>
              <w:t>Hampshire</w:t>
            </w:r>
          </w:p>
          <w:p w:rsidR="00D87CF7" w:rsidRPr="0062659B" w:rsidRDefault="00D87CF7" w:rsidP="00AB4087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Large black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62659B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62659B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  <w:r w:rsidR="0062659B">
              <w:rPr>
                <w:rFonts w:ascii="Arial Narrow" w:hAnsi="Arial Narrow" w:cs="Arial"/>
              </w:rPr>
              <w:t xml:space="preserve"> of exotic pigs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62659B" w:rsidP="0062659B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CD750C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D87CF7" w:rsidP="00FE75A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763B0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8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Characteristics of exotic breeds of pigs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common characteristics of exotic pigs.</w:t>
            </w:r>
          </w:p>
        </w:tc>
        <w:tc>
          <w:tcPr>
            <w:tcW w:w="1620" w:type="dxa"/>
          </w:tcPr>
          <w:p w:rsidR="00F763B0" w:rsidRPr="00F763B0" w:rsidRDefault="00F763B0" w:rsidP="00F763B0">
            <w:pPr>
              <w:jc w:val="center"/>
              <w:rPr>
                <w:rFonts w:ascii="Arial Narrow" w:hAnsi="Arial Narrow" w:cs="Arial"/>
              </w:rPr>
            </w:pPr>
            <w:r w:rsidRPr="00F763B0">
              <w:rPr>
                <w:rFonts w:ascii="Arial Narrow" w:hAnsi="Arial Narrow" w:cs="Arial"/>
              </w:rPr>
              <w:t>reads new words correctly.</w:t>
            </w:r>
          </w:p>
          <w:p w:rsidR="00F763B0" w:rsidRPr="00F763B0" w:rsidRDefault="00F763B0" w:rsidP="00F763B0">
            <w:pPr>
              <w:jc w:val="center"/>
              <w:rPr>
                <w:rFonts w:ascii="Arial Narrow" w:hAnsi="Arial Narrow" w:cs="Arial"/>
              </w:rPr>
            </w:pPr>
            <w:r w:rsidRPr="00F763B0">
              <w:rPr>
                <w:rFonts w:ascii="Arial Narrow" w:hAnsi="Arial Narrow" w:cs="Arial"/>
              </w:rPr>
              <w:t>-spells new words</w:t>
            </w:r>
          </w:p>
          <w:p w:rsidR="00D87CF7" w:rsidRPr="00D87CF7" w:rsidRDefault="00F763B0" w:rsidP="00F763B0">
            <w:pPr>
              <w:jc w:val="center"/>
              <w:rPr>
                <w:rFonts w:ascii="Arial Narrow" w:hAnsi="Arial Narrow" w:cs="Arial"/>
              </w:rPr>
            </w:pPr>
            <w:r w:rsidRPr="00F763B0">
              <w:rPr>
                <w:rFonts w:ascii="Arial Narrow" w:hAnsi="Arial Narrow" w:cs="Arial"/>
              </w:rPr>
              <w:t>-writes correct words and sentences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Characteristics of exotic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grow fast.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produce high quality pork.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usually attacked by diseases.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A92802" w:rsidP="00A92802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F763B0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CD750C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F763B0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8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Extensive system of keeping pigs.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the extensive system of keeping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advantages of extensive system.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-discusses disadvantages of extensive system of keeping pigs.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definition of extensive system of keeping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extensive system of keeping pigs.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Extensive system of keeping pigs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-Advantages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-Disadvantages 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A92802" w:rsidP="00A92802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Brainstorming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A92802">
              <w:rPr>
                <w:rFonts w:ascii="Arial Narrow" w:hAnsi="Arial Narrow" w:cs="Arial"/>
              </w:rPr>
              <w:t xml:space="preserve"> the systems of keeping pigs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Writingdescriptive sentences</w:t>
            </w: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CD750C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A92802" w:rsidP="00A92802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Care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8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Intensive system of keeping pigs.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intensive system of keeping pigs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advantages of intensive system of keeping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-points out disadvantages  of intensive system of keeping pigs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 new 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senmtences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Intensive system of keeping pigs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-Advantages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-Disadvantages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F728D5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A92802" w:rsidRPr="00A92802" w:rsidRDefault="00A92802" w:rsidP="00A92802">
            <w:pPr>
              <w:jc w:val="center"/>
              <w:rPr>
                <w:rFonts w:ascii="Arial Narrow" w:hAnsi="Arial Narrow" w:cs="Arial"/>
              </w:rPr>
            </w:pPr>
            <w:r w:rsidRPr="00A92802">
              <w:rPr>
                <w:rFonts w:ascii="Arial Narrow" w:hAnsi="Arial Narrow" w:cs="Arial"/>
              </w:rPr>
              <w:t>Discussing</w:t>
            </w:r>
          </w:p>
          <w:p w:rsidR="00A92802" w:rsidRPr="00A92802" w:rsidRDefault="00A92802" w:rsidP="00A92802">
            <w:pPr>
              <w:jc w:val="center"/>
              <w:rPr>
                <w:rFonts w:ascii="Arial Narrow" w:hAnsi="Arial Narrow" w:cs="Arial"/>
              </w:rPr>
            </w:pPr>
            <w:r w:rsidRPr="00A92802">
              <w:rPr>
                <w:rFonts w:ascii="Arial Narrow" w:hAnsi="Arial Narrow" w:cs="Arial"/>
              </w:rPr>
              <w:t>Talking about the systems of keeping pigs</w:t>
            </w:r>
          </w:p>
          <w:p w:rsidR="00D87CF7" w:rsidRPr="00D87CF7" w:rsidRDefault="00A92802" w:rsidP="00A92802">
            <w:pPr>
              <w:jc w:val="center"/>
              <w:rPr>
                <w:rFonts w:ascii="Arial Narrow" w:hAnsi="Arial Narrow" w:cs="Arial"/>
              </w:rPr>
            </w:pPr>
            <w:r w:rsidRPr="00A92802">
              <w:rPr>
                <w:rFonts w:ascii="Arial Narrow" w:hAnsi="Arial Narrow" w:cs="Arial"/>
              </w:rPr>
              <w:t>Writing descriptive sentences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261CF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A92802" w:rsidP="00A92802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Care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261CF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8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Housing of pigs.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-names the house for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-outlines factors to consider when constructing a sty.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-talks about housing constructing a good pig’s house.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new words and sentences about housing of pigs.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Housing of pigs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A92802" w:rsidRPr="00D87CF7" w:rsidRDefault="00D87CF7" w:rsidP="00A92802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-Name for a </w:t>
            </w:r>
          </w:p>
          <w:p w:rsidR="00D87CF7" w:rsidRPr="00D87CF7" w:rsidRDefault="00261CFE" w:rsidP="00F728D5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Pigs</w:t>
            </w:r>
            <w:r w:rsidR="00D87CF7" w:rsidRPr="00D87CF7">
              <w:rPr>
                <w:rFonts w:ascii="Arial Narrow" w:hAnsi="Arial Narrow" w:cs="Arial"/>
              </w:rPr>
              <w:t>’ house.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-factors to consider when constructing a sty.</w:t>
            </w:r>
          </w:p>
        </w:tc>
        <w:tc>
          <w:tcPr>
            <w:tcW w:w="1214" w:type="dxa"/>
          </w:tcPr>
          <w:p w:rsidR="00A92802" w:rsidRPr="00F728D5" w:rsidRDefault="00A92802" w:rsidP="00A92802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A92802" w:rsidRPr="00F728D5" w:rsidRDefault="00A92802" w:rsidP="00A92802">
            <w:pPr>
              <w:rPr>
                <w:rFonts w:ascii="Arial Narrow" w:hAnsi="Arial Narrow" w:cs="Arial"/>
              </w:rPr>
            </w:pPr>
          </w:p>
          <w:p w:rsidR="00A92802" w:rsidRPr="00F728D5" w:rsidRDefault="00A92802" w:rsidP="00A92802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A92802" w:rsidRPr="00F728D5" w:rsidRDefault="00A92802" w:rsidP="00A92802">
            <w:pPr>
              <w:rPr>
                <w:rFonts w:ascii="Arial Narrow" w:hAnsi="Arial Narrow" w:cs="Arial"/>
              </w:rPr>
            </w:pPr>
          </w:p>
          <w:p w:rsidR="00A92802" w:rsidRPr="00F728D5" w:rsidRDefault="00A92802" w:rsidP="00A92802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A92802" w:rsidRPr="00F728D5" w:rsidRDefault="00A92802" w:rsidP="00A92802">
            <w:pPr>
              <w:rPr>
                <w:rFonts w:ascii="Arial Narrow" w:hAnsi="Arial Narrow" w:cs="Arial"/>
              </w:rPr>
            </w:pPr>
          </w:p>
          <w:p w:rsidR="00A92802" w:rsidRPr="00F728D5" w:rsidRDefault="00A92802" w:rsidP="00A92802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A92802" w:rsidP="00A9280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261CFE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A92802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261CF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8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castration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-defines castration.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methods of castration.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-describes each method of castration. 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-tells a story about castration of animals.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methods of castration.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Writes words and sentences about castration.</w:t>
            </w:r>
          </w:p>
        </w:tc>
        <w:tc>
          <w:tcPr>
            <w:tcW w:w="1530" w:type="dxa"/>
          </w:tcPr>
          <w:p w:rsidR="00D87CF7" w:rsidRPr="00261CFE" w:rsidRDefault="00261CFE" w:rsidP="00AB4087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Castration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-Methods of castration.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Open operation.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Closed operation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6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Use of a loop.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F728D5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  <w:r w:rsidR="00261CFE">
              <w:rPr>
                <w:rFonts w:ascii="Arial Narrow" w:hAnsi="Arial Narrow" w:cs="Arial"/>
              </w:rPr>
              <w:t xml:space="preserve"> methods of castration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261CFE">
              <w:rPr>
                <w:rFonts w:ascii="Arial Narrow" w:hAnsi="Arial Narrow" w:cs="Arial"/>
              </w:rPr>
              <w:t xml:space="preserve"> the reason for castration</w:t>
            </w:r>
          </w:p>
          <w:p w:rsidR="00F6464D" w:rsidRPr="00F6464D" w:rsidRDefault="00261CFE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A92802" w:rsidP="00FE75A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</w:t>
            </w:r>
            <w:r w:rsidR="00FE75A9" w:rsidRPr="00FE75A9">
              <w:rPr>
                <w:rFonts w:ascii="Arial Narrow" w:hAnsi="Arial Narrow" w:cs="Arial"/>
              </w:rPr>
              <w:t>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D87CF7" w:rsidP="00FE75A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261CF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9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Reasons for castration.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-discusses reasons for castration.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and sentences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reasons for castration.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Reasons for castration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-To make animals easy to handle.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-To enable animals grow faster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-To make animals grow fatter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-To prevent a bad smell. 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261CFE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261CFE" w:rsidRPr="00261CFE" w:rsidRDefault="00261CFE" w:rsidP="00261CFE">
            <w:pPr>
              <w:jc w:val="center"/>
              <w:rPr>
                <w:rFonts w:ascii="Arial Narrow" w:hAnsi="Arial Narrow" w:cs="Arial"/>
              </w:rPr>
            </w:pPr>
            <w:r w:rsidRPr="00261CFE">
              <w:rPr>
                <w:rFonts w:ascii="Arial Narrow" w:hAnsi="Arial Narrow" w:cs="Arial"/>
              </w:rPr>
              <w:t>Discussing methods of castration</w:t>
            </w:r>
          </w:p>
          <w:p w:rsidR="00261CFE" w:rsidRPr="00261CFE" w:rsidRDefault="00261CFE" w:rsidP="00261CFE">
            <w:pPr>
              <w:jc w:val="center"/>
              <w:rPr>
                <w:rFonts w:ascii="Arial Narrow" w:hAnsi="Arial Narrow" w:cs="Arial"/>
              </w:rPr>
            </w:pPr>
            <w:r w:rsidRPr="00261CFE">
              <w:rPr>
                <w:rFonts w:ascii="Arial Narrow" w:hAnsi="Arial Narrow" w:cs="Arial"/>
              </w:rPr>
              <w:t>Talking about the reason for castration</w:t>
            </w:r>
          </w:p>
          <w:p w:rsidR="00D87CF7" w:rsidRPr="00D87CF7" w:rsidRDefault="00261CFE" w:rsidP="00261CFE">
            <w:pPr>
              <w:jc w:val="center"/>
              <w:rPr>
                <w:rFonts w:ascii="Arial Narrow" w:hAnsi="Arial Narrow" w:cs="Arial"/>
              </w:rPr>
            </w:pPr>
            <w:r w:rsidRPr="00261CFE">
              <w:rPr>
                <w:rFonts w:ascii="Arial Narrow" w:hAnsi="Arial Narrow" w:cs="Arial"/>
              </w:rPr>
              <w:t>Writing descriptive sentences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A92802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Default="00D87CF7" w:rsidP="00FE75A9">
            <w:pPr>
              <w:jc w:val="center"/>
              <w:rPr>
                <w:rFonts w:ascii="Arial Narrow" w:hAnsi="Arial Narrow" w:cs="Arial"/>
              </w:rPr>
            </w:pPr>
          </w:p>
          <w:p w:rsidR="00261CFE" w:rsidRDefault="00261CFE" w:rsidP="00FE75A9">
            <w:pPr>
              <w:jc w:val="center"/>
              <w:rPr>
                <w:rFonts w:ascii="Arial Narrow" w:hAnsi="Arial Narrow" w:cs="Arial"/>
              </w:rPr>
            </w:pPr>
          </w:p>
          <w:p w:rsidR="00261CFE" w:rsidRPr="00D87CF7" w:rsidRDefault="00261CFE" w:rsidP="00FE75A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261CFE" w:rsidRPr="00D87CF7">
              <w:rPr>
                <w:rFonts w:ascii="Arial Narrow" w:hAnsi="Arial Narrow" w:cs="Arial"/>
              </w:rPr>
              <w:t>primary</w:t>
            </w:r>
            <w:r w:rsidR="00261CFE">
              <w:rPr>
                <w:rFonts w:ascii="Arial Narrow" w:hAnsi="Arial Narrow" w:cs="Arial"/>
              </w:rPr>
              <w:t>*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9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The digestive system of a pig.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the digestive system of a pig.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-draws and labels the digestive of a pig.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-names labelled parts of the digestive system of a pig.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Digestive system of a pig. </w:t>
            </w:r>
            <w:r w:rsidRPr="00D87CF7">
              <w:rPr>
                <w:rFonts w:ascii="Arial Narrow" w:hAnsi="Arial Narrow" w:cs="Arial"/>
                <w:noProof/>
                <w:lang w:val="en-GB" w:eastAsia="en-GB"/>
              </w:rPr>
              <w:drawing>
                <wp:inline distT="0" distB="0" distL="0" distR="0" wp14:anchorId="149AC241" wp14:editId="101AF6EE">
                  <wp:extent cx="873631" cy="508157"/>
                  <wp:effectExtent l="19050" t="0" r="2669" b="0"/>
                  <wp:docPr id="1" name="Picture 1" descr="http://web.ics.purdue.edu/idc/EDCI270/CD/images/3-4pi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eb.ics.purdue.edu/idc/EDCI270/CD/images/3-4pi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31" cy="511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261CFE" w:rsidP="00261CF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261CFE">
              <w:rPr>
                <w:rFonts w:ascii="Arial Narrow" w:hAnsi="Arial Narrow" w:cs="Arial"/>
              </w:rPr>
              <w:t xml:space="preserve"> the digestive system of a pig</w:t>
            </w:r>
          </w:p>
          <w:p w:rsidR="00F6464D" w:rsidRPr="00F6464D" w:rsidRDefault="00261CFE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261CF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261CFE" w:rsidP="00261CFE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Problem solving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9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Diseases that attack pigs.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diseases that attack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-describes signs and symptoms of diseases of pigs.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-pronounces diseases that attack pigs.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diseases of pigs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pig diseases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 xml:space="preserve">    </w:t>
            </w:r>
            <w:r w:rsidRPr="00D87CF7">
              <w:rPr>
                <w:rFonts w:ascii="Arial Narrow" w:hAnsi="Arial Narrow" w:cs="Arial"/>
                <w:b/>
              </w:rPr>
              <w:t>Pig diseases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African swine fever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Foot rot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Anthrax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Pneumonia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Nagana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Piglet anaemia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jc w:val="center"/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7874D9">
              <w:rPr>
                <w:rFonts w:ascii="Arial Narrow" w:hAnsi="Arial Narrow" w:cs="Arial"/>
              </w:rPr>
              <w:t xml:space="preserve"> diseases in pigs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Writingdescriptive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261CFE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C24F4E" w:rsidRDefault="007874D9" w:rsidP="00AB4087">
            <w:pPr>
              <w:pStyle w:val="Heading2"/>
              <w:outlineLvl w:val="1"/>
              <w:rPr>
                <w:rFonts w:ascii="Arial Narrow" w:hAnsi="Arial Narrow" w:cs="Arial"/>
                <w:b w:val="0"/>
                <w:sz w:val="22"/>
                <w:szCs w:val="22"/>
              </w:rPr>
            </w:pPr>
            <w:r w:rsidRPr="00C24F4E">
              <w:rPr>
                <w:rFonts w:ascii="Arial Narrow" w:hAnsi="Arial Narrow" w:cs="Arial"/>
                <w:b w:val="0"/>
                <w:color w:val="FF0000"/>
                <w:sz w:val="22"/>
                <w:szCs w:val="22"/>
              </w:rPr>
              <w:t xml:space="preserve">MK Integrated </w:t>
            </w:r>
            <w:r w:rsidR="00C24F4E" w:rsidRPr="00C24F4E">
              <w:rPr>
                <w:rFonts w:ascii="Arial Narrow" w:hAnsi="Arial Narrow" w:cs="Arial"/>
                <w:b w:val="0"/>
                <w:color w:val="FF0000"/>
                <w:sz w:val="22"/>
                <w:szCs w:val="22"/>
              </w:rPr>
              <w:t>MK Integrated pri</w:t>
            </w:r>
            <w:r w:rsidR="00C24F4E">
              <w:rPr>
                <w:rFonts w:ascii="Arial Narrow" w:hAnsi="Arial Narrow" w:cs="Arial"/>
                <w:b w:val="0"/>
                <w:color w:val="FF0000"/>
                <w:sz w:val="22"/>
                <w:szCs w:val="22"/>
              </w:rPr>
              <w:t xml:space="preserve">mary science pupil’s book 5 </w:t>
            </w: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9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HUMAN HEALTH</w:t>
            </w: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FOOD AND NUTRITION</w:t>
            </w: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Breast feeding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 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breast feeding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-states advantages of breast feeding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disadvantages of breast feeding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-spells breast feeding and other new words.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advantages and disadvantages of breast feeding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Breast feeding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Definition</w:t>
            </w: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Advantages of breast feeding to the mother, baby and family</w:t>
            </w:r>
          </w:p>
          <w:p w:rsidR="00D87CF7" w:rsidRPr="00D87CF7" w:rsidRDefault="00D87CF7" w:rsidP="00AB4087">
            <w:pPr>
              <w:pStyle w:val="ListParagraph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Disadvantages of breast </w:t>
            </w:r>
            <w:r w:rsidRPr="00D87CF7">
              <w:rPr>
                <w:rFonts w:ascii="Arial Narrow" w:hAnsi="Arial Narrow" w:cs="Arial"/>
              </w:rPr>
              <w:lastRenderedPageBreak/>
              <w:t>feeding</w:t>
            </w:r>
          </w:p>
        </w:tc>
        <w:tc>
          <w:tcPr>
            <w:tcW w:w="1214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>-Question and answer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-Brainstorming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-guided class discussion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chalkboad illustration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Explaining breast feeding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Stating advantages and disadvantages </w:t>
            </w:r>
          </w:p>
        </w:tc>
        <w:tc>
          <w:tcPr>
            <w:tcW w:w="1124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Self esteem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Critical thinking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261CF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9</w:t>
            </w:r>
          </w:p>
        </w:tc>
        <w:tc>
          <w:tcPr>
            <w:tcW w:w="425" w:type="dxa"/>
          </w:tcPr>
          <w:p w:rsidR="00D87CF7" w:rsidRPr="00450A78" w:rsidRDefault="00A92802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Bottle feeding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bottle feeding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advantages of bottle feeding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disadvantages of bottle feeding.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-talks about bottle feeding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about advantages and disadvantages of bottle feeding.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Bottle feeding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-Advantages of bottle feeding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-disadvatages of bottle feeding.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  <w:p w:rsidR="00261CFE" w:rsidRPr="00D87CF7" w:rsidRDefault="00261CFE" w:rsidP="00AB4087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 feeding bottle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261CFE">
              <w:rPr>
                <w:rFonts w:ascii="Arial Narrow" w:hAnsi="Arial Narrow" w:cs="Arial"/>
              </w:rPr>
              <w:t xml:space="preserve"> about bottle feeding</w:t>
            </w:r>
          </w:p>
          <w:p w:rsidR="00D87CF7" w:rsidRPr="00D87CF7" w:rsidRDefault="00261CFE" w:rsidP="00261CFE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>
              <w:rPr>
                <w:rFonts w:ascii="Arial Narrow" w:hAnsi="Arial Narrow" w:cs="Arial"/>
              </w:rPr>
              <w:t xml:space="preserve"> sentences</w:t>
            </w:r>
          </w:p>
        </w:tc>
        <w:tc>
          <w:tcPr>
            <w:tcW w:w="1124" w:type="dxa"/>
          </w:tcPr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Critical thinking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Effective communication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A92802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Self-awareness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Problem solving</w:t>
            </w:r>
          </w:p>
          <w:p w:rsidR="00FE75A9" w:rsidRPr="00FE75A9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Care</w:t>
            </w:r>
          </w:p>
          <w:p w:rsidR="00D87CF7" w:rsidRPr="00D87CF7" w:rsidRDefault="00FE75A9" w:rsidP="00FE75A9">
            <w:pPr>
              <w:jc w:val="center"/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10</w:t>
            </w:r>
          </w:p>
        </w:tc>
        <w:tc>
          <w:tcPr>
            <w:tcW w:w="425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Vulnerable  groups of people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meaning of vulnerable people.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-identify vulnerable  groups of people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-listens to a story about vulnerable people.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examples of vulnerable groups of people.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Vulnerable groups of people.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-What vulnerable groups of people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-Examples of vulnerable people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D87CF7" w:rsidRPr="00D87CF7" w:rsidRDefault="00F728D5" w:rsidP="00CA77C0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</w:t>
            </w:r>
            <w:r w:rsidR="00CA77C0">
              <w:rPr>
                <w:rFonts w:ascii="Arial Narrow" w:hAnsi="Arial Narrow" w:cs="Arial"/>
              </w:rPr>
              <w:t>torming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261CFE" w:rsidRDefault="00261CFE" w:rsidP="00F6464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Describing vulnerable groups of people</w:t>
            </w:r>
          </w:p>
          <w:p w:rsidR="00F6464D" w:rsidRPr="00F6464D" w:rsidRDefault="00F6464D" w:rsidP="00261CFE">
            <w:pPr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261CFE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CA77C0" w:rsidP="00CA77C0">
            <w:pPr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A77C0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10</w:t>
            </w:r>
          </w:p>
        </w:tc>
        <w:tc>
          <w:tcPr>
            <w:tcW w:w="425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Food for vulnerable people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the right food for vulnerable  groups of people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-correctly writes words and sentences about vulnerable groups of people.   </w:t>
            </w:r>
          </w:p>
        </w:tc>
        <w:tc>
          <w:tcPr>
            <w:tcW w:w="1530" w:type="dxa"/>
          </w:tcPr>
          <w:p w:rsidR="00D87CF7" w:rsidRPr="00D87CF7" w:rsidRDefault="00D87CF7" w:rsidP="00CA77C0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Food for vulnerable people: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-</w:t>
            </w:r>
            <w:r w:rsidR="00CA77C0">
              <w:rPr>
                <w:rFonts w:ascii="Arial Narrow" w:hAnsi="Arial Narrow" w:cs="Arial"/>
              </w:rPr>
              <w:t>breast feeding women,</w:t>
            </w:r>
            <w:r w:rsidRPr="00D87CF7">
              <w:rPr>
                <w:rFonts w:ascii="Arial Narrow" w:hAnsi="Arial Narrow" w:cs="Arial"/>
              </w:rPr>
              <w:t>weaning children</w:t>
            </w:r>
            <w:r w:rsidR="00CA77C0">
              <w:rPr>
                <w:rFonts w:ascii="Arial Narrow" w:hAnsi="Arial Narrow" w:cs="Arial"/>
              </w:rPr>
              <w:t>,</w:t>
            </w:r>
            <w:r w:rsidRPr="00D87CF7">
              <w:rPr>
                <w:rFonts w:ascii="Arial Narrow" w:hAnsi="Arial Narrow" w:cs="Arial"/>
              </w:rPr>
              <w:t>pregnant women</w:t>
            </w:r>
          </w:p>
          <w:p w:rsidR="00D87CF7" w:rsidRPr="00D87CF7" w:rsidRDefault="00D87CF7" w:rsidP="00CA77C0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-babies</w:t>
            </w:r>
            <w:r w:rsidR="00CA77C0">
              <w:rPr>
                <w:rFonts w:ascii="Arial Narrow" w:hAnsi="Arial Narrow" w:cs="Arial"/>
              </w:rPr>
              <w:t xml:space="preserve">, </w:t>
            </w:r>
            <w:r w:rsidRPr="00D87CF7">
              <w:rPr>
                <w:rFonts w:ascii="Arial Narrow" w:hAnsi="Arial Narrow" w:cs="Arial"/>
              </w:rPr>
              <w:t>the elderly</w:t>
            </w:r>
            <w:r w:rsidR="00CA77C0">
              <w:rPr>
                <w:rFonts w:ascii="Arial Narrow" w:hAnsi="Arial Narrow" w:cs="Arial"/>
              </w:rPr>
              <w:t xml:space="preserve">, </w:t>
            </w:r>
            <w:r w:rsidRPr="00D87CF7">
              <w:rPr>
                <w:rFonts w:ascii="Arial Narrow" w:hAnsi="Arial Narrow" w:cs="Arial"/>
              </w:rPr>
              <w:t>the sick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CA77C0" w:rsidRPr="00F728D5" w:rsidRDefault="00CA77C0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F728D5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  <w:r w:rsidR="00CA77C0">
              <w:rPr>
                <w:rFonts w:ascii="Arial Narrow" w:hAnsi="Arial Narrow" w:cs="Arial"/>
              </w:rPr>
              <w:t xml:space="preserve"> ways of caring for vulnerable people</w:t>
            </w:r>
          </w:p>
          <w:p w:rsidR="00F6464D" w:rsidRPr="00F6464D" w:rsidRDefault="00CA77C0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D87CF7" w:rsidP="00F6464D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CA77C0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D87CF7" w:rsidP="00A05E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A77C0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10</w:t>
            </w:r>
          </w:p>
        </w:tc>
        <w:tc>
          <w:tcPr>
            <w:tcW w:w="425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Traditional customs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traditional customs 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</w:t>
            </w:r>
            <w:r w:rsidR="00450A78" w:rsidRPr="00D87CF7">
              <w:rPr>
                <w:rFonts w:ascii="Arial Narrow" w:hAnsi="Arial Narrow" w:cs="Arial"/>
              </w:rPr>
              <w:t>gives</w:t>
            </w:r>
            <w:r w:rsidRPr="00D87CF7">
              <w:rPr>
                <w:rFonts w:ascii="Arial Narrow" w:hAnsi="Arial Narrow" w:cs="Arial"/>
              </w:rPr>
              <w:t xml:space="preserve">  examples of tradional customs in communities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-talks about traditional customs.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sentences and words about traditional customs.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traditional customs.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Traditional customs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-</w:t>
            </w:r>
            <w:r w:rsidRPr="00D87CF7">
              <w:rPr>
                <w:rFonts w:ascii="Arial Narrow" w:hAnsi="Arial Narrow" w:cs="Arial"/>
              </w:rPr>
              <w:t>What traditional customs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-examples of traditional customs.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D87CF7" w:rsidRPr="00D87CF7" w:rsidRDefault="000F1073" w:rsidP="00F728D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0F1073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0F1073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0F1073" w:rsidP="000F1073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Care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450A78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10</w:t>
            </w:r>
          </w:p>
        </w:tc>
        <w:tc>
          <w:tcPr>
            <w:tcW w:w="425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Advantages of traditional customs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advantages of traditional customs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Advantages of traditional customs.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encourage co-operation.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promote sharing in a society.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CA77C0">
              <w:rPr>
                <w:rFonts w:ascii="Arial Narrow" w:hAnsi="Arial Narrow" w:cs="Arial"/>
              </w:rPr>
              <w:t xml:space="preserve"> food taboos and customs</w:t>
            </w:r>
          </w:p>
          <w:p w:rsidR="00F6464D" w:rsidRPr="00F6464D" w:rsidRDefault="000F1073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D87CF7" w:rsidRPr="00D87CF7" w:rsidRDefault="00F6464D" w:rsidP="00CA77C0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  <w:r w:rsidR="00CA77C0">
              <w:rPr>
                <w:rFonts w:ascii="Arial Narrow" w:hAnsi="Arial Narrow" w:cs="Arial"/>
              </w:rPr>
              <w:t xml:space="preserve"> descriptive sentences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0F1073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450A78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10</w:t>
            </w:r>
          </w:p>
        </w:tc>
        <w:tc>
          <w:tcPr>
            <w:tcW w:w="425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Disadvantages of traditional customs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disadvantages of traditional customs.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and sentences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disadvantages of traditional customs 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Disadvantages of traditional customs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make women less important than men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show that women are not equal to men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0F1073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0F1073" w:rsidRPr="000F1073" w:rsidRDefault="000F1073" w:rsidP="000F1073">
            <w:pPr>
              <w:jc w:val="center"/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Discussing</w:t>
            </w:r>
          </w:p>
          <w:p w:rsidR="000F1073" w:rsidRPr="000F1073" w:rsidRDefault="000F1073" w:rsidP="000F1073">
            <w:pPr>
              <w:jc w:val="center"/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Talking about food taboos and customs</w:t>
            </w:r>
          </w:p>
          <w:p w:rsidR="000F1073" w:rsidRPr="000F1073" w:rsidRDefault="000F1073" w:rsidP="000F1073">
            <w:pPr>
              <w:jc w:val="center"/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Writing descriptive sentences</w:t>
            </w:r>
          </w:p>
          <w:p w:rsidR="00D87CF7" w:rsidRDefault="000F1073" w:rsidP="000F1073">
            <w:pPr>
              <w:jc w:val="center"/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Reading descriptive sentences</w:t>
            </w:r>
          </w:p>
          <w:p w:rsidR="000F1073" w:rsidRPr="00D87CF7" w:rsidRDefault="000F1073" w:rsidP="000F107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0F1073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D87CF7" w:rsidP="00A05E56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450A78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11</w:t>
            </w:r>
          </w:p>
        </w:tc>
        <w:tc>
          <w:tcPr>
            <w:tcW w:w="425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0F1073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 xml:space="preserve">Advantages of food </w:t>
            </w:r>
            <w:r w:rsidR="000F1073" w:rsidRPr="00450A78">
              <w:rPr>
                <w:rFonts w:ascii="Arial Narrow" w:hAnsi="Arial Narrow" w:cs="Arial"/>
                <w:b/>
              </w:rPr>
              <w:t>Effects of food ta</w:t>
            </w:r>
            <w:r w:rsidRPr="00450A78">
              <w:rPr>
                <w:rFonts w:ascii="Arial Narrow" w:hAnsi="Arial Narrow" w:cs="Arial"/>
                <w:b/>
              </w:rPr>
              <w:t>boos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a food taboo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examples of food taboos.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-states advantages of food </w:t>
            </w:r>
            <w:r w:rsidR="000F1073" w:rsidRPr="00D87CF7">
              <w:rPr>
                <w:rFonts w:ascii="Arial Narrow" w:hAnsi="Arial Narrow" w:cs="Arial"/>
              </w:rPr>
              <w:t xml:space="preserve">gives effects of food taboos in communities </w:t>
            </w:r>
            <w:r w:rsidRPr="00D87CF7">
              <w:rPr>
                <w:rFonts w:ascii="Arial Narrow" w:hAnsi="Arial Narrow" w:cs="Arial"/>
              </w:rPr>
              <w:t>taboos.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correctly.</w:t>
            </w:r>
          </w:p>
          <w:p w:rsidR="000F1073" w:rsidRPr="00D87CF7" w:rsidRDefault="00D87CF7" w:rsidP="000F1073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 and sentences </w:t>
            </w:r>
            <w:r w:rsidR="000F1073" w:rsidRPr="00D87CF7">
              <w:rPr>
                <w:rFonts w:ascii="Arial Narrow" w:hAnsi="Arial Narrow" w:cs="Arial"/>
              </w:rPr>
              <w:t>reads effects of food taboos correctly</w:t>
            </w:r>
          </w:p>
          <w:p w:rsidR="00D87CF7" w:rsidRPr="00D87CF7" w:rsidRDefault="000F1073" w:rsidP="000F1073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effects of food taboos correctly </w:t>
            </w:r>
            <w:r w:rsidR="00D87CF7" w:rsidRPr="00D87CF7">
              <w:rPr>
                <w:rFonts w:ascii="Arial Narrow" w:hAnsi="Arial Narrow" w:cs="Arial"/>
              </w:rPr>
              <w:t>correctly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Food taboos.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-</w:t>
            </w:r>
            <w:r w:rsidRPr="00D87CF7">
              <w:rPr>
                <w:rFonts w:ascii="Arial Narrow" w:hAnsi="Arial Narrow" w:cs="Arial"/>
              </w:rPr>
              <w:t>Definition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-Examples 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-Advantages</w:t>
            </w:r>
          </w:p>
          <w:p w:rsidR="000F1073" w:rsidRPr="00D87CF7" w:rsidRDefault="000F1073" w:rsidP="000F1073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Effects of food taboos.</w:t>
            </w:r>
          </w:p>
          <w:p w:rsidR="000F1073" w:rsidRPr="00D87CF7" w:rsidRDefault="000F1073" w:rsidP="000F1073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lead to deficiency diseases.</w:t>
            </w:r>
          </w:p>
          <w:p w:rsidR="000F1073" w:rsidRPr="00D87CF7" w:rsidRDefault="000F1073" w:rsidP="000F1073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-They encourage selfishness in men</w:t>
            </w:r>
          </w:p>
          <w:p w:rsidR="00D87CF7" w:rsidRPr="00D87CF7" w:rsidRDefault="000F1073" w:rsidP="000F1073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>-They can lead to poor growth in children</w:t>
            </w:r>
          </w:p>
        </w:tc>
        <w:tc>
          <w:tcPr>
            <w:tcW w:w="1214" w:type="dxa"/>
          </w:tcPr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Question and answer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discovery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Guided class discussion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Brainstorming</w:t>
            </w:r>
          </w:p>
          <w:p w:rsidR="00F728D5" w:rsidRPr="00F728D5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728D5" w:rsidP="00F728D5">
            <w:pPr>
              <w:rPr>
                <w:rFonts w:ascii="Arial Narrow" w:hAnsi="Arial Narrow" w:cs="Arial"/>
              </w:rPr>
            </w:pPr>
            <w:r w:rsidRPr="00F728D5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  <w:r w:rsidR="000F1073">
              <w:rPr>
                <w:rFonts w:ascii="Arial Narrow" w:hAnsi="Arial Narrow" w:cs="Arial"/>
              </w:rPr>
              <w:t xml:space="preserve"> food taboos</w:t>
            </w:r>
          </w:p>
          <w:p w:rsidR="00F6464D" w:rsidRPr="00F6464D" w:rsidRDefault="000F1073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  <w:r w:rsidR="000F1073">
              <w:rPr>
                <w:rFonts w:ascii="Arial Narrow" w:hAnsi="Arial Narrow" w:cs="Arial"/>
              </w:rPr>
              <w:t xml:space="preserve"> of food taboos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0F1073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450A78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11</w:t>
            </w:r>
          </w:p>
        </w:tc>
        <w:tc>
          <w:tcPr>
            <w:tcW w:w="425" w:type="dxa"/>
          </w:tcPr>
          <w:p w:rsidR="00D87CF7" w:rsidRPr="00450A78" w:rsidRDefault="005F7208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 xml:space="preserve">Food consumption </w:t>
            </w:r>
            <w:r w:rsidR="005F7208" w:rsidRPr="00450A78">
              <w:rPr>
                <w:rFonts w:ascii="Arial Narrow" w:hAnsi="Arial Narrow" w:cs="Arial"/>
                <w:b/>
              </w:rPr>
              <w:t xml:space="preserve">Malnutritional diseases </w:t>
            </w:r>
            <w:r w:rsidRPr="00450A78">
              <w:rPr>
                <w:rFonts w:ascii="Arial Narrow" w:hAnsi="Arial Narrow" w:cs="Arial"/>
                <w:b/>
              </w:rPr>
              <w:t>patterns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5F7208" w:rsidRPr="00D87CF7" w:rsidRDefault="00D87CF7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-identifies food patterns for different </w:t>
            </w:r>
            <w:r w:rsidR="005F7208" w:rsidRPr="00D87CF7">
              <w:rPr>
                <w:rFonts w:ascii="Arial Narrow" w:hAnsi="Arial Narrow" w:cs="Arial"/>
              </w:rPr>
              <w:t>malnutritional diseases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</w:p>
          <w:p w:rsidR="00D87CF7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-mentions examples of malnutritional diseases </w:t>
            </w:r>
            <w:r w:rsidR="00D87CF7" w:rsidRPr="00D87CF7">
              <w:rPr>
                <w:rFonts w:ascii="Arial Narrow" w:hAnsi="Arial Narrow" w:cs="Arial"/>
              </w:rPr>
              <w:t>communities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5F7208" w:rsidRPr="00D87CF7" w:rsidRDefault="00D87CF7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-listens to a story about food </w:t>
            </w:r>
            <w:r w:rsidR="005F7208" w:rsidRPr="00D87CF7">
              <w:rPr>
                <w:rFonts w:ascii="Arial Narrow" w:hAnsi="Arial Narrow" w:cs="Arial"/>
              </w:rPr>
              <w:t>pronounces  malnutritional diseases correctly</w:t>
            </w:r>
          </w:p>
          <w:p w:rsidR="005F7208" w:rsidRPr="00D87CF7" w:rsidRDefault="005F7208" w:rsidP="007874D9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-spells </w:t>
            </w:r>
            <w:r w:rsidR="00D87CF7" w:rsidRPr="00D87CF7">
              <w:rPr>
                <w:rFonts w:ascii="Arial Narrow" w:hAnsi="Arial Narrow" w:cs="Arial"/>
              </w:rPr>
              <w:t>consump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 </w:t>
            </w:r>
            <w:r w:rsidRPr="007874D9">
              <w:rPr>
                <w:rFonts w:ascii="Arial Narrow" w:hAnsi="Arial Narrow" w:cs="Arial"/>
                <w:b/>
              </w:rPr>
              <w:t>malnutrional</w:t>
            </w:r>
            <w:r w:rsidRPr="00D87CF7">
              <w:rPr>
                <w:rFonts w:ascii="Arial Narrow" w:hAnsi="Arial Narrow" w:cs="Arial"/>
              </w:rPr>
              <w:t xml:space="preserve"> diseases correctly.</w:t>
            </w:r>
          </w:p>
          <w:p w:rsidR="00D87CF7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 </w:t>
            </w:r>
            <w:r w:rsidR="00D87CF7" w:rsidRPr="00D87CF7">
              <w:rPr>
                <w:rFonts w:ascii="Arial Narrow" w:hAnsi="Arial Narrow" w:cs="Arial"/>
              </w:rPr>
              <w:t>tion.</w:t>
            </w:r>
            <w:r w:rsidRPr="00D87CF7">
              <w:rPr>
                <w:rFonts w:ascii="Arial Narrow" w:hAnsi="Arial Narrow" w:cs="Arial"/>
              </w:rPr>
              <w:t xml:space="preserve"> and sentences about malnutrional diseases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Food consumption patterns</w:t>
            </w:r>
            <w:r w:rsidR="005F7208">
              <w:rPr>
                <w:rFonts w:ascii="Arial Narrow" w:hAnsi="Arial Narrow" w:cs="Arial"/>
              </w:rPr>
              <w:t>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-Staple foods of different communities</w:t>
            </w:r>
          </w:p>
          <w:p w:rsidR="005F7208" w:rsidRPr="00D87CF7" w:rsidRDefault="00D87CF7" w:rsidP="005F7208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 xml:space="preserve">Other foods of </w:t>
            </w:r>
            <w:r w:rsidR="005F7208" w:rsidRPr="00D87CF7">
              <w:rPr>
                <w:rFonts w:ascii="Arial Narrow" w:hAnsi="Arial Narrow" w:cs="Arial"/>
                <w:b/>
              </w:rPr>
              <w:t>Malnutritional diseases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 Kwashiorkor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-Marasmus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-Goiter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-Anaemia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Hemophilia</w:t>
            </w:r>
          </w:p>
          <w:p w:rsidR="005F7208" w:rsidRPr="00D87CF7" w:rsidRDefault="005F7208" w:rsidP="005F7208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-Beriberi</w:t>
            </w:r>
          </w:p>
          <w:p w:rsidR="00240527" w:rsidRPr="00D87CF7" w:rsidRDefault="007874D9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-Pellagra</w:t>
            </w: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450A78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7874D9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450A78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11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Causes of malnitritional diseases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 :</w:t>
            </w:r>
          </w:p>
          <w:p w:rsidR="007874D9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-identifies main causes of malnutritional diseases</w:t>
            </w:r>
          </w:p>
          <w:p w:rsidR="00D87CF7" w:rsidRPr="00D87CF7" w:rsidRDefault="007874D9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 gives examples of health problems in the community</w:t>
            </w:r>
            <w:r w:rsidR="00D87CF7" w:rsidRPr="00D87CF7">
              <w:rPr>
                <w:rFonts w:ascii="Arial Narrow" w:hAnsi="Arial Narrow" w:cs="Arial"/>
              </w:rPr>
              <w:t>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new words. correctly.</w:t>
            </w:r>
          </w:p>
          <w:p w:rsidR="007874D9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new words and sentences</w:t>
            </w:r>
          </w:p>
          <w:p w:rsidR="007874D9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 </w:t>
            </w:r>
            <w:r w:rsidR="007874D9" w:rsidRPr="00D87CF7">
              <w:rPr>
                <w:rFonts w:ascii="Arial Narrow" w:hAnsi="Arial Narrow" w:cs="Arial"/>
              </w:rPr>
              <w:t>talks about health problems.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>-reads health problems correctly.</w:t>
            </w: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health problems correctly</w:t>
            </w:r>
            <w:r w:rsidRPr="00D87CF7">
              <w:rPr>
                <w:rFonts w:ascii="Arial Narrow" w:hAnsi="Arial Narrow" w:cs="Arial"/>
                <w:b/>
              </w:rPr>
              <w:t xml:space="preserve"> </w:t>
            </w:r>
            <w:r w:rsidR="00D87CF7" w:rsidRPr="00D87CF7">
              <w:rPr>
                <w:rFonts w:ascii="Arial Narrow" w:hAnsi="Arial Narrow" w:cs="Arial"/>
              </w:rPr>
              <w:t>correctly.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lastRenderedPageBreak/>
              <w:t>Causes of malnutritional diseases.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-Poverty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-Ignorance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-Natural hazards like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Drought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>Floods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Hailstones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Landslides</w:t>
            </w:r>
          </w:p>
          <w:p w:rsidR="007874D9" w:rsidRDefault="00D87CF7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>Pests and diseases</w:t>
            </w:r>
            <w:r w:rsidR="007874D9" w:rsidRPr="00D87CF7">
              <w:rPr>
                <w:rFonts w:ascii="Arial Narrow" w:hAnsi="Arial Narrow" w:cs="Arial"/>
                <w:b/>
              </w:rPr>
              <w:t xml:space="preserve"> 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 xml:space="preserve">Health 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problems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-Malnutrion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-Diseases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-Poor sanitation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-Lack of enough clean water supply</w:t>
            </w: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-Ignorance about health education</w:t>
            </w: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lastRenderedPageBreak/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 xml:space="preserve">Guided class </w:t>
            </w:r>
            <w:r w:rsidRPr="00FE75A9">
              <w:rPr>
                <w:rFonts w:ascii="Arial Narrow" w:hAnsi="Arial Narrow" w:cs="Arial"/>
              </w:rPr>
              <w:lastRenderedPageBreak/>
              <w:t>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lastRenderedPageBreak/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450A78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 xml:space="preserve">Giving </w:t>
            </w:r>
            <w:r w:rsidRPr="00F6464D">
              <w:rPr>
                <w:rFonts w:ascii="Arial Narrow" w:hAnsi="Arial Narrow" w:cs="Arial"/>
              </w:rPr>
              <w:lastRenderedPageBreak/>
              <w:t>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lastRenderedPageBreak/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 xml:space="preserve">Self </w:t>
            </w:r>
            <w:r w:rsidRPr="00A05E56">
              <w:rPr>
                <w:rFonts w:ascii="Arial Narrow" w:hAnsi="Arial Narrow" w:cs="Arial"/>
              </w:rPr>
              <w:lastRenderedPageBreak/>
              <w:t>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 xml:space="preserve">MK Integrated </w:t>
            </w:r>
            <w:r w:rsidR="00450A78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1</w:t>
            </w:r>
            <w:r w:rsidR="00CA77C0"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Causes of sickness in the home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-states possible causes of sickness in the home.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-suggests ways of preventing sickness at home.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causes of sickness in a home.</w:t>
            </w:r>
          </w:p>
        </w:tc>
        <w:tc>
          <w:tcPr>
            <w:tcW w:w="1530" w:type="dxa"/>
          </w:tcPr>
          <w:p w:rsidR="007874D9" w:rsidRDefault="007874D9" w:rsidP="007874D9">
            <w:pPr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Causes of sickness in the home.</w:t>
            </w:r>
          </w:p>
          <w:p w:rsidR="00D87CF7" w:rsidRPr="007874D9" w:rsidRDefault="00D87CF7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>Germs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-People’s lifestyles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-Poverty and ignorance in homes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-Poor sanitation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-Lack of clean water</w:t>
            </w:r>
          </w:p>
          <w:p w:rsidR="00D87CF7" w:rsidRPr="00D87CF7" w:rsidRDefault="007874D9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-Accidents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Prevention of sickness in the home.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-Keeping clean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-Early immunization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-Early treatment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etc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7874D9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7874D9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7874D9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1</w:t>
            </w:r>
            <w:r w:rsidR="007874D9"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 xml:space="preserve">Caring for sick </w:t>
            </w:r>
            <w:r w:rsidR="007874D9" w:rsidRPr="00450A78">
              <w:rPr>
                <w:rFonts w:ascii="Arial Narrow" w:hAnsi="Arial Narrow" w:cs="Arial"/>
                <w:b/>
              </w:rPr>
              <w:t xml:space="preserve">Invalids and convalescents </w:t>
            </w:r>
            <w:r w:rsidRPr="00450A78">
              <w:rPr>
                <w:rFonts w:ascii="Arial Narrow" w:hAnsi="Arial Narrow" w:cs="Arial"/>
                <w:b/>
              </w:rPr>
              <w:t>people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7874D9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-gives ways of caring for</w:t>
            </w:r>
            <w:r w:rsidR="007874D9" w:rsidRPr="00D87CF7">
              <w:rPr>
                <w:rFonts w:ascii="Arial Narrow" w:hAnsi="Arial Narrow" w:cs="Arial"/>
              </w:rPr>
              <w:t>-gives the meaning of an invalid and a convalescent.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the right food for invalids and convalescents</w:t>
            </w:r>
            <w:r w:rsidR="00D87CF7" w:rsidRPr="00D87CF7">
              <w:rPr>
                <w:rFonts w:ascii="Arial Narrow" w:hAnsi="Arial Narrow" w:cs="Arial"/>
              </w:rPr>
              <w:t xml:space="preserve"> the sick.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-listens to stories about caring for the sick people.</w:t>
            </w:r>
          </w:p>
          <w:p w:rsidR="007874D9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ways of caring for the sick. </w:t>
            </w:r>
            <w:r w:rsidR="007874D9" w:rsidRPr="00D87CF7">
              <w:rPr>
                <w:rFonts w:ascii="Arial Narrow" w:hAnsi="Arial Narrow" w:cs="Arial"/>
              </w:rPr>
              <w:t>reads new words correctly.</w:t>
            </w: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 correctly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Care for the sick.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-Providing a balanced diet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-Keeping the sick person and his things clean.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-Giving prescribed drugs at night.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-Encouraging them to rest.</w:t>
            </w:r>
          </w:p>
          <w:p w:rsidR="007874D9" w:rsidRPr="00D87CF7" w:rsidRDefault="00D87CF7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</w:rPr>
              <w:t xml:space="preserve"> </w:t>
            </w:r>
            <w:r w:rsidR="007874D9" w:rsidRPr="00D87CF7">
              <w:rPr>
                <w:rFonts w:ascii="Arial Narrow" w:hAnsi="Arial Narrow" w:cs="Arial"/>
                <w:b/>
              </w:rPr>
              <w:t xml:space="preserve">nvalids 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-</w:t>
            </w:r>
            <w:r w:rsidRPr="00D87CF7">
              <w:rPr>
                <w:rFonts w:ascii="Arial Narrow" w:hAnsi="Arial Narrow" w:cs="Arial"/>
              </w:rPr>
              <w:t>Definition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-Their meals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-Care for them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Convalescents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-</w:t>
            </w:r>
            <w:r w:rsidRPr="00D87CF7">
              <w:rPr>
                <w:rFonts w:ascii="Arial Narrow" w:hAnsi="Arial Narrow" w:cs="Arial"/>
              </w:rPr>
              <w:t>Definition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-Their meals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-Care for them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C24F4E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C24F4E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CA77C0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12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 xml:space="preserve">Health </w:t>
            </w:r>
            <w:r w:rsidR="007874D9" w:rsidRPr="00450A78">
              <w:rPr>
                <w:rFonts w:ascii="Arial Narrow" w:hAnsi="Arial Narrow" w:cs="Arial"/>
                <w:b/>
              </w:rPr>
              <w:t xml:space="preserve">Activities of a health club </w:t>
            </w:r>
            <w:r w:rsidRPr="00450A78">
              <w:rPr>
                <w:rFonts w:ascii="Arial Narrow" w:hAnsi="Arial Narrow" w:cs="Arial"/>
                <w:b/>
              </w:rPr>
              <w:t>surveys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health surveys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7874D9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-states importance of health </w:t>
            </w:r>
            <w:r w:rsidR="007874D9" w:rsidRPr="00D87CF7">
              <w:rPr>
                <w:rFonts w:ascii="Arial Narrow" w:hAnsi="Arial Narrow" w:cs="Arial"/>
              </w:rPr>
              <w:t>escribes what a health club is.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-identifies members of the health club.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-states activities of a health </w:t>
            </w:r>
          </w:p>
          <w:p w:rsidR="00D87CF7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surveys.</w:t>
            </w:r>
          </w:p>
        </w:tc>
        <w:tc>
          <w:tcPr>
            <w:tcW w:w="1620" w:type="dxa"/>
          </w:tcPr>
          <w:p w:rsidR="007874D9" w:rsidRDefault="007874D9" w:rsidP="00C24F4E">
            <w:pPr>
              <w:rPr>
                <w:rFonts w:ascii="Arial Narrow" w:hAnsi="Arial Narrow" w:cs="Arial"/>
              </w:rPr>
            </w:pP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explains about health clubs.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 about health clubs.</w:t>
            </w:r>
          </w:p>
          <w:p w:rsidR="007874D9" w:rsidRPr="00D87CF7" w:rsidRDefault="007874D9" w:rsidP="007874D9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 health clubs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Health surveys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-What they are.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-Their importance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Health clubs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-What they are.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-Members of health clubs.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-Activities of a health club.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D87CF7" w:rsidRDefault="007874D9" w:rsidP="00FE75A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Explan</w:t>
            </w:r>
            <w:r w:rsidR="00FE75A9" w:rsidRPr="00FE75A9">
              <w:rPr>
                <w:rFonts w:ascii="Arial Narrow" w:hAnsi="Arial Narrow" w:cs="Arial"/>
              </w:rPr>
              <w:t>ation</w:t>
            </w:r>
          </w:p>
          <w:p w:rsidR="007874D9" w:rsidRDefault="007874D9" w:rsidP="00FE75A9">
            <w:pPr>
              <w:rPr>
                <w:rFonts w:ascii="Arial Narrow" w:hAnsi="Arial Narrow" w:cs="Arial"/>
              </w:rPr>
            </w:pPr>
          </w:p>
          <w:p w:rsidR="007874D9" w:rsidRDefault="007874D9" w:rsidP="00FE75A9">
            <w:pPr>
              <w:rPr>
                <w:rFonts w:ascii="Arial Narrow" w:hAnsi="Arial Narrow" w:cs="Arial"/>
              </w:rPr>
            </w:pPr>
          </w:p>
          <w:p w:rsidR="007874D9" w:rsidRDefault="007874D9" w:rsidP="00FE75A9">
            <w:pPr>
              <w:rPr>
                <w:rFonts w:ascii="Arial Narrow" w:hAnsi="Arial Narrow" w:cs="Arial"/>
              </w:rPr>
            </w:pPr>
          </w:p>
          <w:p w:rsidR="007874D9" w:rsidRPr="00D87CF7" w:rsidRDefault="007874D9" w:rsidP="00FE75A9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450A78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C24F4E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12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2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Primary health care</w:t>
            </w: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Elements of Primary Health Care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what PHC is.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-mentions elements of PHC.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elements of PHC.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-pronounces elements of PHC correctly.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Primary Health Care(PHC)</w:t>
            </w:r>
          </w:p>
          <w:p w:rsidR="00D87CF7" w:rsidRPr="00D87CF7" w:rsidRDefault="007874D9" w:rsidP="00AB408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</w:t>
            </w:r>
            <w:r w:rsidR="00D87CF7" w:rsidRPr="00D87CF7">
              <w:rPr>
                <w:rFonts w:ascii="Arial Narrow" w:hAnsi="Arial Narrow" w:cs="Arial"/>
              </w:rPr>
              <w:t>efinition</w:t>
            </w:r>
          </w:p>
          <w:p w:rsidR="007874D9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>Elements of PHC</w:t>
            </w:r>
            <w:r w:rsidR="007874D9">
              <w:rPr>
                <w:rFonts w:ascii="Arial Narrow" w:hAnsi="Arial Narrow" w:cs="Arial"/>
              </w:rPr>
              <w:t>.</w:t>
            </w:r>
          </w:p>
          <w:p w:rsidR="00D87CF7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color w:val="000000"/>
              </w:rPr>
              <w:t xml:space="preserve"> health education .  food  and nutrition; </w:t>
            </w:r>
            <w:r w:rsidR="007874D9">
              <w:rPr>
                <w:rFonts w:ascii="Arial Narrow" w:hAnsi="Arial Narrow" w:cs="Arial"/>
                <w:color w:val="000000"/>
              </w:rPr>
              <w:t xml:space="preserve"> maternal and child ,</w:t>
            </w:r>
            <w:r w:rsidRPr="00D87CF7">
              <w:rPr>
                <w:rFonts w:ascii="Arial Narrow" w:hAnsi="Arial Narrow" w:cs="Arial"/>
                <w:color w:val="000000"/>
              </w:rPr>
              <w:t xml:space="preserve"> family planning. immunization . </w:t>
            </w: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D87CF7" w:rsidP="00FE75A9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Writingdescriptive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7874D9" w:rsidP="007874D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C24F4E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D87CF7" w:rsidRPr="00D87CF7" w:rsidRDefault="007874D9" w:rsidP="007874D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Care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12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3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>Principles of PHC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7874D9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-describes principles </w:t>
            </w:r>
          </w:p>
          <w:p w:rsidR="00D87CF7" w:rsidRPr="00D87CF7" w:rsidRDefault="007874D9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suggests activities that promote PHC.</w:t>
            </w:r>
            <w:r w:rsidR="00D87CF7" w:rsidRPr="00D87CF7">
              <w:rPr>
                <w:rFonts w:ascii="Arial Narrow" w:hAnsi="Arial Narrow" w:cs="Arial"/>
              </w:rPr>
              <w:t>of PHC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-listens to stories about PHC.</w:t>
            </w:r>
          </w:p>
          <w:p w:rsidR="007874D9" w:rsidRPr="00D87CF7" w:rsidRDefault="00D87CF7" w:rsidP="007874D9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-sings songs about P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-listens to stories about PHC activities.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-reds words, sentences and stories about PHC.</w:t>
            </w: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words, sentences and stories about PHC activities in the community </w:t>
            </w:r>
            <w:r w:rsidR="00D87CF7" w:rsidRPr="00D87CF7">
              <w:rPr>
                <w:rFonts w:ascii="Arial Narrow" w:hAnsi="Arial Narrow" w:cs="Arial"/>
              </w:rPr>
              <w:t>HC.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Principles of PHC</w:t>
            </w:r>
          </w:p>
          <w:p w:rsidR="00D87CF7" w:rsidRPr="007874D9" w:rsidRDefault="00D87CF7" w:rsidP="007874D9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 xml:space="preserve">the health care should be available and affordable 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>the methods used should be acceptable to the community</w:t>
            </w:r>
          </w:p>
          <w:p w:rsidR="007874D9" w:rsidRDefault="00D87CF7" w:rsidP="007874D9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>the health care should be suitable for solving problems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Activities that promote PHC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-</w:t>
            </w:r>
            <w:r w:rsidRPr="00D87CF7">
              <w:rPr>
                <w:rFonts w:ascii="Arial Narrow" w:hAnsi="Arial Narrow" w:cs="Arial"/>
              </w:rPr>
              <w:t>Learning health skills.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-Learning better skills of farming.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-Protecting water sources from contamination.</w:t>
            </w:r>
          </w:p>
          <w:p w:rsidR="007874D9" w:rsidRPr="007874D9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-Sweeping or </w:t>
            </w: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Writingdescriptive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 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MK Integrated </w:t>
            </w:r>
            <w:r w:rsidR="00C24F4E" w:rsidRPr="00D87CF7">
              <w:rPr>
                <w:rFonts w:ascii="Arial Narrow" w:hAnsi="Arial Narrow" w:cs="Arial"/>
              </w:rPr>
              <w:t>primary</w:t>
            </w:r>
            <w:r w:rsidRPr="00D87CF7">
              <w:rPr>
                <w:rFonts w:ascii="Arial Narrow" w:hAnsi="Arial Narrow" w:cs="Arial"/>
              </w:rPr>
              <w:t xml:space="preserve">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lastRenderedPageBreak/>
              <w:t>12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4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 xml:space="preserve">Responsibilities  of an individual in promotion of </w:t>
            </w:r>
            <w:r w:rsidR="007874D9" w:rsidRPr="00450A78">
              <w:rPr>
                <w:rFonts w:ascii="Arial Narrow" w:hAnsi="Arial Narrow" w:cs="Arial"/>
                <w:b/>
              </w:rPr>
              <w:t xml:space="preserve">Roles of the family in promoting </w:t>
            </w:r>
            <w:r w:rsidRPr="00450A78">
              <w:rPr>
                <w:rFonts w:ascii="Arial Narrow" w:hAnsi="Arial Narrow" w:cs="Arial"/>
                <w:b/>
              </w:rPr>
              <w:t>health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-explains responsibilities of an individual in promoti</w:t>
            </w:r>
            <w:r w:rsidR="007874D9" w:rsidRPr="00D87CF7">
              <w:rPr>
                <w:rFonts w:ascii="Arial Narrow" w:hAnsi="Arial Narrow" w:cs="Arial"/>
              </w:rPr>
              <w:t>-discusses roles of the family in promoting PHC.</w:t>
            </w:r>
            <w:r w:rsidRPr="00D87CF7">
              <w:rPr>
                <w:rFonts w:ascii="Arial Narrow" w:hAnsi="Arial Narrow" w:cs="Arial"/>
              </w:rPr>
              <w:t>ng PHC.</w:t>
            </w:r>
          </w:p>
        </w:tc>
        <w:tc>
          <w:tcPr>
            <w:tcW w:w="162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responsibilities of an individual correctly.</w:t>
            </w:r>
          </w:p>
          <w:p w:rsidR="007874D9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</w:t>
            </w:r>
            <w:r w:rsidR="00C24F4E">
              <w:rPr>
                <w:rFonts w:ascii="Arial Narrow" w:hAnsi="Arial Narrow" w:cs="Arial"/>
              </w:rPr>
              <w:t xml:space="preserve">ces about responsibilities of </w:t>
            </w:r>
            <w:r w:rsidRPr="00D87CF7">
              <w:rPr>
                <w:rFonts w:ascii="Arial Narrow" w:hAnsi="Arial Narrow" w:cs="Arial"/>
              </w:rPr>
              <w:t xml:space="preserve"> </w:t>
            </w:r>
            <w:r w:rsidR="007874D9" w:rsidRPr="00D87CF7">
              <w:rPr>
                <w:rFonts w:ascii="Arial Narrow" w:hAnsi="Arial Narrow" w:cs="Arial"/>
              </w:rPr>
              <w:t>reads words and sentence about roles of the family in promotion PHC correctly.</w:t>
            </w: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 and sentences about roles of the family in promotion of PHC correctly </w:t>
            </w:r>
            <w:r w:rsidR="00D87CF7" w:rsidRPr="00D87CF7">
              <w:rPr>
                <w:rFonts w:ascii="Arial Narrow" w:hAnsi="Arial Narrow" w:cs="Arial"/>
              </w:rPr>
              <w:t>individual.</w:t>
            </w:r>
          </w:p>
        </w:tc>
        <w:tc>
          <w:tcPr>
            <w:tcW w:w="1530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 xml:space="preserve">Responsibilities of an individual </w:t>
            </w:r>
          </w:p>
          <w:p w:rsidR="00D87CF7" w:rsidRPr="000F1073" w:rsidRDefault="00D87CF7" w:rsidP="000F1073">
            <w:pPr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Washing hands before handling food</w:t>
            </w:r>
          </w:p>
          <w:p w:rsidR="000F1073" w:rsidRDefault="00D87CF7" w:rsidP="000F1073">
            <w:pPr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Brushing teeth after every meal.</w:t>
            </w:r>
          </w:p>
          <w:p w:rsidR="00D87CF7" w:rsidRPr="000F1073" w:rsidRDefault="00D87CF7" w:rsidP="000F1073">
            <w:pPr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Washing eyes .</w:t>
            </w:r>
          </w:p>
          <w:p w:rsidR="00D87CF7" w:rsidRPr="000F1073" w:rsidRDefault="007874D9" w:rsidP="000F1073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Trimming finger nails</w:t>
            </w:r>
          </w:p>
          <w:p w:rsidR="007874D9" w:rsidRDefault="00D87CF7" w:rsidP="00C24F4E">
            <w:pPr>
              <w:ind w:left="18"/>
              <w:rPr>
                <w:rFonts w:ascii="Arial Narrow" w:hAnsi="Arial Narrow" w:cs="Arial"/>
              </w:rPr>
            </w:pPr>
            <w:r w:rsidRPr="000F1073">
              <w:rPr>
                <w:rFonts w:ascii="Arial Narrow" w:hAnsi="Arial Narrow" w:cs="Arial"/>
              </w:rPr>
              <w:t>Ironing clothing and bedding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Roles of the family in promotion of PHC</w:t>
            </w:r>
          </w:p>
          <w:p w:rsidR="007874D9" w:rsidRPr="00CA77C0" w:rsidRDefault="007874D9" w:rsidP="007874D9">
            <w:pPr>
              <w:rPr>
                <w:rFonts w:ascii="Arial Narrow" w:hAnsi="Arial Narrow" w:cs="Arial"/>
              </w:rPr>
            </w:pPr>
            <w:r w:rsidRPr="00CA77C0">
              <w:rPr>
                <w:rFonts w:ascii="Arial Narrow" w:hAnsi="Arial Narrow" w:cs="Arial"/>
              </w:rPr>
              <w:t>Participating in health education activities.</w:t>
            </w:r>
          </w:p>
          <w:p w:rsidR="007874D9" w:rsidRPr="000F1073" w:rsidRDefault="007874D9" w:rsidP="007874D9">
            <w:pPr>
              <w:rPr>
                <w:rFonts w:ascii="Arial Narrow" w:hAnsi="Arial Narrow" w:cs="Arial"/>
              </w:rPr>
            </w:pPr>
            <w:r w:rsidRPr="00CA77C0">
              <w:rPr>
                <w:rFonts w:ascii="Arial Narrow" w:hAnsi="Arial Narrow" w:cs="Arial"/>
              </w:rPr>
              <w:t xml:space="preserve">Attending </w:t>
            </w:r>
            <w:r w:rsidR="00C24F4E" w:rsidRPr="00CA77C0">
              <w:rPr>
                <w:rFonts w:ascii="Arial Narrow" w:hAnsi="Arial Narrow" w:cs="Arial"/>
              </w:rPr>
              <w:t xml:space="preserve">health </w:t>
            </w:r>
            <w:r w:rsidR="00C24F4E" w:rsidRPr="00FE75A9">
              <w:rPr>
                <w:rFonts w:ascii="Arial Narrow" w:hAnsi="Arial Narrow" w:cs="Arial"/>
              </w:rPr>
              <w:t>seminars</w:t>
            </w:r>
            <w:r>
              <w:rPr>
                <w:rFonts w:ascii="Arial Narrow" w:hAnsi="Arial Narrow" w:cs="Arial"/>
              </w:rPr>
              <w:t>.</w:t>
            </w: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Writingdescriptive 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D87CF7" w:rsidRPr="00D87CF7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Giving examples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0F1073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Problem 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D87CF7" w:rsidRPr="00D87CF7" w:rsidTr="00CA77C0">
        <w:tc>
          <w:tcPr>
            <w:tcW w:w="283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12</w:t>
            </w:r>
          </w:p>
        </w:tc>
        <w:tc>
          <w:tcPr>
            <w:tcW w:w="425" w:type="dxa"/>
          </w:tcPr>
          <w:p w:rsidR="00D87CF7" w:rsidRPr="00450A78" w:rsidRDefault="007874D9" w:rsidP="00AB4087">
            <w:pPr>
              <w:jc w:val="center"/>
              <w:rPr>
                <w:rFonts w:ascii="Arial Narrow" w:hAnsi="Arial Narrow" w:cs="Arial"/>
                <w:sz w:val="40"/>
                <w:szCs w:val="40"/>
              </w:rPr>
            </w:pPr>
            <w:r w:rsidRPr="00450A78">
              <w:rPr>
                <w:rFonts w:ascii="Arial Narrow" w:hAnsi="Arial Narrow" w:cs="Arial"/>
                <w:sz w:val="40"/>
                <w:szCs w:val="40"/>
              </w:rPr>
              <w:t>5</w:t>
            </w:r>
          </w:p>
        </w:tc>
        <w:tc>
          <w:tcPr>
            <w:tcW w:w="1236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08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990" w:type="dxa"/>
          </w:tcPr>
          <w:p w:rsidR="00D87CF7" w:rsidRPr="00450A78" w:rsidRDefault="00D87CF7" w:rsidP="00AB4087">
            <w:pPr>
              <w:jc w:val="center"/>
              <w:rPr>
                <w:rFonts w:ascii="Arial Narrow" w:hAnsi="Arial Narrow" w:cs="Arial"/>
                <w:b/>
              </w:rPr>
            </w:pPr>
            <w:r w:rsidRPr="00450A78">
              <w:rPr>
                <w:rFonts w:ascii="Arial Narrow" w:hAnsi="Arial Narrow" w:cs="Arial"/>
                <w:b/>
              </w:rPr>
              <w:t xml:space="preserve">responsibilities of the community in  promotion </w:t>
            </w:r>
            <w:r w:rsidR="007874D9" w:rsidRPr="00450A78">
              <w:rPr>
                <w:rFonts w:ascii="Arial Narrow" w:hAnsi="Arial Narrow" w:cs="Arial"/>
                <w:b/>
              </w:rPr>
              <w:t xml:space="preserve">Suitable lifestyles </w:t>
            </w:r>
            <w:r w:rsidRPr="00450A78">
              <w:rPr>
                <w:rFonts w:ascii="Arial Narrow" w:hAnsi="Arial Narrow" w:cs="Arial"/>
                <w:b/>
              </w:rPr>
              <w:t>of PHC</w:t>
            </w:r>
          </w:p>
        </w:tc>
        <w:tc>
          <w:tcPr>
            <w:tcW w:w="1756" w:type="dxa"/>
          </w:tcPr>
          <w:p w:rsidR="00D87CF7" w:rsidRPr="00D87CF7" w:rsidRDefault="00D87CF7" w:rsidP="00AB4087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the learner:</w:t>
            </w:r>
          </w:p>
          <w:p w:rsidR="007874D9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-describes  responsibilities of the community in </w:t>
            </w:r>
            <w:r w:rsidR="007874D9" w:rsidRPr="00D87CF7">
              <w:rPr>
                <w:rFonts w:ascii="Arial Narrow" w:hAnsi="Arial Narrow" w:cs="Arial"/>
              </w:rPr>
              <w:t>identifies good health practices in schools.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-gives importance of health </w:t>
            </w:r>
            <w:r w:rsidR="00D87CF7" w:rsidRPr="00D87CF7">
              <w:rPr>
                <w:rFonts w:ascii="Arial Narrow" w:hAnsi="Arial Narrow" w:cs="Arial"/>
              </w:rPr>
              <w:t>promoting PHC</w:t>
            </w:r>
          </w:p>
        </w:tc>
        <w:tc>
          <w:tcPr>
            <w:tcW w:w="1620" w:type="dxa"/>
          </w:tcPr>
          <w:p w:rsidR="007874D9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 responsibilities of the community in the promotion of PHC</w:t>
            </w:r>
          </w:p>
          <w:p w:rsidR="007874D9" w:rsidRPr="00D87CF7" w:rsidRDefault="00D87CF7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.</w:t>
            </w:r>
            <w:r w:rsidR="007874D9" w:rsidRPr="00D87CF7">
              <w:rPr>
                <w:rFonts w:ascii="Arial Narrow" w:hAnsi="Arial Narrow" w:cs="Arial"/>
              </w:rPr>
              <w:t xml:space="preserve"> listens to a story about good health habits.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-recites a rhyme -mentions good 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health habits.about good health habits.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good health talks about good </w:t>
            </w:r>
            <w:r w:rsidRPr="00D87CF7">
              <w:rPr>
                <w:rFonts w:ascii="Arial Narrow" w:hAnsi="Arial Narrow" w:cs="Arial"/>
              </w:rPr>
              <w:lastRenderedPageBreak/>
              <w:t>health practices in schools.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-reads words, sentences and stories about good health practices.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-writes words, sentences and stories about good health </w:t>
            </w:r>
          </w:p>
          <w:p w:rsidR="00D87CF7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habits</w:t>
            </w:r>
          </w:p>
        </w:tc>
        <w:tc>
          <w:tcPr>
            <w:tcW w:w="1530" w:type="dxa"/>
          </w:tcPr>
          <w:p w:rsidR="00D87CF7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lastRenderedPageBreak/>
              <w:t xml:space="preserve">community in </w:t>
            </w:r>
            <w:r w:rsidR="00D87CF7" w:rsidRPr="00D87CF7">
              <w:rPr>
                <w:rFonts w:ascii="Arial Narrow" w:hAnsi="Arial Narrow" w:cs="Arial"/>
                <w:b/>
              </w:rPr>
              <w:t>PHC</w:t>
            </w:r>
          </w:p>
          <w:p w:rsidR="00D87CF7" w:rsidRPr="007874D9" w:rsidRDefault="00D87CF7" w:rsidP="007874D9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>Support health workers.</w:t>
            </w:r>
          </w:p>
          <w:p w:rsidR="00D87CF7" w:rsidRPr="007874D9" w:rsidRDefault="00D87CF7" w:rsidP="007874D9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>Construct health centres.</w:t>
            </w:r>
          </w:p>
          <w:p w:rsidR="00D87CF7" w:rsidRPr="007874D9" w:rsidRDefault="00D87CF7" w:rsidP="007874D9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>Construct rehabilitation centres for disabled.</w:t>
            </w:r>
          </w:p>
          <w:p w:rsidR="00D87CF7" w:rsidRPr="007874D9" w:rsidRDefault="00D87CF7" w:rsidP="007874D9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>Protect water sources.</w:t>
            </w:r>
          </w:p>
          <w:p w:rsidR="00D87CF7" w:rsidRPr="007874D9" w:rsidRDefault="00D87CF7" w:rsidP="007874D9">
            <w:pPr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>Organize cleaning activities.</w:t>
            </w:r>
          </w:p>
          <w:p w:rsidR="007874D9" w:rsidRDefault="00D87CF7" w:rsidP="007874D9">
            <w:pPr>
              <w:jc w:val="center"/>
              <w:rPr>
                <w:rFonts w:ascii="Arial Narrow" w:hAnsi="Arial Narrow" w:cs="Arial"/>
              </w:rPr>
            </w:pPr>
            <w:r w:rsidRPr="007874D9">
              <w:rPr>
                <w:rFonts w:ascii="Arial Narrow" w:hAnsi="Arial Narrow" w:cs="Arial"/>
              </w:rPr>
              <w:t xml:space="preserve">Organize repair </w:t>
            </w:r>
            <w:r w:rsidRPr="007874D9">
              <w:rPr>
                <w:rFonts w:ascii="Arial Narrow" w:hAnsi="Arial Narrow" w:cs="Arial"/>
              </w:rPr>
              <w:lastRenderedPageBreak/>
              <w:t>of damaged roads</w:t>
            </w:r>
          </w:p>
          <w:p w:rsidR="007874D9" w:rsidRPr="00D87CF7" w:rsidRDefault="007874D9" w:rsidP="007874D9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  <w:b/>
              </w:rPr>
              <w:t xml:space="preserve"> Good health habits.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Eating good food.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Doing enough exercise.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Maintaining good posture.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Avoiding smoking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Avoiding use of drugs.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Washing clothes and bed sheets.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Trimming finger nails.</w:t>
            </w:r>
          </w:p>
          <w:p w:rsidR="00D87CF7" w:rsidRDefault="007874D9" w:rsidP="007874D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Visiting health</w:t>
            </w:r>
            <w:r w:rsidR="00D87CF7" w:rsidRPr="007874D9">
              <w:rPr>
                <w:rFonts w:ascii="Arial Narrow" w:hAnsi="Arial Narrow" w:cs="Arial"/>
              </w:rPr>
              <w:t>.</w:t>
            </w:r>
          </w:p>
          <w:p w:rsidR="007874D9" w:rsidRPr="00D87CF7" w:rsidRDefault="007874D9" w:rsidP="007874D9">
            <w:pPr>
              <w:rPr>
                <w:rFonts w:ascii="Arial Narrow" w:hAnsi="Arial Narrow" w:cs="Arial"/>
                <w:b/>
              </w:rPr>
            </w:pPr>
            <w:r w:rsidRPr="00D87CF7">
              <w:rPr>
                <w:rFonts w:ascii="Arial Narrow" w:hAnsi="Arial Narrow" w:cs="Arial"/>
                <w:b/>
              </w:rPr>
              <w:t>Good health practices in schools.</w:t>
            </w:r>
          </w:p>
          <w:p w:rsidR="007874D9" w:rsidRPr="00D87CF7" w:rsidRDefault="007874D9" w:rsidP="007874D9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 xml:space="preserve"> Health parades</w:t>
            </w:r>
          </w:p>
          <w:p w:rsidR="007874D9" w:rsidRPr="00D87CF7" w:rsidRDefault="007874D9" w:rsidP="007874D9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Having a school health committee.</w:t>
            </w:r>
          </w:p>
          <w:p w:rsidR="007874D9" w:rsidRPr="00D87CF7" w:rsidRDefault="007874D9" w:rsidP="007874D9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Gardening.</w:t>
            </w:r>
          </w:p>
          <w:p w:rsidR="007874D9" w:rsidRDefault="007874D9" w:rsidP="007874D9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Child to child programmes</w:t>
            </w:r>
          </w:p>
          <w:p w:rsidR="007874D9" w:rsidRDefault="007874D9" w:rsidP="007874D9">
            <w:pPr>
              <w:rPr>
                <w:rFonts w:ascii="Arial Narrow" w:hAnsi="Arial Narrow" w:cs="Arial"/>
              </w:rPr>
            </w:pPr>
          </w:p>
          <w:p w:rsidR="007874D9" w:rsidRPr="007874D9" w:rsidRDefault="007874D9" w:rsidP="007874D9">
            <w:pPr>
              <w:rPr>
                <w:rFonts w:ascii="Arial Narrow" w:hAnsi="Arial Narrow" w:cs="Arial"/>
              </w:rPr>
            </w:pPr>
          </w:p>
        </w:tc>
        <w:tc>
          <w:tcPr>
            <w:tcW w:w="1214" w:type="dxa"/>
          </w:tcPr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lastRenderedPageBreak/>
              <w:t>Question and answer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discovery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Guided class discussion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Brainstorming</w:t>
            </w:r>
          </w:p>
          <w:p w:rsidR="00FE75A9" w:rsidRPr="00FE75A9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Explanation</w:t>
            </w:r>
          </w:p>
          <w:p w:rsidR="00D87CF7" w:rsidRPr="00D87CF7" w:rsidRDefault="00FE75A9" w:rsidP="00FE75A9">
            <w:pPr>
              <w:rPr>
                <w:rFonts w:ascii="Arial Narrow" w:hAnsi="Arial Narrow" w:cs="Arial"/>
              </w:rPr>
            </w:pPr>
            <w:r w:rsidRPr="00FE75A9">
              <w:rPr>
                <w:rFonts w:ascii="Arial Narrow" w:hAnsi="Arial Narrow" w:cs="Arial"/>
              </w:rPr>
              <w:t>experimentation</w:t>
            </w:r>
          </w:p>
        </w:tc>
        <w:tc>
          <w:tcPr>
            <w:tcW w:w="1260" w:type="dxa"/>
          </w:tcPr>
          <w:p w:rsidR="00D87CF7" w:rsidRPr="00D87CF7" w:rsidRDefault="002E34F8" w:rsidP="00AB4087">
            <w:pPr>
              <w:jc w:val="center"/>
              <w:rPr>
                <w:rFonts w:ascii="Arial Narrow" w:hAnsi="Arial Narrow" w:cs="Arial"/>
              </w:rPr>
            </w:pPr>
            <w:r w:rsidRPr="002E34F8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14" w:type="dxa"/>
          </w:tcPr>
          <w:p w:rsidR="00C24F4E" w:rsidRPr="00D87CF7" w:rsidRDefault="00C24F4E" w:rsidP="00C24F4E">
            <w:pPr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reads responsibilities of the community in the promotion of PHC.</w:t>
            </w:r>
          </w:p>
          <w:p w:rsidR="00D87CF7" w:rsidRPr="00D87CF7" w:rsidRDefault="00C24F4E" w:rsidP="00C24F4E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t>-writes words and sentences about</w:t>
            </w:r>
          </w:p>
        </w:tc>
        <w:tc>
          <w:tcPr>
            <w:tcW w:w="1124" w:type="dxa"/>
          </w:tcPr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Critical thinking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Effective communication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A05E56" w:rsidRPr="00A05E56" w:rsidRDefault="00C24F4E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Self-awareness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</w:p>
          <w:p w:rsidR="00F6464D" w:rsidRPr="00F6464D" w:rsidRDefault="00A05E56" w:rsidP="00F6464D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 xml:space="preserve">Problem </w:t>
            </w:r>
            <w:r w:rsidR="00F6464D" w:rsidRPr="00F6464D">
              <w:rPr>
                <w:rFonts w:ascii="Arial Narrow" w:hAnsi="Arial Narrow" w:cs="Arial"/>
              </w:rPr>
              <w:t>Discussing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Talking about</w:t>
            </w:r>
          </w:p>
          <w:p w:rsidR="00F6464D" w:rsidRPr="00F6464D" w:rsidRDefault="00C24F4E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Writing descriptive</w:t>
            </w:r>
            <w:r w:rsidR="00F6464D" w:rsidRPr="00F6464D">
              <w:rPr>
                <w:rFonts w:ascii="Arial Narrow" w:hAnsi="Arial Narrow" w:cs="Arial"/>
              </w:rPr>
              <w:t xml:space="preserve"> </w:t>
            </w:r>
            <w:r w:rsidR="00F6464D" w:rsidRPr="00F6464D">
              <w:rPr>
                <w:rFonts w:ascii="Arial Narrow" w:hAnsi="Arial Narrow" w:cs="Arial"/>
              </w:rPr>
              <w:lastRenderedPageBreak/>
              <w:t>sentences</w:t>
            </w:r>
          </w:p>
          <w:p w:rsidR="00F6464D" w:rsidRPr="00F6464D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>Reading</w:t>
            </w:r>
          </w:p>
          <w:p w:rsidR="00A05E56" w:rsidRPr="00A05E56" w:rsidRDefault="00F6464D" w:rsidP="00F6464D">
            <w:pPr>
              <w:jc w:val="center"/>
              <w:rPr>
                <w:rFonts w:ascii="Arial Narrow" w:hAnsi="Arial Narrow" w:cs="Arial"/>
              </w:rPr>
            </w:pPr>
            <w:r w:rsidRPr="00F6464D">
              <w:rPr>
                <w:rFonts w:ascii="Arial Narrow" w:hAnsi="Arial Narrow" w:cs="Arial"/>
              </w:rPr>
              <w:t xml:space="preserve">Giving examples </w:t>
            </w:r>
            <w:r w:rsidR="00A05E56" w:rsidRPr="00A05E56">
              <w:rPr>
                <w:rFonts w:ascii="Arial Narrow" w:hAnsi="Arial Narrow" w:cs="Arial"/>
              </w:rPr>
              <w:t>solving</w:t>
            </w:r>
          </w:p>
          <w:p w:rsidR="00A05E56" w:rsidRPr="00A05E56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Care</w:t>
            </w:r>
          </w:p>
          <w:p w:rsidR="00D87CF7" w:rsidRPr="00D87CF7" w:rsidRDefault="00A05E56" w:rsidP="00A05E56">
            <w:pPr>
              <w:jc w:val="center"/>
              <w:rPr>
                <w:rFonts w:ascii="Arial Narrow" w:hAnsi="Arial Narrow" w:cs="Arial"/>
              </w:rPr>
            </w:pPr>
            <w:r w:rsidRPr="00A05E56">
              <w:rPr>
                <w:rFonts w:ascii="Arial Narrow" w:hAnsi="Arial Narrow" w:cs="Arial"/>
              </w:rPr>
              <w:t>Love</w:t>
            </w:r>
          </w:p>
        </w:tc>
        <w:tc>
          <w:tcPr>
            <w:tcW w:w="1036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  <w:r w:rsidRPr="00D87CF7">
              <w:rPr>
                <w:rFonts w:ascii="Arial Narrow" w:hAnsi="Arial Narrow" w:cs="Arial"/>
              </w:rPr>
              <w:lastRenderedPageBreak/>
              <w:t>MK Integrated primry science pupil’s book 5 page</w:t>
            </w:r>
          </w:p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40" w:type="dxa"/>
          </w:tcPr>
          <w:p w:rsidR="00D87CF7" w:rsidRPr="00D87CF7" w:rsidRDefault="00D87CF7" w:rsidP="00AB4087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:rsidR="00D87CF7" w:rsidRPr="00D87CF7" w:rsidRDefault="00D87CF7" w:rsidP="00D87CF7"/>
    <w:sectPr w:rsidR="00D87CF7" w:rsidRPr="00D87CF7" w:rsidSect="00D87CF7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4C6" w:rsidRDefault="009B14C6" w:rsidP="00265142">
      <w:pPr>
        <w:spacing w:after="0" w:line="240" w:lineRule="auto"/>
      </w:pPr>
      <w:r>
        <w:separator/>
      </w:r>
    </w:p>
  </w:endnote>
  <w:endnote w:type="continuationSeparator" w:id="0">
    <w:p w:rsidR="009B14C6" w:rsidRDefault="009B14C6" w:rsidP="0026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4C6" w:rsidRDefault="009B14C6" w:rsidP="00265142">
      <w:pPr>
        <w:spacing w:after="0" w:line="240" w:lineRule="auto"/>
      </w:pPr>
      <w:r>
        <w:separator/>
      </w:r>
    </w:p>
  </w:footnote>
  <w:footnote w:type="continuationSeparator" w:id="0">
    <w:p w:rsidR="009B14C6" w:rsidRDefault="009B14C6" w:rsidP="0026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799"/>
      </v:shape>
    </w:pict>
  </w:numPicBullet>
  <w:abstractNum w:abstractNumId="0">
    <w:nsid w:val="015F4C3B"/>
    <w:multiLevelType w:val="hybridMultilevel"/>
    <w:tmpl w:val="045A4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0399"/>
    <w:multiLevelType w:val="hybridMultilevel"/>
    <w:tmpl w:val="56C686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633319"/>
    <w:multiLevelType w:val="hybridMultilevel"/>
    <w:tmpl w:val="2422A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21084"/>
    <w:multiLevelType w:val="hybridMultilevel"/>
    <w:tmpl w:val="7184784E"/>
    <w:lvl w:ilvl="0" w:tplc="04090019">
      <w:start w:val="1"/>
      <w:numFmt w:val="lowerLetter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">
    <w:nsid w:val="07060F7A"/>
    <w:multiLevelType w:val="hybridMultilevel"/>
    <w:tmpl w:val="9BB03CA6"/>
    <w:lvl w:ilvl="0" w:tplc="223A8A4A"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938DB"/>
    <w:multiLevelType w:val="hybridMultilevel"/>
    <w:tmpl w:val="E82804D0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6">
    <w:nsid w:val="12283AD4"/>
    <w:multiLevelType w:val="hybridMultilevel"/>
    <w:tmpl w:val="4072D9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A62D9"/>
    <w:multiLevelType w:val="hybridMultilevel"/>
    <w:tmpl w:val="B21A3E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605E46"/>
    <w:multiLevelType w:val="hybridMultilevel"/>
    <w:tmpl w:val="E1A64378"/>
    <w:lvl w:ilvl="0" w:tplc="97EA60B8"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66F1A"/>
    <w:multiLevelType w:val="hybridMultilevel"/>
    <w:tmpl w:val="EF9E0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62CDA"/>
    <w:multiLevelType w:val="hybridMultilevel"/>
    <w:tmpl w:val="5D9459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216309D"/>
    <w:multiLevelType w:val="hybridMultilevel"/>
    <w:tmpl w:val="CFE29F22"/>
    <w:lvl w:ilvl="0" w:tplc="79ECE7B6">
      <w:start w:val="3"/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E1325"/>
    <w:multiLevelType w:val="hybridMultilevel"/>
    <w:tmpl w:val="6DFCCB4A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1796D"/>
    <w:multiLevelType w:val="hybridMultilevel"/>
    <w:tmpl w:val="15DCF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F5B76"/>
    <w:multiLevelType w:val="hybridMultilevel"/>
    <w:tmpl w:val="1AF6D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630127"/>
    <w:multiLevelType w:val="hybridMultilevel"/>
    <w:tmpl w:val="EDD0DAD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F738FB"/>
    <w:multiLevelType w:val="hybridMultilevel"/>
    <w:tmpl w:val="FC2CCD14"/>
    <w:lvl w:ilvl="0" w:tplc="372859E4"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A70175"/>
    <w:multiLevelType w:val="hybridMultilevel"/>
    <w:tmpl w:val="14BA99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1E3A3E"/>
    <w:multiLevelType w:val="hybridMultilevel"/>
    <w:tmpl w:val="230CE03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00173"/>
    <w:multiLevelType w:val="hybridMultilevel"/>
    <w:tmpl w:val="90DE3E36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95697E"/>
    <w:multiLevelType w:val="hybridMultilevel"/>
    <w:tmpl w:val="9B4AF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043BA4"/>
    <w:multiLevelType w:val="hybridMultilevel"/>
    <w:tmpl w:val="8CA29B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6554F0A"/>
    <w:multiLevelType w:val="hybridMultilevel"/>
    <w:tmpl w:val="D4741AFC"/>
    <w:lvl w:ilvl="0" w:tplc="0409000B">
      <w:start w:val="1"/>
      <w:numFmt w:val="bullet"/>
      <w:lvlText w:val="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3">
    <w:nsid w:val="56C74E17"/>
    <w:multiLevelType w:val="hybridMultilevel"/>
    <w:tmpl w:val="23303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11962"/>
    <w:multiLevelType w:val="hybridMultilevel"/>
    <w:tmpl w:val="17DCA88A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47B8D"/>
    <w:multiLevelType w:val="hybridMultilevel"/>
    <w:tmpl w:val="24DC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3437DF"/>
    <w:multiLevelType w:val="hybridMultilevel"/>
    <w:tmpl w:val="2398ED14"/>
    <w:lvl w:ilvl="0" w:tplc="0F70C250"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FB53BB"/>
    <w:multiLevelType w:val="hybridMultilevel"/>
    <w:tmpl w:val="F4F2A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A94541"/>
    <w:multiLevelType w:val="hybridMultilevel"/>
    <w:tmpl w:val="30023C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1942941"/>
    <w:multiLevelType w:val="hybridMultilevel"/>
    <w:tmpl w:val="AA425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F56F3C"/>
    <w:multiLevelType w:val="hybridMultilevel"/>
    <w:tmpl w:val="45F4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3545C5"/>
    <w:multiLevelType w:val="hybridMultilevel"/>
    <w:tmpl w:val="9A9E3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CB1000E"/>
    <w:multiLevelType w:val="hybridMultilevel"/>
    <w:tmpl w:val="A030D34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5407012"/>
    <w:multiLevelType w:val="hybridMultilevel"/>
    <w:tmpl w:val="666241C6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89669B"/>
    <w:multiLevelType w:val="hybridMultilevel"/>
    <w:tmpl w:val="9000C2A0"/>
    <w:lvl w:ilvl="0" w:tplc="DE7246B2"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017FEE"/>
    <w:multiLevelType w:val="hybridMultilevel"/>
    <w:tmpl w:val="1E5E6D3E"/>
    <w:lvl w:ilvl="0" w:tplc="7CFE8BA0"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DF4BCE"/>
    <w:multiLevelType w:val="hybridMultilevel"/>
    <w:tmpl w:val="E7DA1C66"/>
    <w:lvl w:ilvl="0" w:tplc="0409000B">
      <w:start w:val="1"/>
      <w:numFmt w:val="bullet"/>
      <w:lvlText w:val="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732D3F"/>
    <w:multiLevelType w:val="hybridMultilevel"/>
    <w:tmpl w:val="84286BF8"/>
    <w:lvl w:ilvl="0" w:tplc="AE6E2E3E">
      <w:numFmt w:val="bullet"/>
      <w:lvlText w:val="-"/>
      <w:lvlJc w:val="left"/>
      <w:pPr>
        <w:ind w:left="720" w:hanging="360"/>
      </w:pPr>
      <w:rPr>
        <w:rFonts w:ascii="Bodoni MT Condensed" w:eastAsiaTheme="minorHAnsi" w:hAnsi="Bodoni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13"/>
  </w:num>
  <w:num w:numId="4">
    <w:abstractNumId w:val="34"/>
  </w:num>
  <w:num w:numId="5">
    <w:abstractNumId w:val="8"/>
  </w:num>
  <w:num w:numId="6">
    <w:abstractNumId w:val="4"/>
  </w:num>
  <w:num w:numId="7">
    <w:abstractNumId w:val="35"/>
  </w:num>
  <w:num w:numId="8">
    <w:abstractNumId w:val="2"/>
  </w:num>
  <w:num w:numId="9">
    <w:abstractNumId w:val="31"/>
  </w:num>
  <w:num w:numId="10">
    <w:abstractNumId w:val="20"/>
  </w:num>
  <w:num w:numId="11">
    <w:abstractNumId w:val="22"/>
  </w:num>
  <w:num w:numId="12">
    <w:abstractNumId w:val="1"/>
  </w:num>
  <w:num w:numId="13">
    <w:abstractNumId w:val="26"/>
  </w:num>
  <w:num w:numId="14">
    <w:abstractNumId w:val="18"/>
  </w:num>
  <w:num w:numId="15">
    <w:abstractNumId w:val="23"/>
  </w:num>
  <w:num w:numId="16">
    <w:abstractNumId w:val="19"/>
  </w:num>
  <w:num w:numId="17">
    <w:abstractNumId w:val="6"/>
  </w:num>
  <w:num w:numId="18">
    <w:abstractNumId w:val="27"/>
  </w:num>
  <w:num w:numId="19">
    <w:abstractNumId w:val="32"/>
  </w:num>
  <w:num w:numId="20">
    <w:abstractNumId w:val="3"/>
  </w:num>
  <w:num w:numId="21">
    <w:abstractNumId w:val="37"/>
  </w:num>
  <w:num w:numId="22">
    <w:abstractNumId w:val="33"/>
  </w:num>
  <w:num w:numId="23">
    <w:abstractNumId w:val="36"/>
  </w:num>
  <w:num w:numId="24">
    <w:abstractNumId w:val="15"/>
  </w:num>
  <w:num w:numId="25">
    <w:abstractNumId w:val="7"/>
  </w:num>
  <w:num w:numId="26">
    <w:abstractNumId w:val="28"/>
  </w:num>
  <w:num w:numId="27">
    <w:abstractNumId w:val="21"/>
  </w:num>
  <w:num w:numId="28">
    <w:abstractNumId w:val="30"/>
  </w:num>
  <w:num w:numId="29">
    <w:abstractNumId w:val="9"/>
  </w:num>
  <w:num w:numId="30">
    <w:abstractNumId w:val="25"/>
  </w:num>
  <w:num w:numId="31">
    <w:abstractNumId w:val="24"/>
  </w:num>
  <w:num w:numId="32">
    <w:abstractNumId w:val="17"/>
  </w:num>
  <w:num w:numId="33">
    <w:abstractNumId w:val="14"/>
  </w:num>
  <w:num w:numId="34">
    <w:abstractNumId w:val="5"/>
  </w:num>
  <w:num w:numId="35">
    <w:abstractNumId w:val="10"/>
  </w:num>
  <w:num w:numId="36">
    <w:abstractNumId w:val="11"/>
  </w:num>
  <w:num w:numId="37">
    <w:abstractNumId w:val="0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66"/>
    <w:rsid w:val="00002A1E"/>
    <w:rsid w:val="000031E3"/>
    <w:rsid w:val="00007C6C"/>
    <w:rsid w:val="000440B6"/>
    <w:rsid w:val="00063399"/>
    <w:rsid w:val="000777EC"/>
    <w:rsid w:val="000A3C70"/>
    <w:rsid w:val="000B35BD"/>
    <w:rsid w:val="000D0438"/>
    <w:rsid w:val="000E1CDB"/>
    <w:rsid w:val="000F1073"/>
    <w:rsid w:val="001401CB"/>
    <w:rsid w:val="00140E4A"/>
    <w:rsid w:val="0016515F"/>
    <w:rsid w:val="001761F5"/>
    <w:rsid w:val="00176767"/>
    <w:rsid w:val="00183331"/>
    <w:rsid w:val="00183553"/>
    <w:rsid w:val="001B5A6C"/>
    <w:rsid w:val="001D7197"/>
    <w:rsid w:val="00220A13"/>
    <w:rsid w:val="00240527"/>
    <w:rsid w:val="00246C5F"/>
    <w:rsid w:val="002534F9"/>
    <w:rsid w:val="00254CEA"/>
    <w:rsid w:val="00261CFE"/>
    <w:rsid w:val="00262DCB"/>
    <w:rsid w:val="00265142"/>
    <w:rsid w:val="00265340"/>
    <w:rsid w:val="002D410B"/>
    <w:rsid w:val="002E34F8"/>
    <w:rsid w:val="002E6551"/>
    <w:rsid w:val="00300AAA"/>
    <w:rsid w:val="00330108"/>
    <w:rsid w:val="003347E9"/>
    <w:rsid w:val="003629CD"/>
    <w:rsid w:val="00385CF9"/>
    <w:rsid w:val="003861DC"/>
    <w:rsid w:val="003B0080"/>
    <w:rsid w:val="003C650C"/>
    <w:rsid w:val="0041707C"/>
    <w:rsid w:val="00450A78"/>
    <w:rsid w:val="00450F23"/>
    <w:rsid w:val="00475485"/>
    <w:rsid w:val="0048727B"/>
    <w:rsid w:val="004C1B32"/>
    <w:rsid w:val="004C48BD"/>
    <w:rsid w:val="004C4EBC"/>
    <w:rsid w:val="004E5C7B"/>
    <w:rsid w:val="00551335"/>
    <w:rsid w:val="00554C64"/>
    <w:rsid w:val="005A0581"/>
    <w:rsid w:val="005A358B"/>
    <w:rsid w:val="005C3C41"/>
    <w:rsid w:val="005C53DF"/>
    <w:rsid w:val="005D1377"/>
    <w:rsid w:val="005D5726"/>
    <w:rsid w:val="005F7208"/>
    <w:rsid w:val="006167CA"/>
    <w:rsid w:val="0062659B"/>
    <w:rsid w:val="0064349C"/>
    <w:rsid w:val="00653E42"/>
    <w:rsid w:val="00680D40"/>
    <w:rsid w:val="006C7A73"/>
    <w:rsid w:val="006D5461"/>
    <w:rsid w:val="006E5060"/>
    <w:rsid w:val="006F499A"/>
    <w:rsid w:val="00737DDD"/>
    <w:rsid w:val="007416A3"/>
    <w:rsid w:val="007715EE"/>
    <w:rsid w:val="00785D65"/>
    <w:rsid w:val="007874D9"/>
    <w:rsid w:val="007B06B3"/>
    <w:rsid w:val="007B39F6"/>
    <w:rsid w:val="007B42DF"/>
    <w:rsid w:val="007B494E"/>
    <w:rsid w:val="007B6000"/>
    <w:rsid w:val="007C5F28"/>
    <w:rsid w:val="007D16CA"/>
    <w:rsid w:val="007E57D6"/>
    <w:rsid w:val="007F3C5D"/>
    <w:rsid w:val="008158D7"/>
    <w:rsid w:val="008943F9"/>
    <w:rsid w:val="008B1A07"/>
    <w:rsid w:val="0091522B"/>
    <w:rsid w:val="009761C0"/>
    <w:rsid w:val="00977967"/>
    <w:rsid w:val="00986A66"/>
    <w:rsid w:val="009B14C6"/>
    <w:rsid w:val="009C2B18"/>
    <w:rsid w:val="009C4A2C"/>
    <w:rsid w:val="009D2405"/>
    <w:rsid w:val="009E7417"/>
    <w:rsid w:val="009F7795"/>
    <w:rsid w:val="00A05E56"/>
    <w:rsid w:val="00A33782"/>
    <w:rsid w:val="00A51A5C"/>
    <w:rsid w:val="00A85A8D"/>
    <w:rsid w:val="00A92802"/>
    <w:rsid w:val="00AB4087"/>
    <w:rsid w:val="00AC59B0"/>
    <w:rsid w:val="00AC74CB"/>
    <w:rsid w:val="00AE7451"/>
    <w:rsid w:val="00B36C0C"/>
    <w:rsid w:val="00B5727B"/>
    <w:rsid w:val="00B64246"/>
    <w:rsid w:val="00B9142E"/>
    <w:rsid w:val="00BB759D"/>
    <w:rsid w:val="00C24F4E"/>
    <w:rsid w:val="00C614B1"/>
    <w:rsid w:val="00C71BC8"/>
    <w:rsid w:val="00CA77C0"/>
    <w:rsid w:val="00CD750C"/>
    <w:rsid w:val="00CD7806"/>
    <w:rsid w:val="00CF6041"/>
    <w:rsid w:val="00D36762"/>
    <w:rsid w:val="00D700A5"/>
    <w:rsid w:val="00D87CF7"/>
    <w:rsid w:val="00D958B4"/>
    <w:rsid w:val="00DA1DF6"/>
    <w:rsid w:val="00DD1868"/>
    <w:rsid w:val="00DD3A58"/>
    <w:rsid w:val="00DF57FC"/>
    <w:rsid w:val="00DF6C1F"/>
    <w:rsid w:val="00E24C3A"/>
    <w:rsid w:val="00E40FC4"/>
    <w:rsid w:val="00E673B2"/>
    <w:rsid w:val="00E720DE"/>
    <w:rsid w:val="00E95C10"/>
    <w:rsid w:val="00EC5DA6"/>
    <w:rsid w:val="00EE66DE"/>
    <w:rsid w:val="00EF15EB"/>
    <w:rsid w:val="00EF22FE"/>
    <w:rsid w:val="00F042CD"/>
    <w:rsid w:val="00F052DE"/>
    <w:rsid w:val="00F31459"/>
    <w:rsid w:val="00F3778A"/>
    <w:rsid w:val="00F44E4C"/>
    <w:rsid w:val="00F4669A"/>
    <w:rsid w:val="00F6464D"/>
    <w:rsid w:val="00F67FCF"/>
    <w:rsid w:val="00F728D5"/>
    <w:rsid w:val="00F763B0"/>
    <w:rsid w:val="00F97796"/>
    <w:rsid w:val="00FA3768"/>
    <w:rsid w:val="00FC3A85"/>
    <w:rsid w:val="00FE75A9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C85D6A-7CDE-4553-84D3-F1F797E2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39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5142"/>
  </w:style>
  <w:style w:type="paragraph" w:styleId="Footer">
    <w:name w:val="footer"/>
    <w:basedOn w:val="Normal"/>
    <w:link w:val="FooterChar"/>
    <w:uiPriority w:val="99"/>
    <w:semiHidden/>
    <w:unhideWhenUsed/>
    <w:rsid w:val="0026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142"/>
  </w:style>
  <w:style w:type="table" w:styleId="TableGrid">
    <w:name w:val="Table Grid"/>
    <w:basedOn w:val="TableNormal"/>
    <w:uiPriority w:val="59"/>
    <w:rsid w:val="00265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51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4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3\P5%20SCI%20SCHEME%20OF%20WORK%20.%20TERM%20III,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99444-0281-424C-9E7A-6A44EDC93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P5 SCI SCHEME OF WORK . TERM III, 2013</Template>
  <TotalTime>0</TotalTime>
  <Pages>21</Pages>
  <Words>5714</Words>
  <Characters>32570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DELL</cp:lastModifiedBy>
  <cp:revision>2</cp:revision>
  <cp:lastPrinted>2019-02-04T13:07:00Z</cp:lastPrinted>
  <dcterms:created xsi:type="dcterms:W3CDTF">2019-02-04T13:07:00Z</dcterms:created>
  <dcterms:modified xsi:type="dcterms:W3CDTF">2019-02-04T13:07:00Z</dcterms:modified>
</cp:coreProperties>
</file>